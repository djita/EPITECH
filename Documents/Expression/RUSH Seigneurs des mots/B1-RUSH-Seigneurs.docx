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B8D" w:rsidRPr="00C76EFF" w:rsidRDefault="00CC4531" w:rsidP="00D50C7B">
      <w:pPr>
        <w:jc w:val="center"/>
        <w:rPr>
          <w:b/>
          <w:sz w:val="36"/>
        </w:rPr>
      </w:pPr>
      <w:bookmarkStart w:id="0" w:name="_GoBack"/>
      <w:bookmarkEnd w:id="0"/>
      <w:r w:rsidRPr="00C76EFF">
        <w:rPr>
          <w:b/>
          <w:sz w:val="36"/>
        </w:rPr>
        <w:t xml:space="preserve">Expression </w:t>
      </w:r>
      <w:r w:rsidRPr="00D50C7B">
        <w:rPr>
          <w:b/>
          <w:sz w:val="36"/>
        </w:rPr>
        <w:t>écrite</w:t>
      </w:r>
      <w:r w:rsidR="008C3D9E" w:rsidRPr="00C76EFF">
        <w:rPr>
          <w:b/>
          <w:sz w:val="36"/>
        </w:rPr>
        <w:t xml:space="preserve"> </w:t>
      </w:r>
      <w:r w:rsidR="003E5927" w:rsidRPr="00C76EFF">
        <w:rPr>
          <w:b/>
          <w:sz w:val="36"/>
        </w:rPr>
        <w:t>–</w:t>
      </w:r>
      <w:r w:rsidR="008C3D9E" w:rsidRPr="00C76EFF">
        <w:rPr>
          <w:b/>
          <w:sz w:val="36"/>
        </w:rPr>
        <w:t xml:space="preserve"> </w:t>
      </w:r>
      <w:r w:rsidR="003E5927" w:rsidRPr="00C76EFF">
        <w:rPr>
          <w:b/>
          <w:sz w:val="36"/>
        </w:rPr>
        <w:t xml:space="preserve">Module B1 </w:t>
      </w:r>
      <w:r w:rsidR="008C3D9E" w:rsidRPr="00C76EFF">
        <w:rPr>
          <w:b/>
          <w:sz w:val="36"/>
        </w:rPr>
        <w:t xml:space="preserve">– </w:t>
      </w:r>
      <w:r w:rsidR="008C3D9E" w:rsidRPr="00D50C7B">
        <w:rPr>
          <w:b/>
          <w:sz w:val="36"/>
        </w:rPr>
        <w:t>Année</w:t>
      </w:r>
      <w:r w:rsidR="008C3D9E" w:rsidRPr="00C76EFF">
        <w:rPr>
          <w:b/>
          <w:sz w:val="36"/>
        </w:rPr>
        <w:t xml:space="preserve"> 2011-2012</w:t>
      </w:r>
    </w:p>
    <w:p w:rsidR="00D50C7B" w:rsidRPr="00C70318" w:rsidRDefault="00B76BA9" w:rsidP="00D50C7B">
      <w:pPr>
        <w:jc w:val="center"/>
        <w:rPr>
          <w:b/>
          <w:sz w:val="72"/>
          <w:lang w:val="en-US"/>
        </w:rPr>
      </w:pPr>
      <w:r w:rsidRPr="00C70318">
        <w:rPr>
          <w:b/>
          <w:sz w:val="72"/>
          <w:lang w:val="en-US"/>
        </w:rPr>
        <w:t xml:space="preserve">Document </w:t>
      </w:r>
      <w:r w:rsidR="00C70318" w:rsidRPr="00C70318">
        <w:rPr>
          <w:b/>
          <w:sz w:val="72"/>
          <w:lang w:val="en-US"/>
        </w:rPr>
        <w:t>principal</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0"/>
      </w:tblGrid>
      <w:tr w:rsidR="00D50C7B" w:rsidTr="00D50C7B">
        <w:tc>
          <w:tcPr>
            <w:tcW w:w="8780" w:type="dxa"/>
            <w:shd w:val="clear" w:color="auto" w:fill="C6D9F1" w:themeFill="text2" w:themeFillTint="33"/>
          </w:tcPr>
          <w:p w:rsidR="00D50C7B" w:rsidRDefault="00D50C7B" w:rsidP="00D50C7B">
            <w:pPr>
              <w:jc w:val="center"/>
              <w:rPr>
                <w:b/>
                <w:sz w:val="56"/>
              </w:rPr>
            </w:pPr>
            <w:r>
              <w:rPr>
                <w:noProof/>
                <w:lang w:eastAsia="fr-FR"/>
              </w:rPr>
              <w:drawing>
                <wp:anchor distT="0" distB="0" distL="114300" distR="114300" simplePos="0" relativeHeight="251659264" behindDoc="0" locked="0" layoutInCell="1" allowOverlap="1" wp14:anchorId="0B0E5218" wp14:editId="3F70240E">
                  <wp:simplePos x="0" y="0"/>
                  <wp:positionH relativeFrom="column">
                    <wp:posOffset>152400</wp:posOffset>
                  </wp:positionH>
                  <wp:positionV relativeFrom="paragraph">
                    <wp:posOffset>240665</wp:posOffset>
                  </wp:positionV>
                  <wp:extent cx="750570" cy="1390650"/>
                  <wp:effectExtent l="0" t="0" r="0" b="0"/>
                  <wp:wrapNone/>
                  <wp:docPr id="8" name="Image 8" descr="C:\Users\gibert_j\AppData\Local\Microsoft\Windows\Temporary Internet Files\Content.IE5\Y9RTWDAL\MC90032955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bert_j\AppData\Local\Microsoft\Windows\Temporary Internet Files\Content.IE5\Y9RTWDAL\MC900329558[1].wm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0570"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8240" behindDoc="0" locked="0" layoutInCell="1" allowOverlap="1" wp14:anchorId="4C2415E9" wp14:editId="1F6969E8">
                  <wp:simplePos x="0" y="0"/>
                  <wp:positionH relativeFrom="column">
                    <wp:posOffset>4619625</wp:posOffset>
                  </wp:positionH>
                  <wp:positionV relativeFrom="paragraph">
                    <wp:posOffset>335915</wp:posOffset>
                  </wp:positionV>
                  <wp:extent cx="755650" cy="1400175"/>
                  <wp:effectExtent l="0" t="0" r="6350" b="9525"/>
                  <wp:wrapNone/>
                  <wp:docPr id="7" name="Image 7" descr="C:\Users\gibert_j\AppData\Local\Microsoft\Windows\Temporary Internet Files\Content.IE5\Y9RTWDAL\MC90032955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bert_j\AppData\Local\Microsoft\Windows\Temporary Internet Files\Content.IE5\Y9RTWDAL\MC900329558[1].wm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755650" cy="1400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50C7B" w:rsidRPr="00D50C7B" w:rsidRDefault="00D50C7B" w:rsidP="00D50C7B">
            <w:pPr>
              <w:jc w:val="center"/>
              <w:rPr>
                <w:b/>
                <w:sz w:val="56"/>
              </w:rPr>
            </w:pPr>
            <w:r w:rsidRPr="00D50C7B">
              <w:rPr>
                <w:b/>
                <w:sz w:val="56"/>
              </w:rPr>
              <w:t>RUSH</w:t>
            </w:r>
          </w:p>
          <w:p w:rsidR="00D50C7B" w:rsidRDefault="00D50C7B" w:rsidP="00D50C7B">
            <w:pPr>
              <w:jc w:val="center"/>
              <w:rPr>
                <w:b/>
                <w:sz w:val="56"/>
              </w:rPr>
            </w:pPr>
            <w:r w:rsidRPr="00D50C7B">
              <w:rPr>
                <w:b/>
                <w:sz w:val="56"/>
              </w:rPr>
              <w:t>Les seigneurs des mots</w:t>
            </w:r>
          </w:p>
          <w:p w:rsidR="00D50C7B" w:rsidRPr="00D50C7B" w:rsidRDefault="00D50C7B" w:rsidP="00D50C7B">
            <w:pPr>
              <w:jc w:val="center"/>
              <w:rPr>
                <w:b/>
                <w:sz w:val="56"/>
              </w:rPr>
            </w:pPr>
          </w:p>
          <w:p w:rsidR="00D50C7B" w:rsidRDefault="00D50C7B" w:rsidP="00D50C7B"/>
        </w:tc>
      </w:tr>
    </w:tbl>
    <w:p w:rsidR="007F2B8D" w:rsidRDefault="007F2B8D" w:rsidP="00D50C7B"/>
    <w:p w:rsidR="003877BB" w:rsidRPr="00C850C5" w:rsidRDefault="008C3D9E" w:rsidP="00383E11">
      <w:pPr>
        <w:pStyle w:val="Default"/>
        <w:rPr>
          <w:sz w:val="22"/>
          <w:szCs w:val="28"/>
        </w:rPr>
      </w:pPr>
      <w:r w:rsidRPr="00C850C5">
        <w:rPr>
          <w:sz w:val="20"/>
        </w:rPr>
        <w:t xml:space="preserve"> </w:t>
      </w:r>
      <w:r w:rsidR="00383E11" w:rsidRPr="00C850C5">
        <w:rPr>
          <w:color w:val="auto"/>
          <w:sz w:val="22"/>
          <w:szCs w:val="28"/>
        </w:rPr>
        <w:t>P</w:t>
      </w:r>
      <w:r w:rsidR="003877BB" w:rsidRPr="00C850C5">
        <w:rPr>
          <w:color w:val="auto"/>
          <w:sz w:val="22"/>
          <w:szCs w:val="28"/>
        </w:rPr>
        <w:t>rofesseurs référents du module :</w:t>
      </w:r>
    </w:p>
    <w:p w:rsidR="003877BB" w:rsidRPr="00C850C5" w:rsidRDefault="003877BB" w:rsidP="0097201E">
      <w:pPr>
        <w:pStyle w:val="Buts"/>
        <w:rPr>
          <w:sz w:val="22"/>
          <w:szCs w:val="28"/>
        </w:rPr>
      </w:pPr>
      <w:r w:rsidRPr="00C850C5">
        <w:rPr>
          <w:sz w:val="22"/>
          <w:szCs w:val="28"/>
        </w:rPr>
        <w:t xml:space="preserve">Danielle Kaminsky, </w:t>
      </w:r>
      <w:hyperlink r:id="rId12" w:history="1">
        <w:r w:rsidR="00876B3A" w:rsidRPr="001060BA">
          <w:rPr>
            <w:rStyle w:val="Lienhypertexte"/>
            <w:sz w:val="22"/>
            <w:szCs w:val="28"/>
          </w:rPr>
          <w:t>danielle.kaminsky@epitech.eu</w:t>
        </w:r>
      </w:hyperlink>
      <w:r w:rsidRPr="00C850C5">
        <w:rPr>
          <w:sz w:val="22"/>
          <w:szCs w:val="28"/>
        </w:rPr>
        <w:t xml:space="preserve"> </w:t>
      </w:r>
    </w:p>
    <w:p w:rsidR="00876B3A" w:rsidRPr="00876B3A" w:rsidRDefault="003877BB" w:rsidP="0097201E">
      <w:pPr>
        <w:pStyle w:val="Buts"/>
        <w:rPr>
          <w:szCs w:val="28"/>
        </w:rPr>
      </w:pPr>
      <w:r w:rsidRPr="00C850C5">
        <w:rPr>
          <w:sz w:val="22"/>
          <w:szCs w:val="28"/>
        </w:rPr>
        <w:t xml:space="preserve">Juliette Gibert, </w:t>
      </w:r>
      <w:hyperlink r:id="rId13" w:history="1">
        <w:r w:rsidR="00876B3A" w:rsidRPr="001060BA">
          <w:rPr>
            <w:rStyle w:val="Lienhypertexte"/>
            <w:sz w:val="22"/>
            <w:szCs w:val="28"/>
          </w:rPr>
          <w:t>juliette.gibert@epitech.eu</w:t>
        </w:r>
      </w:hyperlink>
    </w:p>
    <w:p w:rsidR="00876B3A" w:rsidRPr="00876B3A" w:rsidRDefault="00876B3A" w:rsidP="00876B3A">
      <w:pPr>
        <w:rPr>
          <w:rStyle w:val="Lienhypertexte"/>
          <w:color w:val="auto"/>
          <w:sz w:val="28"/>
          <w:szCs w:val="28"/>
          <w:u w:val="none"/>
        </w:rPr>
      </w:pPr>
    </w:p>
    <w:p w:rsidR="00C850C5" w:rsidRDefault="003877BB" w:rsidP="00C850C5">
      <w:pPr>
        <w:rPr>
          <w:b/>
          <w:sz w:val="36"/>
        </w:rPr>
      </w:pPr>
      <w:r>
        <w:t xml:space="preserve"> </w:t>
      </w:r>
      <w:r w:rsidR="00C850C5">
        <w:rPr>
          <w:b/>
          <w:sz w:val="36"/>
        </w:rPr>
        <w:t>Chef de groupe :</w:t>
      </w:r>
    </w:p>
    <w:p w:rsidR="00C850C5" w:rsidRDefault="00C850C5" w:rsidP="00C850C5">
      <w:pPr>
        <w:rPr>
          <w:b/>
          <w:sz w:val="36"/>
        </w:rPr>
      </w:pPr>
      <w:r>
        <w:rPr>
          <w:b/>
          <w:sz w:val="36"/>
        </w:rPr>
        <w:t>N° du groupe de projet :</w:t>
      </w:r>
    </w:p>
    <w:p w:rsidR="00C850C5" w:rsidRPr="00C850C5" w:rsidRDefault="00C850C5" w:rsidP="00C850C5">
      <w:pPr>
        <w:rPr>
          <w:b/>
          <w:sz w:val="36"/>
        </w:rPr>
      </w:pPr>
      <w:r>
        <w:rPr>
          <w:b/>
          <w:sz w:val="36"/>
        </w:rPr>
        <w:t xml:space="preserve">Liste des membres du groupe : </w:t>
      </w:r>
    </w:p>
    <w:p w:rsidR="00D50C7B" w:rsidRDefault="00D50C7B" w:rsidP="00D50C7B"/>
    <w:p w:rsidR="00E030DE" w:rsidRDefault="00E030DE" w:rsidP="00D50C7B"/>
    <w:p w:rsidR="00E030DE" w:rsidRPr="00D50C7B" w:rsidRDefault="00E030DE" w:rsidP="0097201E">
      <w:pPr>
        <w:rPr>
          <w:i/>
        </w:rPr>
      </w:pPr>
      <w:r w:rsidRPr="00D50C7B">
        <w:rPr>
          <w:i/>
        </w:rPr>
        <w:t xml:space="preserve">Le noble et bon Seigneur des mots a perdu ses pouvoirs sur les mots ! </w:t>
      </w:r>
    </w:p>
    <w:p w:rsidR="00E030DE" w:rsidRPr="00D50C7B" w:rsidRDefault="00E030DE" w:rsidP="0097201E">
      <w:pPr>
        <w:rPr>
          <w:i/>
        </w:rPr>
      </w:pPr>
      <w:r w:rsidRPr="00D50C7B">
        <w:rPr>
          <w:i/>
        </w:rPr>
        <w:t xml:space="preserve">Ceux-ci lui ont été subtilisés par le vil DarkMot. </w:t>
      </w:r>
    </w:p>
    <w:p w:rsidR="00E030DE" w:rsidRPr="00D50C7B" w:rsidRDefault="00E030DE" w:rsidP="0097201E">
      <w:pPr>
        <w:rPr>
          <w:i/>
        </w:rPr>
      </w:pPr>
      <w:r w:rsidRPr="00D50C7B">
        <w:rPr>
          <w:i/>
        </w:rPr>
        <w:t xml:space="preserve">DarkMot est laid et fourbe, tandis que le Seigneur des mots est bon et généreux, et possède des talents culinaires inégalables. </w:t>
      </w:r>
    </w:p>
    <w:p w:rsidR="00E030DE" w:rsidRPr="00D50C7B" w:rsidRDefault="00E030DE" w:rsidP="0097201E">
      <w:pPr>
        <w:rPr>
          <w:i/>
        </w:rPr>
      </w:pPr>
      <w:r w:rsidRPr="00D50C7B">
        <w:rPr>
          <w:i/>
        </w:rPr>
        <w:t xml:space="preserve">Vous allez donc aider notre bon Seigneur et lui redonner ses fabuleux pouvoirs ! </w:t>
      </w:r>
    </w:p>
    <w:p w:rsidR="00E030DE" w:rsidRPr="00D50C7B" w:rsidRDefault="00E030DE" w:rsidP="0097201E">
      <w:pPr>
        <w:rPr>
          <w:i/>
        </w:rPr>
      </w:pPr>
      <w:r w:rsidRPr="00D50C7B">
        <w:rPr>
          <w:i/>
        </w:rPr>
        <w:t xml:space="preserve">En fait vous n’avez pas vraiment le choix : DarkMot ne vous apprécie plus depuis qu’on lui a envoyé des lettres peu courtoises signées de votre nom. Mais ce n’est pas grave, car vous n’auriez de toute façon jamais choisi le côté obscur du Mot, n’est-ce pas ? </w:t>
      </w:r>
    </w:p>
    <w:p w:rsidR="00E030DE" w:rsidRDefault="00E030DE" w:rsidP="0097201E">
      <w:pPr>
        <w:rPr>
          <w:i/>
        </w:rPr>
      </w:pPr>
      <w:r w:rsidRPr="00D50C7B">
        <w:rPr>
          <w:i/>
        </w:rPr>
        <w:t>Si vous réussissez votre quête, vous serez consacré « Seigneur des mots » et rejoindrez la glorieuse Communauté des Seigneurs des Mots. Commencez prestement, car le temps vous est compté !</w:t>
      </w:r>
    </w:p>
    <w:p w:rsidR="00D50C7B" w:rsidRDefault="00D50C7B" w:rsidP="0097201E">
      <w:pPr>
        <w:rPr>
          <w:i/>
        </w:rPr>
      </w:pPr>
    </w:p>
    <w:p w:rsidR="00D50C7B" w:rsidRDefault="00D50C7B" w:rsidP="0097201E">
      <w:pPr>
        <w:rPr>
          <w:i/>
        </w:rPr>
      </w:pPr>
    </w:p>
    <w:p w:rsidR="00D50C7B" w:rsidRDefault="00D50C7B" w:rsidP="0097201E">
      <w:pPr>
        <w:rPr>
          <w:i/>
        </w:rPr>
      </w:pPr>
    </w:p>
    <w:p w:rsidR="005A4D49" w:rsidRDefault="005A4D49" w:rsidP="0097201E">
      <w:pPr>
        <w:pStyle w:val="EXERCICE"/>
      </w:pPr>
      <w:bookmarkStart w:id="1" w:name="_Toc312071951"/>
      <w:r>
        <w:t>Boule de Neige…</w:t>
      </w:r>
      <w:bookmarkEnd w:id="1"/>
    </w:p>
    <w:p w:rsidR="00C850C5" w:rsidRPr="00C850C5" w:rsidRDefault="00C850C5" w:rsidP="0097201E">
      <w:pPr>
        <w:rPr>
          <w:rStyle w:val="Emphaseintense"/>
        </w:rPr>
      </w:pPr>
      <w:r w:rsidRPr="00C850C5">
        <w:rPr>
          <w:rStyle w:val="Emphaseintense"/>
        </w:rPr>
        <w:t xml:space="preserve">Correcteur </w:t>
      </w:r>
      <w:r w:rsidR="00EE0CCC">
        <w:rPr>
          <w:rStyle w:val="Emphaseintense"/>
        </w:rPr>
        <w:t xml:space="preserve">du groupe responsable </w:t>
      </w:r>
      <w:r w:rsidRPr="00C850C5">
        <w:rPr>
          <w:rStyle w:val="Emphaseintense"/>
        </w:rPr>
        <w:t>de cette étape :</w:t>
      </w:r>
    </w:p>
    <w:p w:rsidR="00C850C5" w:rsidRPr="00C850C5" w:rsidRDefault="00C850C5" w:rsidP="0097201E">
      <w:pPr>
        <w:rPr>
          <w:rStyle w:val="Emphaseintense"/>
        </w:rPr>
      </w:pPr>
      <w:r w:rsidRPr="00C850C5">
        <w:rPr>
          <w:rStyle w:val="Emphaseintense"/>
        </w:rPr>
        <w:t>Rédacteurs/participants à cette étape :</w:t>
      </w:r>
    </w:p>
    <w:p w:rsidR="00C850C5" w:rsidRDefault="00C850C5" w:rsidP="0097201E"/>
    <w:p w:rsidR="005A4D49" w:rsidRPr="00CA4427" w:rsidRDefault="005A4D49" w:rsidP="0097201E">
      <w:pPr>
        <w:rPr>
          <w:b/>
          <w:color w:val="860000"/>
          <w:sz w:val="32"/>
        </w:rPr>
      </w:pPr>
      <w:r w:rsidRPr="00CA4427">
        <w:rPr>
          <w:b/>
          <w:color w:val="860000"/>
          <w:sz w:val="32"/>
        </w:rPr>
        <w:t>Ce défi est à réaliser en priorité</w:t>
      </w:r>
      <w:r w:rsidR="00FD2082" w:rsidRPr="00CA4427">
        <w:rPr>
          <w:b/>
          <w:color w:val="860000"/>
          <w:sz w:val="32"/>
        </w:rPr>
        <w:t> </w:t>
      </w:r>
      <w:r w:rsidR="00876B3A" w:rsidRPr="00CA4427">
        <w:rPr>
          <w:b/>
          <w:color w:val="860000"/>
          <w:sz w:val="32"/>
        </w:rPr>
        <w:t xml:space="preserve">pour gérer le temps </w:t>
      </w:r>
      <w:r w:rsidR="00FD2082" w:rsidRPr="00CA4427">
        <w:rPr>
          <w:b/>
          <w:color w:val="860000"/>
          <w:sz w:val="32"/>
        </w:rPr>
        <w:t>!!!!!!</w:t>
      </w:r>
    </w:p>
    <w:p w:rsidR="00CA4427" w:rsidRPr="00876B3A" w:rsidRDefault="00CA4427" w:rsidP="0097201E">
      <w:pPr>
        <w:rPr>
          <w:b/>
          <w:color w:val="860000"/>
        </w:rPr>
      </w:pPr>
    </w:p>
    <w:p w:rsidR="00FD2082" w:rsidRDefault="00FD2082" w:rsidP="0097201E">
      <w:r w:rsidRPr="00FD2082">
        <w:t>Ce défi est un défi d’écriture collective</w:t>
      </w:r>
      <w:r>
        <w:t xml:space="preserve">. Chaque groupe devra écrire une phrase </w:t>
      </w:r>
      <w:r w:rsidR="00876B3A">
        <w:t xml:space="preserve">de son choix </w:t>
      </w:r>
      <w:r>
        <w:t xml:space="preserve">et </w:t>
      </w:r>
      <w:r w:rsidR="006B18C9">
        <w:t xml:space="preserve">la transmettre au groupe suivant. </w:t>
      </w:r>
    </w:p>
    <w:p w:rsidR="006B18C9" w:rsidRDefault="00876B3A" w:rsidP="006B18C9">
      <w:pPr>
        <w:pStyle w:val="Paragraphedeliste"/>
        <w:numPr>
          <w:ilvl w:val="0"/>
          <w:numId w:val="27"/>
        </w:numPr>
      </w:pPr>
      <w:r>
        <w:t>Le groupe n</w:t>
      </w:r>
      <w:r w:rsidR="006B18C9">
        <w:t xml:space="preserve"> (consultez le document </w:t>
      </w:r>
      <w:r w:rsidR="00222D76">
        <w:t>B1-RUSH-Dec2011_inscrits_</w:t>
      </w:r>
      <w:r w:rsidR="0072610B">
        <w:t>D</w:t>
      </w:r>
      <w:r w:rsidR="00222D76">
        <w:t>efis_</w:t>
      </w:r>
      <w:r w:rsidR="0072610B">
        <w:t>M</w:t>
      </w:r>
      <w:r w:rsidR="006B18C9" w:rsidRPr="006B18C9">
        <w:t>ails.pdf</w:t>
      </w:r>
      <w:r w:rsidR="006B18C9">
        <w:t xml:space="preserve"> en annexe pour connaître votre numéro de groupe) rédige une phrase sur le présent document.</w:t>
      </w:r>
    </w:p>
    <w:p w:rsidR="006B18C9" w:rsidRDefault="006B18C9" w:rsidP="006B18C9">
      <w:pPr>
        <w:pStyle w:val="Paragraphedeliste"/>
        <w:numPr>
          <w:ilvl w:val="0"/>
          <w:numId w:val="27"/>
        </w:numPr>
      </w:pPr>
      <w:r>
        <w:t xml:space="preserve">Il envoie </w:t>
      </w:r>
      <w:r w:rsidR="00876B3A">
        <w:t xml:space="preserve">sa phrase par </w:t>
      </w:r>
      <w:r>
        <w:t xml:space="preserve"> mail au chef du groupe</w:t>
      </w:r>
      <w:r w:rsidR="00876B3A">
        <w:t xml:space="preserve"> n+1 avec </w:t>
      </w:r>
      <w:r w:rsidR="00876B3A" w:rsidRPr="00876B3A">
        <w:rPr>
          <w:u w:val="single"/>
        </w:rPr>
        <w:t>les deux professeurs d’expression écrite en copie</w:t>
      </w:r>
      <w:r w:rsidR="00876B3A">
        <w:rPr>
          <w:u w:val="single"/>
        </w:rPr>
        <w:t>(</w:t>
      </w:r>
      <w:r w:rsidR="00876B3A">
        <w:t xml:space="preserve">mails indiqués en haut de cette fiche) </w:t>
      </w:r>
      <w:r w:rsidRPr="00876B3A">
        <w:t xml:space="preserve"> avec</w:t>
      </w:r>
      <w:r>
        <w:t xml:space="preserve"> l’objet suivant : </w:t>
      </w:r>
    </w:p>
    <w:p w:rsidR="006B18C9" w:rsidRPr="00876B3A" w:rsidRDefault="006B18C9" w:rsidP="006B18C9">
      <w:pPr>
        <w:ind w:left="720" w:firstLine="720"/>
        <w:rPr>
          <w:b/>
        </w:rPr>
      </w:pPr>
      <w:r w:rsidRPr="00876B3A">
        <w:rPr>
          <w:b/>
        </w:rPr>
        <w:t>[Expression écrite] B1-Rush-</w:t>
      </w:r>
      <w:r w:rsidR="00876B3A" w:rsidRPr="00876B3A">
        <w:rPr>
          <w:b/>
        </w:rPr>
        <w:t>Boule de neige</w:t>
      </w:r>
    </w:p>
    <w:p w:rsidR="00876B3A" w:rsidRDefault="00876B3A" w:rsidP="006B18C9">
      <w:pPr>
        <w:ind w:left="720" w:firstLine="720"/>
      </w:pPr>
    </w:p>
    <w:p w:rsidR="00FD2082" w:rsidRDefault="00876B3A" w:rsidP="00876B3A">
      <w:pPr>
        <w:pStyle w:val="Paragraphedeliste"/>
        <w:numPr>
          <w:ilvl w:val="0"/>
          <w:numId w:val="27"/>
        </w:numPr>
      </w:pPr>
      <w:r>
        <w:t>Le groupe n+1 reçoit le mail.</w:t>
      </w:r>
    </w:p>
    <w:p w:rsidR="00876B3A" w:rsidRDefault="00876B3A" w:rsidP="00876B3A">
      <w:pPr>
        <w:pStyle w:val="Paragraphedeliste"/>
        <w:numPr>
          <w:ilvl w:val="0"/>
          <w:numId w:val="27"/>
        </w:numPr>
      </w:pPr>
      <w:r>
        <w:t>Le groupe n+1 écrit sa propre phrase dans son document de rendu et la copie pour l’envoyer par mail (profs en copie) au groupe n+2</w:t>
      </w:r>
    </w:p>
    <w:p w:rsidR="00876B3A" w:rsidRDefault="00876B3A" w:rsidP="00876B3A">
      <w:pPr>
        <w:pStyle w:val="Paragraphedeliste"/>
        <w:numPr>
          <w:ilvl w:val="0"/>
          <w:numId w:val="27"/>
        </w:numPr>
      </w:pPr>
      <w:r>
        <w:t>Et ainsi de suite…</w:t>
      </w:r>
    </w:p>
    <w:p w:rsidR="00876B3A" w:rsidRDefault="00876B3A" w:rsidP="00876B3A">
      <w:pPr>
        <w:ind w:left="360"/>
      </w:pPr>
    </w:p>
    <w:p w:rsidR="00876B3A" w:rsidRDefault="00876B3A" w:rsidP="00876B3A">
      <w:pPr>
        <w:ind w:left="360"/>
      </w:pPr>
      <w:r>
        <w:t>ATTENTION : A la fin du rush, le nombre de mails reçus doit correspondre au nombre de groupes inscrits.</w:t>
      </w:r>
    </w:p>
    <w:p w:rsidR="00876B3A" w:rsidRDefault="00876B3A" w:rsidP="00876B3A">
      <w:pPr>
        <w:ind w:left="360"/>
      </w:pPr>
    </w:p>
    <w:p w:rsidR="00876B3A" w:rsidRPr="00CA4427" w:rsidRDefault="00876B3A" w:rsidP="00876B3A">
      <w:pPr>
        <w:ind w:left="360"/>
        <w:rPr>
          <w:b/>
        </w:rPr>
      </w:pPr>
      <w:r w:rsidRPr="00CA4427">
        <w:rPr>
          <w:b/>
        </w:rPr>
        <w:t>Le premier groupe</w:t>
      </w:r>
      <w:r w:rsidR="00CA4427">
        <w:rPr>
          <w:b/>
        </w:rPr>
        <w:t>,</w:t>
      </w:r>
      <w:r w:rsidRPr="00CA4427">
        <w:rPr>
          <w:b/>
        </w:rPr>
        <w:t xml:space="preserve"> qui doit commencer </w:t>
      </w:r>
      <w:r w:rsidRPr="00CA4427">
        <w:rPr>
          <w:b/>
          <w:u w:val="single"/>
        </w:rPr>
        <w:t>immédiatement</w:t>
      </w:r>
      <w:r w:rsidR="00CA4427">
        <w:rPr>
          <w:b/>
        </w:rPr>
        <w:t>,</w:t>
      </w:r>
      <w:r w:rsidRPr="00CA4427">
        <w:rPr>
          <w:b/>
        </w:rPr>
        <w:t xml:space="preserve"> est </w:t>
      </w:r>
      <w:r w:rsidR="00CA4427" w:rsidRPr="00CA4427">
        <w:rPr>
          <w:b/>
        </w:rPr>
        <w:t xml:space="preserve">celui dont le chef de groupe est </w:t>
      </w:r>
      <w:r w:rsidRPr="00CA4427">
        <w:rPr>
          <w:b/>
        </w:rPr>
        <w:t> </w:t>
      </w:r>
      <w:r w:rsidR="00CA4427" w:rsidRPr="00CA4427">
        <w:rPr>
          <w:b/>
        </w:rPr>
        <w:t>zanchi_r (Montpellier)</w:t>
      </w:r>
      <w:r w:rsidR="003606ED">
        <w:rPr>
          <w:b/>
        </w:rPr>
        <w:t>, n°1 dans la liste fournie en annexe.</w:t>
      </w:r>
    </w:p>
    <w:p w:rsidR="00CA4427" w:rsidRDefault="00CA4427" w:rsidP="00876B3A">
      <w:pPr>
        <w:ind w:left="360"/>
      </w:pPr>
    </w:p>
    <w:p w:rsidR="00FD2082" w:rsidRDefault="00FD2082" w:rsidP="0097201E"/>
    <w:p w:rsidR="003606ED" w:rsidRDefault="003606ED" w:rsidP="0097201E"/>
    <w:p w:rsidR="003606ED" w:rsidRDefault="003606ED" w:rsidP="0097201E"/>
    <w:p w:rsidR="003606ED" w:rsidRDefault="003606ED" w:rsidP="0097201E"/>
    <w:p w:rsidR="003606ED" w:rsidRDefault="003606ED" w:rsidP="0097201E"/>
    <w:p w:rsidR="003606ED" w:rsidRDefault="003606ED" w:rsidP="0097201E"/>
    <w:p w:rsidR="003606ED" w:rsidRPr="00FD2082" w:rsidRDefault="003606ED" w:rsidP="0097201E"/>
    <w:p w:rsidR="003E5927" w:rsidRDefault="005A4D49" w:rsidP="0097201E">
      <w:pPr>
        <w:pStyle w:val="EXERCICE"/>
      </w:pPr>
      <w:bookmarkStart w:id="2" w:name="_Toc312071952"/>
      <w:r>
        <w:lastRenderedPageBreak/>
        <w:t>E</w:t>
      </w:r>
      <w:r w:rsidR="00205CD3">
        <w:t>t jour de l’an</w:t>
      </w:r>
      <w:bookmarkEnd w:id="2"/>
      <w:r>
        <w:t> </w:t>
      </w:r>
    </w:p>
    <w:p w:rsidR="00EE0CCC" w:rsidRPr="00C850C5" w:rsidRDefault="00EE0CCC" w:rsidP="00EE0CCC">
      <w:pPr>
        <w:rPr>
          <w:rStyle w:val="Emphaseintense"/>
        </w:rPr>
      </w:pPr>
      <w:r w:rsidRPr="00C850C5">
        <w:rPr>
          <w:rStyle w:val="Emphaseintense"/>
        </w:rPr>
        <w:t xml:space="preserve">Correcteur </w:t>
      </w:r>
      <w:r>
        <w:rPr>
          <w:rStyle w:val="Emphaseintense"/>
        </w:rPr>
        <w:t xml:space="preserve">du groupe responsable </w:t>
      </w:r>
      <w:r w:rsidRPr="00C850C5">
        <w:rPr>
          <w:rStyle w:val="Emphaseintense"/>
        </w:rPr>
        <w:t>de cette étape :</w:t>
      </w:r>
    </w:p>
    <w:p w:rsidR="00EE0CCC" w:rsidRPr="00C850C5" w:rsidRDefault="00EE0CCC" w:rsidP="00EE0CCC">
      <w:pPr>
        <w:rPr>
          <w:rStyle w:val="Emphaseintense"/>
        </w:rPr>
      </w:pPr>
      <w:r w:rsidRPr="00C850C5">
        <w:rPr>
          <w:rStyle w:val="Emphaseintense"/>
        </w:rPr>
        <w:t>Rédacteurs/participants à cette étape :</w:t>
      </w:r>
    </w:p>
    <w:p w:rsidR="003606ED" w:rsidRPr="00CA4427" w:rsidRDefault="003606ED" w:rsidP="003606ED">
      <w:pPr>
        <w:rPr>
          <w:b/>
          <w:color w:val="860000"/>
          <w:sz w:val="32"/>
        </w:rPr>
      </w:pPr>
      <w:r w:rsidRPr="00CA4427">
        <w:rPr>
          <w:b/>
          <w:color w:val="860000"/>
          <w:sz w:val="32"/>
        </w:rPr>
        <w:t>Ce défi est à réaliser en priorité pour gérer le temps !!!!!!</w:t>
      </w:r>
    </w:p>
    <w:p w:rsidR="003606ED" w:rsidRPr="00876B3A" w:rsidRDefault="003606ED" w:rsidP="003606ED">
      <w:pPr>
        <w:rPr>
          <w:b/>
          <w:color w:val="860000"/>
        </w:rPr>
      </w:pPr>
    </w:p>
    <w:p w:rsidR="003606ED" w:rsidRDefault="003606ED" w:rsidP="003606ED">
      <w:r w:rsidRPr="00FD2082">
        <w:t>Ce défi est un défi d’écriture collective</w:t>
      </w:r>
      <w:r>
        <w:t xml:space="preserve">. Chaque groupe devra écrire des vœux originaux pour l’année 2012 destinés aux étudiants de la promotion et les transmettre au groupe suivant. </w:t>
      </w:r>
    </w:p>
    <w:p w:rsidR="003606ED" w:rsidRDefault="003606ED" w:rsidP="003606ED"/>
    <w:p w:rsidR="003606ED" w:rsidRDefault="003606ED" w:rsidP="003606ED">
      <w:pPr>
        <w:pStyle w:val="Paragraphedeliste"/>
        <w:numPr>
          <w:ilvl w:val="0"/>
          <w:numId w:val="27"/>
        </w:numPr>
      </w:pPr>
      <w:r>
        <w:t xml:space="preserve">Le groupe n (consultez le document </w:t>
      </w:r>
      <w:r w:rsidRPr="006B18C9">
        <w:t>B1-RUSH-Dec2011_inscrits_Defis_Mails.pdf</w:t>
      </w:r>
      <w:r>
        <w:t xml:space="preserve"> en annexe pour connaître votre numéro de groupe) rédige une phrase sur le présent document.</w:t>
      </w:r>
    </w:p>
    <w:p w:rsidR="003606ED" w:rsidRDefault="003606ED" w:rsidP="003606ED">
      <w:pPr>
        <w:pStyle w:val="Paragraphedeliste"/>
        <w:numPr>
          <w:ilvl w:val="0"/>
          <w:numId w:val="27"/>
        </w:numPr>
      </w:pPr>
      <w:r>
        <w:t xml:space="preserve">Il envoie sa phrase par  mail au chef du groupe n+1 avec </w:t>
      </w:r>
      <w:r w:rsidRPr="00876B3A">
        <w:rPr>
          <w:u w:val="single"/>
        </w:rPr>
        <w:t>les deux professeurs d’expression écrite en copie</w:t>
      </w:r>
      <w:r>
        <w:rPr>
          <w:u w:val="single"/>
        </w:rPr>
        <w:t>(</w:t>
      </w:r>
      <w:r>
        <w:t xml:space="preserve">mails indiqués en haut de cette fiche) </w:t>
      </w:r>
      <w:r w:rsidRPr="00876B3A">
        <w:t xml:space="preserve"> avec</w:t>
      </w:r>
      <w:r>
        <w:t xml:space="preserve"> l’objet suivant : </w:t>
      </w:r>
    </w:p>
    <w:p w:rsidR="003606ED" w:rsidRPr="00876B3A" w:rsidRDefault="003606ED" w:rsidP="003606ED">
      <w:pPr>
        <w:ind w:left="720" w:firstLine="720"/>
        <w:rPr>
          <w:b/>
        </w:rPr>
      </w:pPr>
      <w:r w:rsidRPr="00876B3A">
        <w:rPr>
          <w:b/>
        </w:rPr>
        <w:t>[Expression écrite] B1-Rush-</w:t>
      </w:r>
      <w:r>
        <w:rPr>
          <w:b/>
        </w:rPr>
        <w:t>Voeux</w:t>
      </w:r>
    </w:p>
    <w:p w:rsidR="003606ED" w:rsidRDefault="003606ED" w:rsidP="003606ED">
      <w:pPr>
        <w:ind w:left="720" w:firstLine="720"/>
      </w:pPr>
    </w:p>
    <w:p w:rsidR="003606ED" w:rsidRDefault="003606ED" w:rsidP="003606ED">
      <w:pPr>
        <w:pStyle w:val="Paragraphedeliste"/>
        <w:numPr>
          <w:ilvl w:val="0"/>
          <w:numId w:val="27"/>
        </w:numPr>
      </w:pPr>
      <w:r>
        <w:t>Le groupe n</w:t>
      </w:r>
      <w:r w:rsidRPr="003606ED">
        <w:rPr>
          <w:b/>
          <w:sz w:val="28"/>
        </w:rPr>
        <w:t>-</w:t>
      </w:r>
      <w:r w:rsidRPr="003606ED">
        <w:rPr>
          <w:b/>
        </w:rPr>
        <w:t>1</w:t>
      </w:r>
      <w:r>
        <w:t xml:space="preserve"> reçoit le mail.</w:t>
      </w:r>
    </w:p>
    <w:p w:rsidR="003606ED" w:rsidRDefault="003606ED" w:rsidP="003606ED">
      <w:pPr>
        <w:pStyle w:val="Paragraphedeliste"/>
        <w:numPr>
          <w:ilvl w:val="0"/>
          <w:numId w:val="27"/>
        </w:numPr>
      </w:pPr>
      <w:r>
        <w:t>Le groupe n</w:t>
      </w:r>
      <w:r w:rsidRPr="003606ED">
        <w:rPr>
          <w:b/>
          <w:sz w:val="28"/>
        </w:rPr>
        <w:t>-</w:t>
      </w:r>
      <w:r w:rsidRPr="003606ED">
        <w:rPr>
          <w:b/>
        </w:rPr>
        <w:t>1</w:t>
      </w:r>
      <w:r>
        <w:t xml:space="preserve"> écrit ses propres vœux dans son document de rendu et les copie pour les envoyer par mail (profs en copie) au groupe n</w:t>
      </w:r>
      <w:r w:rsidRPr="003606ED">
        <w:rPr>
          <w:b/>
          <w:sz w:val="28"/>
        </w:rPr>
        <w:t>-</w:t>
      </w:r>
      <w:r w:rsidRPr="003606ED">
        <w:rPr>
          <w:b/>
        </w:rPr>
        <w:t>2</w:t>
      </w:r>
    </w:p>
    <w:p w:rsidR="003606ED" w:rsidRDefault="003606ED" w:rsidP="003606ED">
      <w:pPr>
        <w:pStyle w:val="Paragraphedeliste"/>
        <w:numPr>
          <w:ilvl w:val="0"/>
          <w:numId w:val="27"/>
        </w:numPr>
      </w:pPr>
      <w:r>
        <w:t>Et ainsi de suite…</w:t>
      </w:r>
    </w:p>
    <w:p w:rsidR="003606ED" w:rsidRDefault="003606ED" w:rsidP="003606ED">
      <w:pPr>
        <w:ind w:left="360"/>
      </w:pPr>
    </w:p>
    <w:p w:rsidR="003606ED" w:rsidRDefault="003606ED" w:rsidP="003606ED">
      <w:pPr>
        <w:ind w:left="360"/>
      </w:pPr>
      <w:r>
        <w:t>ATTENTION : A la fin du rush, le nombre de mails reçus doit correspondre au nombre de groupes inscrits.</w:t>
      </w:r>
    </w:p>
    <w:p w:rsidR="003606ED" w:rsidRDefault="003606ED" w:rsidP="003606ED">
      <w:pPr>
        <w:ind w:left="360"/>
      </w:pPr>
    </w:p>
    <w:p w:rsidR="003606ED" w:rsidRPr="00CA4427" w:rsidRDefault="003606ED" w:rsidP="003606ED">
      <w:pPr>
        <w:ind w:left="360"/>
        <w:rPr>
          <w:b/>
        </w:rPr>
      </w:pPr>
      <w:r w:rsidRPr="00CA4427">
        <w:rPr>
          <w:b/>
        </w:rPr>
        <w:t>Le premier groupe</w:t>
      </w:r>
      <w:r>
        <w:rPr>
          <w:b/>
        </w:rPr>
        <w:t>,</w:t>
      </w:r>
      <w:r w:rsidRPr="00CA4427">
        <w:rPr>
          <w:b/>
        </w:rPr>
        <w:t xml:space="preserve"> qui doit commencer </w:t>
      </w:r>
      <w:r w:rsidRPr="00CA4427">
        <w:rPr>
          <w:b/>
          <w:u w:val="single"/>
        </w:rPr>
        <w:t>immédiatement</w:t>
      </w:r>
      <w:r>
        <w:rPr>
          <w:b/>
        </w:rPr>
        <w:t>,</w:t>
      </w:r>
      <w:r w:rsidRPr="00CA4427">
        <w:rPr>
          <w:b/>
        </w:rPr>
        <w:t xml:space="preserve"> est celui dont le chef de groupe est  </w:t>
      </w:r>
      <w:r w:rsidRPr="003606ED">
        <w:rPr>
          <w:b/>
        </w:rPr>
        <w:t xml:space="preserve">albert_j </w:t>
      </w:r>
      <w:r w:rsidRPr="00CA4427">
        <w:rPr>
          <w:b/>
        </w:rPr>
        <w:t>(</w:t>
      </w:r>
      <w:r>
        <w:rPr>
          <w:b/>
        </w:rPr>
        <w:t>Marseille</w:t>
      </w:r>
      <w:r w:rsidRPr="00CA4427">
        <w:rPr>
          <w:b/>
        </w:rPr>
        <w:t>)</w:t>
      </w:r>
      <w:r>
        <w:rPr>
          <w:b/>
        </w:rPr>
        <w:t>, n°136 dans la liste fournie en annexe.</w:t>
      </w:r>
    </w:p>
    <w:p w:rsidR="005A4D49" w:rsidRDefault="005A4D49" w:rsidP="006B18C9"/>
    <w:p w:rsidR="003606ED" w:rsidRDefault="003606ED" w:rsidP="006B18C9"/>
    <w:p w:rsidR="003606ED" w:rsidRDefault="003606ED" w:rsidP="006B18C9"/>
    <w:p w:rsidR="003606ED" w:rsidRDefault="003606ED" w:rsidP="006B18C9"/>
    <w:p w:rsidR="003606ED" w:rsidRDefault="003606ED" w:rsidP="006B18C9"/>
    <w:p w:rsidR="003606ED" w:rsidRDefault="003606ED" w:rsidP="006B18C9"/>
    <w:p w:rsidR="003606ED" w:rsidRDefault="003606ED" w:rsidP="006B18C9"/>
    <w:p w:rsidR="003606ED" w:rsidRPr="005A4D49" w:rsidRDefault="003606ED" w:rsidP="006B18C9"/>
    <w:p w:rsidR="008C3D9E" w:rsidRDefault="005A4D49" w:rsidP="0097201E">
      <w:pPr>
        <w:pStyle w:val="EXERCICE"/>
      </w:pPr>
      <w:bookmarkStart w:id="3" w:name="_Toc312071953"/>
      <w:r>
        <w:lastRenderedPageBreak/>
        <w:t>Plan de bataille</w:t>
      </w:r>
      <w:bookmarkEnd w:id="3"/>
    </w:p>
    <w:p w:rsidR="00EE0CCC" w:rsidRPr="00C850C5" w:rsidRDefault="00EE0CCC" w:rsidP="00EE0CCC">
      <w:pPr>
        <w:rPr>
          <w:rStyle w:val="Emphaseintense"/>
        </w:rPr>
      </w:pPr>
      <w:r w:rsidRPr="00C850C5">
        <w:rPr>
          <w:rStyle w:val="Emphaseintense"/>
        </w:rPr>
        <w:t xml:space="preserve">Correcteur </w:t>
      </w:r>
      <w:r>
        <w:rPr>
          <w:rStyle w:val="Emphaseintense"/>
        </w:rPr>
        <w:t xml:space="preserve">du groupe responsable </w:t>
      </w:r>
      <w:r w:rsidRPr="00C850C5">
        <w:rPr>
          <w:rStyle w:val="Emphaseintense"/>
        </w:rPr>
        <w:t>de cette étape :</w:t>
      </w:r>
    </w:p>
    <w:p w:rsidR="00EE0CCC" w:rsidRPr="00C850C5" w:rsidRDefault="00EE0CCC" w:rsidP="00EE0CCC">
      <w:pPr>
        <w:rPr>
          <w:rStyle w:val="Emphaseintense"/>
        </w:rPr>
      </w:pPr>
      <w:r w:rsidRPr="00C850C5">
        <w:rPr>
          <w:rStyle w:val="Emphaseintense"/>
        </w:rPr>
        <w:t>Rédacteurs/participants à cette étape :</w:t>
      </w:r>
    </w:p>
    <w:p w:rsidR="005A4D49" w:rsidRDefault="005A4D49" w:rsidP="0097201E"/>
    <w:p w:rsidR="006B18C9" w:rsidRPr="006B18C9" w:rsidRDefault="006B18C9" w:rsidP="006B18C9">
      <w:pPr>
        <w:rPr>
          <w:i/>
        </w:rPr>
      </w:pPr>
      <w:r>
        <w:rPr>
          <w:i/>
        </w:rPr>
        <w:t>« </w:t>
      </w:r>
      <w:r w:rsidRPr="006B18C9">
        <w:rPr>
          <w:i/>
        </w:rPr>
        <w:t>Je peux lire dans vos yeux la même peur qui pourrait saisir mon cœur. Un jour peux venir où le courage des hommes faillira où nous abandonnerons nos amis. Mais ce jour n’est pas arrivé ! Ce sera l’heure des loups et des boucliers fracassés lorsque l’age des hommes s’effondrera. Mais ce jour n’est pas arrivé. Aujourd’hui nous combattrons pour tout ce qui nous est cher sur cette bonne terre. Je vous ordonne de tenir, hommes de l’ouest.</w:t>
      </w:r>
      <w:r>
        <w:rPr>
          <w:i/>
        </w:rPr>
        <w:t> »</w:t>
      </w:r>
      <w:r w:rsidRPr="006B18C9">
        <w:rPr>
          <w:i/>
        </w:rPr>
        <w:t xml:space="preserve"> </w:t>
      </w:r>
    </w:p>
    <w:p w:rsidR="006B18C9" w:rsidRPr="006B18C9" w:rsidRDefault="00B57119" w:rsidP="006B18C9">
      <w:pPr>
        <w:rPr>
          <w:i/>
        </w:rPr>
      </w:pPr>
      <w:hyperlink r:id="rId14" w:history="1">
        <w:r w:rsidR="006B18C9" w:rsidRPr="006B18C9">
          <w:rPr>
            <w:rStyle w:val="Lienhypertexte"/>
            <w:i/>
            <w:iCs/>
          </w:rPr>
          <w:t>Le Seigneur des anneaux : le retour du roi</w:t>
        </w:r>
      </w:hyperlink>
      <w:r w:rsidR="006B18C9" w:rsidRPr="006B18C9">
        <w:rPr>
          <w:i/>
        </w:rPr>
        <w:t>, Aragorn</w:t>
      </w:r>
    </w:p>
    <w:p w:rsidR="006B18C9" w:rsidRDefault="006B18C9" w:rsidP="0097201E"/>
    <w:p w:rsidR="006B18C9" w:rsidRDefault="006B18C9" w:rsidP="0097201E"/>
    <w:p w:rsidR="006B18C9" w:rsidRDefault="006B18C9" w:rsidP="006B18C9">
      <w:pPr>
        <w:pStyle w:val="Puceverte"/>
      </w:pPr>
      <w:r>
        <w:t>Pas de bataille sans un plan de bataille ! Décrivez en quelques mots comment vous comptez vous organiser pour réussir (avec brio ! ) ce rush.</w:t>
      </w:r>
    </w:p>
    <w:p w:rsidR="003606ED" w:rsidRDefault="003606ED" w:rsidP="003606ED">
      <w:pPr>
        <w:pStyle w:val="Puceverte"/>
        <w:numPr>
          <w:ilvl w:val="0"/>
          <w:numId w:val="0"/>
        </w:numPr>
        <w:ind w:left="714" w:hanging="357"/>
      </w:pPr>
    </w:p>
    <w:p w:rsidR="003606ED" w:rsidRDefault="003606ED" w:rsidP="003606ED">
      <w:pPr>
        <w:pStyle w:val="Puceverte"/>
        <w:numPr>
          <w:ilvl w:val="0"/>
          <w:numId w:val="0"/>
        </w:numPr>
        <w:ind w:left="714" w:hanging="357"/>
      </w:pPr>
    </w:p>
    <w:p w:rsidR="003606ED" w:rsidRDefault="003606ED" w:rsidP="003606ED">
      <w:pPr>
        <w:pStyle w:val="Puceverte"/>
        <w:numPr>
          <w:ilvl w:val="0"/>
          <w:numId w:val="0"/>
        </w:numPr>
        <w:ind w:left="714" w:hanging="357"/>
      </w:pPr>
    </w:p>
    <w:p w:rsidR="003606ED" w:rsidRDefault="003606ED" w:rsidP="003606ED">
      <w:pPr>
        <w:pStyle w:val="Puceverte"/>
        <w:numPr>
          <w:ilvl w:val="0"/>
          <w:numId w:val="0"/>
        </w:numPr>
        <w:ind w:left="714" w:hanging="357"/>
      </w:pPr>
    </w:p>
    <w:p w:rsidR="003606ED" w:rsidRDefault="003606ED" w:rsidP="003606ED">
      <w:pPr>
        <w:pStyle w:val="Puceverte"/>
        <w:numPr>
          <w:ilvl w:val="0"/>
          <w:numId w:val="0"/>
        </w:numPr>
        <w:ind w:left="714" w:hanging="357"/>
      </w:pPr>
    </w:p>
    <w:p w:rsidR="003606ED" w:rsidRDefault="003606ED" w:rsidP="003606ED">
      <w:pPr>
        <w:pStyle w:val="Puceverte"/>
        <w:numPr>
          <w:ilvl w:val="0"/>
          <w:numId w:val="0"/>
        </w:numPr>
        <w:ind w:left="714" w:hanging="357"/>
      </w:pPr>
    </w:p>
    <w:p w:rsidR="003606ED" w:rsidRDefault="003606ED" w:rsidP="003606ED">
      <w:pPr>
        <w:pStyle w:val="Puceverte"/>
        <w:numPr>
          <w:ilvl w:val="0"/>
          <w:numId w:val="0"/>
        </w:numPr>
        <w:ind w:left="714" w:hanging="357"/>
      </w:pPr>
    </w:p>
    <w:p w:rsidR="003606ED" w:rsidRDefault="003606ED" w:rsidP="003606ED">
      <w:pPr>
        <w:pStyle w:val="Puceverte"/>
        <w:numPr>
          <w:ilvl w:val="0"/>
          <w:numId w:val="0"/>
        </w:numPr>
        <w:ind w:left="714" w:hanging="357"/>
      </w:pPr>
    </w:p>
    <w:p w:rsidR="003606ED" w:rsidRDefault="003606ED" w:rsidP="003606ED">
      <w:pPr>
        <w:pStyle w:val="Puceverte"/>
        <w:numPr>
          <w:ilvl w:val="0"/>
          <w:numId w:val="0"/>
        </w:numPr>
        <w:ind w:left="714" w:hanging="357"/>
      </w:pPr>
    </w:p>
    <w:p w:rsidR="003606ED" w:rsidRDefault="003606ED" w:rsidP="003606ED">
      <w:pPr>
        <w:pStyle w:val="Puceverte"/>
        <w:numPr>
          <w:ilvl w:val="0"/>
          <w:numId w:val="0"/>
        </w:numPr>
        <w:ind w:left="714" w:hanging="357"/>
      </w:pPr>
    </w:p>
    <w:p w:rsidR="003606ED" w:rsidRDefault="003606ED" w:rsidP="003606ED">
      <w:pPr>
        <w:pStyle w:val="Puceverte"/>
        <w:numPr>
          <w:ilvl w:val="0"/>
          <w:numId w:val="0"/>
        </w:numPr>
        <w:ind w:left="714" w:hanging="357"/>
      </w:pPr>
    </w:p>
    <w:p w:rsidR="003606ED" w:rsidRDefault="003606ED" w:rsidP="003606ED">
      <w:pPr>
        <w:pStyle w:val="Puceverte"/>
        <w:numPr>
          <w:ilvl w:val="0"/>
          <w:numId w:val="0"/>
        </w:numPr>
        <w:ind w:left="714" w:hanging="357"/>
      </w:pPr>
    </w:p>
    <w:p w:rsidR="003606ED" w:rsidRDefault="003606ED" w:rsidP="003606ED">
      <w:pPr>
        <w:pStyle w:val="Puceverte"/>
        <w:numPr>
          <w:ilvl w:val="0"/>
          <w:numId w:val="0"/>
        </w:numPr>
        <w:ind w:left="714" w:hanging="357"/>
      </w:pPr>
    </w:p>
    <w:p w:rsidR="003606ED" w:rsidRPr="005A4D49" w:rsidRDefault="003606ED" w:rsidP="003606ED">
      <w:pPr>
        <w:pStyle w:val="Puceverte"/>
        <w:numPr>
          <w:ilvl w:val="0"/>
          <w:numId w:val="0"/>
        </w:numPr>
        <w:ind w:left="714" w:hanging="357"/>
      </w:pPr>
    </w:p>
    <w:p w:rsidR="00404F5A" w:rsidRPr="00BC612C" w:rsidRDefault="003E5927" w:rsidP="0097201E">
      <w:pPr>
        <w:pStyle w:val="EXERCICE"/>
      </w:pPr>
      <w:bookmarkStart w:id="4" w:name="_Toc312071954"/>
      <w:r w:rsidRPr="00BC612C">
        <w:lastRenderedPageBreak/>
        <w:t>DONC et KONG</w:t>
      </w:r>
      <w:bookmarkEnd w:id="4"/>
    </w:p>
    <w:p w:rsidR="00EE0CCC" w:rsidRPr="00C850C5" w:rsidRDefault="00EE0CCC" w:rsidP="00EE0CCC">
      <w:pPr>
        <w:rPr>
          <w:rStyle w:val="Emphaseintense"/>
        </w:rPr>
      </w:pPr>
      <w:r w:rsidRPr="00C850C5">
        <w:rPr>
          <w:rStyle w:val="Emphaseintense"/>
        </w:rPr>
        <w:t xml:space="preserve">Correcteur </w:t>
      </w:r>
      <w:r>
        <w:rPr>
          <w:rStyle w:val="Emphaseintense"/>
        </w:rPr>
        <w:t xml:space="preserve">du groupe responsable </w:t>
      </w:r>
      <w:r w:rsidRPr="00C850C5">
        <w:rPr>
          <w:rStyle w:val="Emphaseintense"/>
        </w:rPr>
        <w:t>de cette étape :</w:t>
      </w:r>
    </w:p>
    <w:p w:rsidR="00EE0CCC" w:rsidRPr="00C850C5" w:rsidRDefault="00EE0CCC" w:rsidP="00EE0CCC">
      <w:pPr>
        <w:rPr>
          <w:rStyle w:val="Emphaseintense"/>
        </w:rPr>
      </w:pPr>
      <w:r w:rsidRPr="00C850C5">
        <w:rPr>
          <w:rStyle w:val="Emphaseintense"/>
        </w:rPr>
        <w:t>Rédacteurs/participants à cette étape :</w:t>
      </w:r>
    </w:p>
    <w:p w:rsidR="00C850C5" w:rsidRDefault="00C850C5" w:rsidP="0097201E">
      <w:pPr>
        <w:pStyle w:val="DateTime"/>
      </w:pPr>
    </w:p>
    <w:p w:rsidR="00404F5A" w:rsidRPr="003E5927" w:rsidRDefault="003E5927" w:rsidP="0097201E">
      <w:pPr>
        <w:pStyle w:val="DateTime"/>
      </w:pPr>
      <w:r w:rsidRPr="003E5927">
        <w:t>Donc et Kong sont deux frères qui s’affrontent dans une lutte sans merci.</w:t>
      </w:r>
    </w:p>
    <w:p w:rsidR="003E5927" w:rsidRPr="003E5927" w:rsidRDefault="003E5927" w:rsidP="0097201E">
      <w:pPr>
        <w:pStyle w:val="DateTime"/>
      </w:pPr>
      <w:r w:rsidRPr="003E5927">
        <w:t>Kong est le seigneur du raisonnement sans conclusion. Il aime les demandes non formulées, l’implicite et le non-dit. Son but : semer le désordre et le quiproquo.</w:t>
      </w:r>
    </w:p>
    <w:p w:rsidR="003E5927" w:rsidRPr="003E5927" w:rsidRDefault="003E5927" w:rsidP="0097201E">
      <w:pPr>
        <w:pStyle w:val="DateTime"/>
      </w:pPr>
      <w:r w:rsidRPr="003E5927">
        <w:t>Donc, au contraire appelle la conclusion. Il aime que les choses soient dites clairement.</w:t>
      </w:r>
    </w:p>
    <w:p w:rsidR="003E5927" w:rsidRDefault="003E5927" w:rsidP="0097201E">
      <w:pPr>
        <w:pStyle w:val="DateTime"/>
      </w:pPr>
    </w:p>
    <w:p w:rsidR="003E5927" w:rsidRDefault="003E5927" w:rsidP="00C850C5">
      <w:pPr>
        <w:pStyle w:val="Puceverte"/>
      </w:pPr>
      <w:r w:rsidRPr="00BC612C">
        <w:t xml:space="preserve">Aidez Donc dans sa lutte </w:t>
      </w:r>
      <w:r w:rsidR="00BC612C" w:rsidRPr="00BC612C">
        <w:t>fraternelle, donnez une conclusion aux passages ci-dessous :</w:t>
      </w:r>
    </w:p>
    <w:p w:rsidR="009B1539" w:rsidRDefault="009B1539" w:rsidP="0097201E">
      <w:pPr>
        <w:pStyle w:val="Puceverte"/>
      </w:pPr>
      <w:r>
        <w:t>Consignes</w:t>
      </w:r>
      <w:r w:rsidR="005A4D49">
        <w:t xml:space="preserve"> du défi </w:t>
      </w:r>
      <w:r>
        <w:t xml:space="preserve">: </w:t>
      </w:r>
    </w:p>
    <w:p w:rsidR="005A4D49" w:rsidRDefault="0097201E" w:rsidP="0097201E">
      <w:pPr>
        <w:pStyle w:val="Puceverte"/>
        <w:numPr>
          <w:ilvl w:val="1"/>
          <w:numId w:val="6"/>
        </w:numPr>
      </w:pPr>
      <w:r>
        <w:t>Répondez</w:t>
      </w:r>
      <w:r w:rsidR="005A4D49">
        <w:t xml:space="preserve"> directement dans le document</w:t>
      </w:r>
    </w:p>
    <w:p w:rsidR="009B1539" w:rsidRDefault="0097201E" w:rsidP="0097201E">
      <w:pPr>
        <w:pStyle w:val="Puceverte"/>
        <w:numPr>
          <w:ilvl w:val="1"/>
          <w:numId w:val="6"/>
        </w:numPr>
      </w:pPr>
      <w:r>
        <w:t>S</w:t>
      </w:r>
      <w:r w:rsidR="009B1539">
        <w:t xml:space="preserve">oyez concis mais précis ! </w:t>
      </w:r>
    </w:p>
    <w:p w:rsidR="009B1539" w:rsidRDefault="0097201E" w:rsidP="0097201E">
      <w:pPr>
        <w:pStyle w:val="Puceverte"/>
        <w:numPr>
          <w:ilvl w:val="1"/>
          <w:numId w:val="6"/>
        </w:numPr>
      </w:pPr>
      <w:r>
        <w:t>E</w:t>
      </w:r>
      <w:r w:rsidR="00021D92">
        <w:t xml:space="preserve">xposez une solution, </w:t>
      </w:r>
      <w:r w:rsidR="009B1539">
        <w:t>une décision</w:t>
      </w:r>
      <w:r w:rsidR="00021D92">
        <w:t xml:space="preserve"> ou l’aboutissement d’une réflexion.</w:t>
      </w:r>
    </w:p>
    <w:p w:rsidR="00021D92" w:rsidRDefault="0097201E" w:rsidP="0097201E">
      <w:pPr>
        <w:pStyle w:val="Puceverte"/>
        <w:numPr>
          <w:ilvl w:val="1"/>
          <w:numId w:val="6"/>
        </w:numPr>
      </w:pPr>
      <w:r>
        <w:t>V</w:t>
      </w:r>
      <w:r w:rsidR="00021D92">
        <w:t xml:space="preserve">otre conclusion doit être adaptée au contexte exposé dans le paragraphe. </w:t>
      </w:r>
    </w:p>
    <w:p w:rsidR="00C850C5" w:rsidRDefault="00C850C5" w:rsidP="00C850C5">
      <w:pPr>
        <w:pStyle w:val="Puceverte"/>
        <w:numPr>
          <w:ilvl w:val="0"/>
          <w:numId w:val="0"/>
        </w:numPr>
      </w:pPr>
    </w:p>
    <w:p w:rsidR="00BC612C" w:rsidRDefault="00BC612C" w:rsidP="00C70318">
      <w:pPr>
        <w:pStyle w:val="AdditionalInformation"/>
        <w:numPr>
          <w:ilvl w:val="0"/>
          <w:numId w:val="22"/>
        </w:numPr>
      </w:pPr>
      <w:r>
        <w:t>Suite à l’analyse de notre protocole d</w:t>
      </w:r>
      <w:r w:rsidR="00B90FC4">
        <w:t xml:space="preserve">e communication </w:t>
      </w:r>
      <w:r w:rsidR="00446293">
        <w:t xml:space="preserve">avec </w:t>
      </w:r>
      <w:r w:rsidR="00B90FC4">
        <w:t xml:space="preserve">le client </w:t>
      </w:r>
      <w:r>
        <w:t xml:space="preserve">une erreur fondamentale </w:t>
      </w:r>
      <w:r w:rsidR="00B90FC4">
        <w:t xml:space="preserve">a été détectée qui </w:t>
      </w:r>
      <w:r>
        <w:t xml:space="preserve">empêche la différenciation des structures headers </w:t>
      </w:r>
      <w:r>
        <w:rPr>
          <w:b/>
          <w:bCs/>
        </w:rPr>
        <w:t xml:space="preserve">t_trame </w:t>
      </w:r>
      <w:r>
        <w:t xml:space="preserve">et </w:t>
      </w:r>
      <w:r>
        <w:rPr>
          <w:b/>
          <w:bCs/>
        </w:rPr>
        <w:t xml:space="preserve">t_answer. </w:t>
      </w:r>
      <w:r>
        <w:t>En effet, aucun élément contenu dans ces structures ne nous indique la référence de la structure et par ailleurs sa taille.</w:t>
      </w:r>
    </w:p>
    <w:p w:rsidR="00B90FC4" w:rsidRPr="00446293" w:rsidRDefault="00B90FC4" w:rsidP="0097201E">
      <w:pPr>
        <w:pStyle w:val="AdditionalInformation"/>
      </w:pPr>
      <w:r w:rsidRPr="00446293">
        <w:t>Et donc ?</w:t>
      </w:r>
    </w:p>
    <w:p w:rsidR="00B90FC4" w:rsidRDefault="00B90FC4" w:rsidP="00C70318">
      <w:pPr>
        <w:pStyle w:val="AdditionalInformation"/>
        <w:numPr>
          <w:ilvl w:val="0"/>
          <w:numId w:val="22"/>
        </w:numPr>
      </w:pPr>
      <w:r>
        <w:t xml:space="preserve">J’ai appris lors de mes études à travailler en équipe. En effet, la pédagogie de l’école est axée autour </w:t>
      </w:r>
      <w:r w:rsidR="00295A23">
        <w:t xml:space="preserve">de </w:t>
      </w:r>
      <w:r>
        <w:t>proje</w:t>
      </w:r>
      <w:r w:rsidR="00295A23">
        <w:t>ts (développement de jeux vidéo ou</w:t>
      </w:r>
      <w:r>
        <w:t xml:space="preserve"> d’applications par exemple) gérés par les étudiants eux-mêmes. </w:t>
      </w:r>
      <w:r w:rsidR="00295A23">
        <w:t>Par ailleurs dans le cadre de mes études, je dois valider un stage de 6 mois à l’issue de ma troisième année.</w:t>
      </w:r>
    </w:p>
    <w:p w:rsidR="00446293" w:rsidRPr="00295A23" w:rsidRDefault="00446293" w:rsidP="0097201E">
      <w:pPr>
        <w:pStyle w:val="AdditionalInformation"/>
      </w:pPr>
      <w:r w:rsidRPr="00295A23">
        <w:lastRenderedPageBreak/>
        <w:t>Et donc ?</w:t>
      </w:r>
    </w:p>
    <w:p w:rsidR="00446293" w:rsidRDefault="00446293" w:rsidP="0097201E">
      <w:pPr>
        <w:pStyle w:val="AdditionalInformation"/>
      </w:pPr>
      <w:r>
        <w:t>………………………………………………………………………………………………………………………</w:t>
      </w:r>
    </w:p>
    <w:p w:rsidR="00446293" w:rsidRDefault="00446293" w:rsidP="00C70318">
      <w:pPr>
        <w:pStyle w:val="AdditionalInformation"/>
        <w:numPr>
          <w:ilvl w:val="0"/>
          <w:numId w:val="22"/>
        </w:numPr>
      </w:pPr>
      <w:r>
        <w:t xml:space="preserve">Samantha et Roberto se sont disputés vendredi dernier. Samantha était en retard sur son projet et Roberto le lui reprochait vivement. </w:t>
      </w:r>
      <w:r w:rsidR="00295A23">
        <w:t>La discussion s’est envenimée et Samantha a jeté sa souris au visage de Roberto.</w:t>
      </w:r>
    </w:p>
    <w:p w:rsidR="00295A23" w:rsidRPr="00295A23" w:rsidRDefault="00295A23" w:rsidP="0097201E">
      <w:pPr>
        <w:pStyle w:val="AdditionalInformation"/>
      </w:pPr>
      <w:r>
        <w:t>Et donc ?</w:t>
      </w:r>
    </w:p>
    <w:p w:rsidR="00295A23" w:rsidRDefault="00295A23" w:rsidP="0097201E">
      <w:pPr>
        <w:pStyle w:val="AdditionalInformation"/>
      </w:pPr>
      <w:r>
        <w:t>………………………………………………………………………………………………………………………</w:t>
      </w:r>
    </w:p>
    <w:p w:rsidR="00295A23" w:rsidRDefault="008B11B3" w:rsidP="00C70318">
      <w:pPr>
        <w:pStyle w:val="AdditionalInformation"/>
        <w:numPr>
          <w:ilvl w:val="0"/>
          <w:numId w:val="22"/>
        </w:numPr>
      </w:pPr>
      <w:r>
        <w:t>Quand j’écris, je le fais d’une seule traite, comme ça, comme ça vient, sans me poser de questions ni me relire, on pourrait dire d’une seule traite, d’un seul jet</w:t>
      </w:r>
      <w:r w:rsidR="00DF1E88">
        <w:t>,</w:t>
      </w:r>
      <w:r>
        <w:t xml:space="preserve"> dans un flot</w:t>
      </w:r>
      <w:r w:rsidR="00DF1E88">
        <w:t xml:space="preserve"> continu, on pourrait même aller jusqu’à dire un fleuve de mots, un fleuve de mots </w:t>
      </w:r>
      <w:r>
        <w:t xml:space="preserve"> qui est libre comme mes pensées bien que</w:t>
      </w:r>
      <w:r w:rsidR="00DF1E88">
        <w:t xml:space="preserve">, maintenant que j’y pense justement, </w:t>
      </w:r>
      <w:r w:rsidR="009B1539">
        <w:t xml:space="preserve"> mes interlocuteurs me disent (</w:t>
      </w:r>
      <w:r w:rsidR="00DF1E88">
        <w:t xml:space="preserve">à vrai dire </w:t>
      </w:r>
      <w:r>
        <w:t>sur une base</w:t>
      </w:r>
      <w:r w:rsidR="009B1539">
        <w:t xml:space="preserve"> plus que régulière)</w:t>
      </w:r>
      <w:r w:rsidR="00DF1E88">
        <w:t xml:space="preserve"> qu’ils sont pressés et qu’ils reçoivent beaucoup de mails, qu’ils ont souvent du mal à comprendre exactement où je veux en venir.</w:t>
      </w:r>
    </w:p>
    <w:p w:rsidR="009B1539" w:rsidRPr="009B1539" w:rsidRDefault="009B1539" w:rsidP="0097201E">
      <w:pPr>
        <w:pStyle w:val="AdditionalInformation"/>
      </w:pPr>
      <w:r>
        <w:t>Et donc ?</w:t>
      </w:r>
    </w:p>
    <w:p w:rsidR="009B1539" w:rsidRDefault="009B1539" w:rsidP="0097201E">
      <w:pPr>
        <w:pStyle w:val="AdditionalInformation"/>
      </w:pPr>
      <w:r>
        <w:t>………………………………………………………………………………………………………………………</w:t>
      </w:r>
    </w:p>
    <w:p w:rsidR="009B1539" w:rsidRDefault="009B1539" w:rsidP="00C70318">
      <w:pPr>
        <w:pStyle w:val="AdditionalInformation"/>
        <w:numPr>
          <w:ilvl w:val="0"/>
          <w:numId w:val="22"/>
        </w:numPr>
      </w:pPr>
      <w:r>
        <w:t>J’ai bien reçu votre lettre datée du 13 novembre 2042 dans laquelle vous avez exposé les raisons qui vous ont poussé à écarter ma candidature. Vous avez notamment évoqué un manque d’expérience dans le maniement du pédalo à roul</w:t>
      </w:r>
      <w:r w:rsidR="00021D92">
        <w:t>ettes. Certes, cette compétence</w:t>
      </w:r>
      <w:r>
        <w:t xml:space="preserve"> est importante pour le poste que vous</w:t>
      </w:r>
      <w:r w:rsidR="00021D92">
        <w:t xml:space="preserve"> proposez</w:t>
      </w:r>
      <w:r>
        <w:t xml:space="preserve"> mais j’ai déjà conduit de nombreux véhicules à roulettes (vélo, planche à roulette, rollers, </w:t>
      </w:r>
      <w:r w:rsidR="00021D92">
        <w:t>trottinette</w:t>
      </w:r>
      <w:r>
        <w:t>).</w:t>
      </w:r>
    </w:p>
    <w:p w:rsidR="009B1539" w:rsidRPr="009B1539" w:rsidRDefault="009B1539" w:rsidP="0097201E">
      <w:pPr>
        <w:pStyle w:val="AdditionalInformation"/>
      </w:pPr>
      <w:r>
        <w:t>Et donc ?</w:t>
      </w:r>
    </w:p>
    <w:p w:rsidR="009B1539" w:rsidRDefault="009B1539" w:rsidP="0097201E">
      <w:pPr>
        <w:pStyle w:val="AdditionalInformation"/>
      </w:pPr>
      <w:r>
        <w:t>………………………………………………………………………………………………………………………</w:t>
      </w:r>
    </w:p>
    <w:p w:rsidR="009B1539" w:rsidRDefault="00B541EC" w:rsidP="00C70318">
      <w:pPr>
        <w:pStyle w:val="AdditionalInformation"/>
        <w:numPr>
          <w:ilvl w:val="0"/>
          <w:numId w:val="22"/>
        </w:numPr>
      </w:pPr>
      <w:r w:rsidRPr="00B541EC">
        <w:lastRenderedPageBreak/>
        <w:t>Philippe Breton, professeur à l’université de Strasb</w:t>
      </w:r>
      <w:r>
        <w:t xml:space="preserve">ourg, affirme que </w:t>
      </w:r>
      <w:r w:rsidRPr="00B541EC">
        <w:t>l’intelligence humaine comme les ém</w:t>
      </w:r>
      <w:r>
        <w:t>otions ne sont pas logiques.</w:t>
      </w:r>
      <w:r w:rsidRPr="00B541EC">
        <w:t xml:space="preserve"> </w:t>
      </w:r>
      <w:r>
        <w:t>Selon lui, e</w:t>
      </w:r>
      <w:r w:rsidRPr="00B541EC">
        <w:t>lles sont complexes et soudées au corps humain</w:t>
      </w:r>
      <w:r>
        <w:t>.</w:t>
      </w:r>
    </w:p>
    <w:p w:rsidR="00021D92" w:rsidRPr="009B1539" w:rsidRDefault="00021D92" w:rsidP="0097201E">
      <w:pPr>
        <w:pStyle w:val="AdditionalInformation"/>
      </w:pPr>
      <w:r>
        <w:t>Et donc ?</w:t>
      </w:r>
    </w:p>
    <w:p w:rsidR="00021D92" w:rsidRDefault="00021D92" w:rsidP="0097201E">
      <w:pPr>
        <w:pStyle w:val="AdditionalInformation"/>
      </w:pPr>
      <w:r>
        <w:t>………………………………………………………………………………………………………………………</w:t>
      </w:r>
    </w:p>
    <w:p w:rsidR="00021D92" w:rsidRDefault="00021D92" w:rsidP="00C70318">
      <w:pPr>
        <w:pStyle w:val="AdditionalInformation"/>
        <w:numPr>
          <w:ilvl w:val="0"/>
          <w:numId w:val="22"/>
        </w:numPr>
      </w:pPr>
      <w:r>
        <w:t>Isaac Asimov a planté les bases d’une réflexion sur la place du robot humanoïde dans la société.</w:t>
      </w:r>
      <w:r w:rsidR="00551917">
        <w:t xml:space="preserve"> Sa vision est assez optimiste : contraints par les trois lois de la robotique, les robots « asimoviens » sont structurellement incapables de nuire à l’être humain. Dans son œuvre, aucun robot construit de la main de l’homme n’échappe à ces fameuses lois.</w:t>
      </w:r>
    </w:p>
    <w:p w:rsidR="00551917" w:rsidRPr="009B1539" w:rsidRDefault="00551917" w:rsidP="0097201E">
      <w:pPr>
        <w:pStyle w:val="AdditionalInformation"/>
      </w:pPr>
      <w:r>
        <w:t>Et donc ?</w:t>
      </w:r>
    </w:p>
    <w:p w:rsidR="00551917" w:rsidRDefault="00551917" w:rsidP="0097201E">
      <w:pPr>
        <w:pStyle w:val="AdditionalInformation"/>
      </w:pPr>
      <w:r>
        <w:t>………………………………………………………………………………………………………………………</w:t>
      </w:r>
    </w:p>
    <w:p w:rsidR="005F7256" w:rsidRDefault="005F7256" w:rsidP="00C70318">
      <w:pPr>
        <w:pStyle w:val="AdditionalInformation"/>
        <w:numPr>
          <w:ilvl w:val="0"/>
          <w:numId w:val="22"/>
        </w:numPr>
      </w:pPr>
      <w:r>
        <w:t>Dès aujourd’hui cessez de perdre votre temps en voiture ou dans les transports! Avec le bracelet de téléportation vous en avez fini!</w:t>
      </w:r>
    </w:p>
    <w:p w:rsidR="00551917" w:rsidRDefault="005F7256" w:rsidP="00C70318">
      <w:pPr>
        <w:pStyle w:val="AdditionalInformation"/>
        <w:ind w:left="720"/>
      </w:pPr>
      <w:r>
        <w:t>Simple d’utilisation, le bracelet de téléportation permet de se déplacer instantanément</w:t>
      </w:r>
      <w:r w:rsidR="006C3969">
        <w:t xml:space="preserve"> n’importe où dans le monde</w:t>
      </w:r>
      <w:r>
        <w:t>.</w:t>
      </w:r>
      <w:r w:rsidR="006C3969">
        <w:t xml:space="preserve"> </w:t>
      </w:r>
      <w:r>
        <w:t xml:space="preserve"> </w:t>
      </w:r>
      <w:r w:rsidR="006C3969">
        <w:t>Vous entrez la destination sur l’écran tactile, vous confirmez. Et hop ! Vous y êtes !</w:t>
      </w:r>
    </w:p>
    <w:p w:rsidR="005F7256" w:rsidRPr="009B1539" w:rsidRDefault="005F7256" w:rsidP="0097201E">
      <w:pPr>
        <w:pStyle w:val="AdditionalInformation"/>
      </w:pPr>
      <w:r>
        <w:t>Et donc ?</w:t>
      </w:r>
    </w:p>
    <w:p w:rsidR="005F7256" w:rsidRDefault="005F7256" w:rsidP="0097201E">
      <w:pPr>
        <w:pStyle w:val="AdditionalInformation"/>
      </w:pPr>
      <w:r>
        <w:t>………………………………………………………………………………………………………………………</w:t>
      </w:r>
    </w:p>
    <w:p w:rsidR="005F7256" w:rsidRDefault="005F7256" w:rsidP="00C70318">
      <w:pPr>
        <w:pStyle w:val="AdditionalInformation"/>
        <w:numPr>
          <w:ilvl w:val="0"/>
          <w:numId w:val="22"/>
        </w:numPr>
      </w:pPr>
      <w:r>
        <w:t xml:space="preserve">Le site </w:t>
      </w:r>
      <w:r w:rsidRPr="005F7256">
        <w:rPr>
          <w:i/>
        </w:rPr>
        <w:t xml:space="preserve">mafigurine.com </w:t>
      </w:r>
      <w:r>
        <w:t xml:space="preserve">présente une jolie collection de figurines en résine, solides et peu chères.  L’interface est très simple d’utilisation, le moteur de recherche permet de trouver rapidement ce que l’on cherche. Au contraire, sur  </w:t>
      </w:r>
      <w:r w:rsidRPr="005F7256">
        <w:rPr>
          <w:i/>
        </w:rPr>
        <w:t>harcorefigu.com</w:t>
      </w:r>
      <w:r>
        <w:t xml:space="preserve"> c’est un peu le fouillis. </w:t>
      </w:r>
      <w:r w:rsidR="006C3969">
        <w:t>Mais, leur catalogue est</w:t>
      </w:r>
      <w:r>
        <w:t xml:space="preserve"> étonnamment riche</w:t>
      </w:r>
      <w:r w:rsidR="006C3969">
        <w:t> : il</w:t>
      </w:r>
      <w:r>
        <w:t xml:space="preserve"> propose une </w:t>
      </w:r>
      <w:r w:rsidR="006C3969">
        <w:t>large</w:t>
      </w:r>
      <w:r>
        <w:t xml:space="preserve"> variété de figurines à tous les prix et dans tous les matériaux. </w:t>
      </w:r>
    </w:p>
    <w:p w:rsidR="006C3969" w:rsidRPr="009B1539" w:rsidRDefault="006C3969" w:rsidP="0097201E">
      <w:pPr>
        <w:pStyle w:val="AdditionalInformation"/>
      </w:pPr>
      <w:r>
        <w:t>Et donc ?</w:t>
      </w:r>
    </w:p>
    <w:p w:rsidR="006C3969" w:rsidRDefault="006C3969" w:rsidP="0097201E">
      <w:pPr>
        <w:pStyle w:val="AdditionalInformation"/>
      </w:pPr>
      <w:r>
        <w:lastRenderedPageBreak/>
        <w:t>………………………………………………………………………………………………………………………</w:t>
      </w:r>
    </w:p>
    <w:p w:rsidR="00551917" w:rsidRDefault="006C3969" w:rsidP="00C70318">
      <w:pPr>
        <w:pStyle w:val="AdditionalInformation"/>
        <w:numPr>
          <w:ilvl w:val="0"/>
          <w:numId w:val="22"/>
        </w:numPr>
      </w:pPr>
      <w:r>
        <w:t>Le temps est gris depuis ce matin. Les nuages sont bas et le vent souffle fort. Quand j’ai regardé la météo, hier soir à la télé, le présentateur annonçait de la pluie pour aujourd’hui.</w:t>
      </w:r>
    </w:p>
    <w:p w:rsidR="006C3969" w:rsidRPr="009B1539" w:rsidRDefault="006C3969" w:rsidP="0097201E">
      <w:pPr>
        <w:pStyle w:val="AdditionalInformation"/>
      </w:pPr>
      <w:r>
        <w:t>Et donc ?</w:t>
      </w:r>
    </w:p>
    <w:p w:rsidR="006C3969" w:rsidRDefault="006C3969" w:rsidP="0097201E">
      <w:pPr>
        <w:pStyle w:val="AdditionalInformation"/>
      </w:pPr>
      <w:r>
        <w:t>………………………………………………………………………………………………………………………</w:t>
      </w:r>
    </w:p>
    <w:p w:rsidR="00E030DE" w:rsidRDefault="00E50D31" w:rsidP="0097201E">
      <w:pPr>
        <w:pStyle w:val="EXERCICE"/>
      </w:pPr>
      <w:bookmarkStart w:id="5" w:name="_Toc312071955"/>
      <w:r>
        <w:t xml:space="preserve">Le chainon manquant : </w:t>
      </w:r>
      <w:r w:rsidR="00E030DE">
        <w:t>articulateurs logiques</w:t>
      </w:r>
      <w:bookmarkEnd w:id="5"/>
      <w:r w:rsidR="00E030DE">
        <w:t xml:space="preserve"> </w:t>
      </w:r>
    </w:p>
    <w:p w:rsidR="00EE0CCC" w:rsidRPr="00C850C5" w:rsidRDefault="00EE0CCC" w:rsidP="00EE0CCC">
      <w:pPr>
        <w:rPr>
          <w:rStyle w:val="Emphaseintense"/>
        </w:rPr>
      </w:pPr>
      <w:r w:rsidRPr="00C850C5">
        <w:rPr>
          <w:rStyle w:val="Emphaseintense"/>
        </w:rPr>
        <w:t xml:space="preserve">Correcteur </w:t>
      </w:r>
      <w:r>
        <w:rPr>
          <w:rStyle w:val="Emphaseintense"/>
        </w:rPr>
        <w:t xml:space="preserve">du groupe responsable </w:t>
      </w:r>
      <w:r w:rsidRPr="00C850C5">
        <w:rPr>
          <w:rStyle w:val="Emphaseintense"/>
        </w:rPr>
        <w:t>de cette étape :</w:t>
      </w:r>
    </w:p>
    <w:p w:rsidR="00EE0CCC" w:rsidRPr="00C850C5" w:rsidRDefault="00EE0CCC" w:rsidP="00EE0CCC">
      <w:pPr>
        <w:rPr>
          <w:rStyle w:val="Emphaseintense"/>
        </w:rPr>
      </w:pPr>
      <w:r w:rsidRPr="00C850C5">
        <w:rPr>
          <w:rStyle w:val="Emphaseintense"/>
        </w:rPr>
        <w:t>Rédacteurs/participants à cette étape :</w:t>
      </w:r>
    </w:p>
    <w:p w:rsidR="00C850C5" w:rsidRPr="00C850C5" w:rsidRDefault="00C850C5" w:rsidP="00C850C5"/>
    <w:p w:rsidR="00D50C7B" w:rsidRDefault="00D50C7B" w:rsidP="00D50C7B">
      <w:pPr>
        <w:pStyle w:val="Puceverte"/>
      </w:pPr>
      <w:r>
        <w:t>Pour chaque phrase ci-dessous,</w:t>
      </w:r>
      <w:r w:rsidR="00E50D31">
        <w:t xml:space="preserve"> </w:t>
      </w:r>
      <w:r>
        <w:t>sélectionnez un connecteur logique cohérent dans le contexte de la phrase.</w:t>
      </w:r>
    </w:p>
    <w:p w:rsidR="00D50C7B" w:rsidRDefault="00D50C7B" w:rsidP="00D50C7B">
      <w:pPr>
        <w:pStyle w:val="Puceverte"/>
      </w:pPr>
      <w:r>
        <w:t>Ne conservez qu’un seul mot parmi ceux proposés entre crochets.</w:t>
      </w:r>
    </w:p>
    <w:p w:rsidR="00843705" w:rsidRDefault="00E50D31" w:rsidP="00D50C7B">
      <w:pPr>
        <w:pStyle w:val="Puceverte"/>
        <w:numPr>
          <w:ilvl w:val="0"/>
          <w:numId w:val="0"/>
        </w:numPr>
        <w:ind w:left="714"/>
      </w:pPr>
      <w:r>
        <w:t>Attention : il peut y avoir plusieurs réponses possibles.</w:t>
      </w:r>
    </w:p>
    <w:p w:rsidR="00843705" w:rsidRDefault="00843705" w:rsidP="00843705"/>
    <w:p w:rsidR="00843705" w:rsidRPr="00E50D31" w:rsidRDefault="00843705" w:rsidP="00E50D31">
      <w:pPr>
        <w:pStyle w:val="Paragraphedeliste"/>
        <w:numPr>
          <w:ilvl w:val="0"/>
          <w:numId w:val="19"/>
        </w:numPr>
        <w:rPr>
          <w:sz w:val="24"/>
          <w:szCs w:val="24"/>
        </w:rPr>
      </w:pPr>
      <w:r w:rsidRPr="00E50D31">
        <w:rPr>
          <w:sz w:val="24"/>
          <w:szCs w:val="24"/>
        </w:rPr>
        <w:t>Je n'ai pas rendu mon projet à temps, [donc/c'est pourquoi/car] j'ai eu zéro.</w:t>
      </w:r>
    </w:p>
    <w:p w:rsidR="00843705" w:rsidRPr="00E50D31" w:rsidRDefault="00843705" w:rsidP="00E50D31">
      <w:pPr>
        <w:pStyle w:val="Paragraphedeliste"/>
        <w:numPr>
          <w:ilvl w:val="0"/>
          <w:numId w:val="19"/>
        </w:numPr>
        <w:rPr>
          <w:sz w:val="24"/>
          <w:szCs w:val="24"/>
        </w:rPr>
      </w:pPr>
      <w:r w:rsidRPr="00E50D31">
        <w:rPr>
          <w:sz w:val="24"/>
          <w:szCs w:val="24"/>
        </w:rPr>
        <w:t xml:space="preserve">Mon équipe a remporté le tournoi League of Legend d'EPITECH [malgré que/cependant/mais] nous ayons dû remplacer notre carry AP au dernier moment. </w:t>
      </w:r>
    </w:p>
    <w:p w:rsidR="00843705" w:rsidRPr="00E50D31" w:rsidRDefault="00843705" w:rsidP="00E50D31">
      <w:pPr>
        <w:pStyle w:val="Paragraphedeliste"/>
        <w:numPr>
          <w:ilvl w:val="0"/>
          <w:numId w:val="19"/>
        </w:numPr>
        <w:rPr>
          <w:sz w:val="24"/>
          <w:szCs w:val="24"/>
        </w:rPr>
      </w:pPr>
      <w:r w:rsidRPr="00E50D31">
        <w:rPr>
          <w:sz w:val="24"/>
          <w:szCs w:val="24"/>
        </w:rPr>
        <w:t>Il faut que nous utilisions un système de gestion de projet [tel que/alors que/en outre] l'application web Redmine.</w:t>
      </w:r>
    </w:p>
    <w:p w:rsidR="00843705" w:rsidRPr="00E50D31" w:rsidRDefault="00843705" w:rsidP="00E50D31">
      <w:pPr>
        <w:pStyle w:val="Paragraphedeliste"/>
        <w:numPr>
          <w:ilvl w:val="0"/>
          <w:numId w:val="19"/>
        </w:numPr>
        <w:rPr>
          <w:sz w:val="24"/>
          <w:szCs w:val="24"/>
        </w:rPr>
      </w:pPr>
      <w:r w:rsidRPr="00E50D31">
        <w:rPr>
          <w:sz w:val="24"/>
          <w:szCs w:val="24"/>
        </w:rPr>
        <w:t>Nous avons assuré en soutenance hier. [En effet/Aussi/Non seulement] notre logiciel répond à toutes les exigences du projet [et/mais/parce que] nous sommes tous très fiers !</w:t>
      </w:r>
    </w:p>
    <w:p w:rsidR="00843705" w:rsidRPr="00E50D31" w:rsidRDefault="00843705" w:rsidP="00E50D31">
      <w:pPr>
        <w:pStyle w:val="Paragraphedeliste"/>
        <w:numPr>
          <w:ilvl w:val="0"/>
          <w:numId w:val="19"/>
        </w:numPr>
        <w:rPr>
          <w:sz w:val="24"/>
          <w:szCs w:val="24"/>
        </w:rPr>
      </w:pPr>
      <w:r w:rsidRPr="00E50D31">
        <w:rPr>
          <w:sz w:val="24"/>
          <w:szCs w:val="24"/>
        </w:rPr>
        <w:t>Une rencontre avec le service des relations internationales a lieu jeudi [afin que/ainsi/pourtant] vous puissiez poser toutes vos questions.</w:t>
      </w:r>
    </w:p>
    <w:p w:rsidR="00843705" w:rsidRPr="00E50D31" w:rsidRDefault="00843705" w:rsidP="00E50D31">
      <w:pPr>
        <w:pStyle w:val="Paragraphedeliste"/>
        <w:numPr>
          <w:ilvl w:val="0"/>
          <w:numId w:val="19"/>
        </w:numPr>
        <w:rPr>
          <w:sz w:val="24"/>
          <w:szCs w:val="24"/>
        </w:rPr>
      </w:pPr>
      <w:r w:rsidRPr="00E50D31">
        <w:rPr>
          <w:sz w:val="24"/>
          <w:szCs w:val="24"/>
        </w:rPr>
        <w:t>Mon projet est génial, [mais/pourtant/ensuite] j'ai eu 2,5 à cause d'un segfault.</w:t>
      </w:r>
    </w:p>
    <w:p w:rsidR="00843705" w:rsidRPr="00E50D31" w:rsidRDefault="00843705" w:rsidP="00E50D31">
      <w:pPr>
        <w:pStyle w:val="Paragraphedeliste"/>
        <w:numPr>
          <w:ilvl w:val="0"/>
          <w:numId w:val="19"/>
        </w:numPr>
        <w:rPr>
          <w:sz w:val="24"/>
          <w:szCs w:val="24"/>
        </w:rPr>
      </w:pPr>
      <w:r w:rsidRPr="00E50D31">
        <w:rPr>
          <w:sz w:val="24"/>
          <w:szCs w:val="24"/>
        </w:rPr>
        <w:t>Je fais le projet de C tout seul [à condition que/comme/en outre] tu fasses le projet de mathématiques.</w:t>
      </w:r>
    </w:p>
    <w:p w:rsidR="00843705" w:rsidRPr="00E50D31" w:rsidRDefault="00843705" w:rsidP="00E50D31">
      <w:pPr>
        <w:pStyle w:val="Paragraphedeliste"/>
        <w:numPr>
          <w:ilvl w:val="0"/>
          <w:numId w:val="19"/>
        </w:numPr>
        <w:rPr>
          <w:sz w:val="24"/>
          <w:szCs w:val="24"/>
        </w:rPr>
      </w:pPr>
      <w:r w:rsidRPr="00E50D31">
        <w:rPr>
          <w:sz w:val="24"/>
          <w:szCs w:val="24"/>
        </w:rPr>
        <w:lastRenderedPageBreak/>
        <w:t>Il est agoraphobe. [C'est-à-dire qu'/Par exemple/Toutefois] il a la phobie des lieux publics.</w:t>
      </w:r>
    </w:p>
    <w:p w:rsidR="00843705" w:rsidRDefault="00843705" w:rsidP="00E50D31">
      <w:pPr>
        <w:pStyle w:val="Paragraphedeliste"/>
        <w:numPr>
          <w:ilvl w:val="0"/>
          <w:numId w:val="19"/>
        </w:numPr>
        <w:rPr>
          <w:sz w:val="24"/>
          <w:szCs w:val="24"/>
        </w:rPr>
      </w:pPr>
      <w:r w:rsidRPr="00E50D31">
        <w:rPr>
          <w:sz w:val="24"/>
          <w:szCs w:val="24"/>
        </w:rPr>
        <w:t>Au cours de mes voyages, j'ai pu découvrir le Japon, la Corée du sud [et/ainsi que/hormis] la Thaïlande.</w:t>
      </w:r>
    </w:p>
    <w:p w:rsidR="00C850C5" w:rsidRDefault="00C850C5" w:rsidP="00C850C5">
      <w:pPr>
        <w:rPr>
          <w:szCs w:val="24"/>
        </w:rPr>
      </w:pPr>
    </w:p>
    <w:p w:rsidR="00C850C5" w:rsidRDefault="00C850C5" w:rsidP="00C850C5">
      <w:pPr>
        <w:rPr>
          <w:szCs w:val="24"/>
        </w:rPr>
      </w:pPr>
    </w:p>
    <w:p w:rsidR="00C850C5" w:rsidRDefault="00C850C5" w:rsidP="00C850C5">
      <w:pPr>
        <w:rPr>
          <w:szCs w:val="24"/>
        </w:rPr>
      </w:pPr>
    </w:p>
    <w:p w:rsidR="00C850C5" w:rsidRDefault="00C850C5" w:rsidP="00C850C5">
      <w:pPr>
        <w:rPr>
          <w:szCs w:val="24"/>
        </w:rPr>
      </w:pPr>
    </w:p>
    <w:p w:rsidR="00C850C5" w:rsidRPr="00C850C5" w:rsidRDefault="00C850C5" w:rsidP="00C850C5">
      <w:pPr>
        <w:rPr>
          <w:szCs w:val="24"/>
        </w:rPr>
      </w:pPr>
    </w:p>
    <w:p w:rsidR="00E50D31" w:rsidRDefault="00E50D31" w:rsidP="00E50D31">
      <w:pPr>
        <w:pStyle w:val="EXERCICE"/>
      </w:pPr>
      <w:bookmarkStart w:id="6" w:name="_Toc312071956"/>
      <w:r>
        <w:t>Connectez les connecteurs !</w:t>
      </w:r>
      <w:bookmarkEnd w:id="6"/>
    </w:p>
    <w:p w:rsidR="00EE0CCC" w:rsidRPr="00C850C5" w:rsidRDefault="00EE0CCC" w:rsidP="00EE0CCC">
      <w:pPr>
        <w:rPr>
          <w:rStyle w:val="Emphaseintense"/>
        </w:rPr>
      </w:pPr>
      <w:r w:rsidRPr="00C850C5">
        <w:rPr>
          <w:rStyle w:val="Emphaseintense"/>
        </w:rPr>
        <w:t xml:space="preserve">Correcteur </w:t>
      </w:r>
      <w:r>
        <w:rPr>
          <w:rStyle w:val="Emphaseintense"/>
        </w:rPr>
        <w:t xml:space="preserve">du groupe responsable </w:t>
      </w:r>
      <w:r w:rsidRPr="00C850C5">
        <w:rPr>
          <w:rStyle w:val="Emphaseintense"/>
        </w:rPr>
        <w:t>de cette étape :</w:t>
      </w:r>
    </w:p>
    <w:p w:rsidR="00EE0CCC" w:rsidRPr="00C850C5" w:rsidRDefault="00EE0CCC" w:rsidP="00EE0CCC">
      <w:pPr>
        <w:rPr>
          <w:rStyle w:val="Emphaseintense"/>
        </w:rPr>
      </w:pPr>
      <w:r w:rsidRPr="00C850C5">
        <w:rPr>
          <w:rStyle w:val="Emphaseintense"/>
        </w:rPr>
        <w:t>Rédacteurs/participants à cette étape :</w:t>
      </w:r>
    </w:p>
    <w:p w:rsidR="00C850C5" w:rsidRPr="00C850C5" w:rsidRDefault="00C850C5" w:rsidP="00C850C5"/>
    <w:p w:rsidR="00E50D31" w:rsidRDefault="00E50D31" w:rsidP="00E50D31">
      <w:pPr>
        <w:pStyle w:val="Puceverte"/>
      </w:pPr>
      <w:r>
        <w:t>Reliez les connecteurs logiques aux types de li</w:t>
      </w:r>
      <w:r w:rsidR="00D50C7B">
        <w:t>aisons qu’ils créent.</w:t>
      </w:r>
    </w:p>
    <w:p w:rsidR="00E50D31" w:rsidRPr="00D50C7B" w:rsidRDefault="00E50D31" w:rsidP="00E50D31">
      <w:pPr>
        <w:pStyle w:val="Puceverte"/>
        <w:numPr>
          <w:ilvl w:val="0"/>
          <w:numId w:val="0"/>
        </w:numPr>
        <w:rPr>
          <w:i/>
        </w:rPr>
      </w:pPr>
      <w:r w:rsidRPr="00D50C7B">
        <w:rPr>
          <w:i/>
        </w:rPr>
        <w:t xml:space="preserve">Exemple : </w:t>
      </w:r>
      <w:r w:rsidR="00D50C7B" w:rsidRPr="00D50C7B">
        <w:rPr>
          <w:i/>
        </w:rPr>
        <w:t>K. 11. : En somme =&gt; Conclusion</w:t>
      </w:r>
    </w:p>
    <w:tbl>
      <w:tblPr>
        <w:tblStyle w:val="Grilledutableau"/>
        <w:tblW w:w="8780" w:type="dxa"/>
        <w:tblLook w:val="04A0" w:firstRow="1" w:lastRow="0" w:firstColumn="1" w:lastColumn="0" w:noHBand="0" w:noVBand="1"/>
      </w:tblPr>
      <w:tblGrid>
        <w:gridCol w:w="4390"/>
        <w:gridCol w:w="4390"/>
      </w:tblGrid>
      <w:tr w:rsidR="00D50C7B" w:rsidRPr="00D50C7B" w:rsidTr="00D50C7B">
        <w:tc>
          <w:tcPr>
            <w:tcW w:w="4390" w:type="dxa"/>
            <w:shd w:val="clear" w:color="auto" w:fill="C6D9F1" w:themeFill="text2" w:themeFillTint="33"/>
          </w:tcPr>
          <w:p w:rsidR="00D50C7B" w:rsidRPr="00D50C7B" w:rsidRDefault="00D50C7B" w:rsidP="00D50C7B">
            <w:pPr>
              <w:rPr>
                <w:b/>
              </w:rPr>
            </w:pPr>
            <w:r w:rsidRPr="00D50C7B">
              <w:rPr>
                <w:b/>
              </w:rPr>
              <w:t>Connecteur logique</w:t>
            </w:r>
          </w:p>
        </w:tc>
        <w:tc>
          <w:tcPr>
            <w:tcW w:w="4390" w:type="dxa"/>
            <w:shd w:val="clear" w:color="auto" w:fill="C6D9F1" w:themeFill="text2" w:themeFillTint="33"/>
          </w:tcPr>
          <w:p w:rsidR="00D50C7B" w:rsidRPr="00D50C7B" w:rsidRDefault="00D50C7B" w:rsidP="00E50D31">
            <w:pPr>
              <w:rPr>
                <w:b/>
                <w:sz w:val="22"/>
              </w:rPr>
            </w:pPr>
            <w:r w:rsidRPr="00D50C7B">
              <w:rPr>
                <w:b/>
                <w:sz w:val="22"/>
              </w:rPr>
              <w:t>Liaison créée</w:t>
            </w:r>
          </w:p>
        </w:tc>
      </w:tr>
      <w:tr w:rsidR="00E50D31" w:rsidRPr="00D50C7B" w:rsidTr="00E50D31">
        <w:tc>
          <w:tcPr>
            <w:tcW w:w="4390" w:type="dxa"/>
          </w:tcPr>
          <w:p w:rsidR="00E50D31" w:rsidRPr="00D50C7B" w:rsidRDefault="00E50D31" w:rsidP="00E50D31">
            <w:pPr>
              <w:pStyle w:val="Paragraphedeliste"/>
              <w:numPr>
                <w:ilvl w:val="0"/>
                <w:numId w:val="21"/>
              </w:numPr>
            </w:pPr>
            <w:r w:rsidRPr="00D50C7B">
              <w:t>bien que</w:t>
            </w:r>
          </w:p>
          <w:p w:rsidR="00E50D31" w:rsidRPr="00D50C7B" w:rsidRDefault="00E50D31" w:rsidP="00E50D31">
            <w:pPr>
              <w:pStyle w:val="Paragraphedeliste"/>
              <w:numPr>
                <w:ilvl w:val="0"/>
                <w:numId w:val="21"/>
              </w:numPr>
            </w:pPr>
            <w:r w:rsidRPr="00D50C7B">
              <w:t>c'est-à-dire</w:t>
            </w:r>
          </w:p>
          <w:p w:rsidR="00E50D31" w:rsidRPr="00D50C7B" w:rsidRDefault="00E50D31" w:rsidP="00E50D31">
            <w:pPr>
              <w:pStyle w:val="Paragraphedeliste"/>
              <w:numPr>
                <w:ilvl w:val="0"/>
                <w:numId w:val="21"/>
              </w:numPr>
            </w:pPr>
            <w:r w:rsidRPr="00D50C7B">
              <w:t>si</w:t>
            </w:r>
          </w:p>
          <w:p w:rsidR="00E50D31" w:rsidRPr="00D50C7B" w:rsidRDefault="00E50D31" w:rsidP="00E50D31">
            <w:pPr>
              <w:pStyle w:val="Paragraphedeliste"/>
              <w:numPr>
                <w:ilvl w:val="0"/>
                <w:numId w:val="21"/>
              </w:numPr>
            </w:pPr>
            <w:r w:rsidRPr="00D50C7B">
              <w:t>grâce à</w:t>
            </w:r>
          </w:p>
          <w:p w:rsidR="00E50D31" w:rsidRPr="00D50C7B" w:rsidRDefault="00E50D31" w:rsidP="00E50D31">
            <w:pPr>
              <w:pStyle w:val="Paragraphedeliste"/>
              <w:numPr>
                <w:ilvl w:val="0"/>
                <w:numId w:val="21"/>
              </w:numPr>
            </w:pPr>
            <w:r w:rsidRPr="00D50C7B">
              <w:t>c'est pourquoi</w:t>
            </w:r>
          </w:p>
          <w:p w:rsidR="00E50D31" w:rsidRPr="00D50C7B" w:rsidRDefault="00E50D31" w:rsidP="00E50D31">
            <w:pPr>
              <w:pStyle w:val="Paragraphedeliste"/>
              <w:numPr>
                <w:ilvl w:val="0"/>
                <w:numId w:val="21"/>
              </w:numPr>
            </w:pPr>
            <w:r w:rsidRPr="00D50C7B">
              <w:t>de même que</w:t>
            </w:r>
          </w:p>
          <w:p w:rsidR="00E50D31" w:rsidRPr="00D50C7B" w:rsidRDefault="00E50D31" w:rsidP="00E50D31">
            <w:pPr>
              <w:pStyle w:val="Paragraphedeliste"/>
              <w:numPr>
                <w:ilvl w:val="0"/>
                <w:numId w:val="21"/>
              </w:numPr>
            </w:pPr>
            <w:r w:rsidRPr="00D50C7B">
              <w:t>en outre</w:t>
            </w:r>
          </w:p>
          <w:p w:rsidR="00E50D31" w:rsidRPr="00D50C7B" w:rsidRDefault="00E50D31" w:rsidP="00E50D31">
            <w:pPr>
              <w:pStyle w:val="Paragraphedeliste"/>
              <w:numPr>
                <w:ilvl w:val="0"/>
                <w:numId w:val="21"/>
              </w:numPr>
            </w:pPr>
            <w:r w:rsidRPr="00D50C7B">
              <w:t>en revanche</w:t>
            </w:r>
          </w:p>
          <w:p w:rsidR="00E50D31" w:rsidRPr="00D50C7B" w:rsidRDefault="00E50D31" w:rsidP="00E50D31">
            <w:pPr>
              <w:pStyle w:val="Paragraphedeliste"/>
              <w:numPr>
                <w:ilvl w:val="0"/>
                <w:numId w:val="21"/>
              </w:numPr>
            </w:pPr>
            <w:r w:rsidRPr="00D50C7B">
              <w:t>par exemple</w:t>
            </w:r>
          </w:p>
          <w:p w:rsidR="00E50D31" w:rsidRPr="00D50C7B" w:rsidRDefault="00E50D31" w:rsidP="00E50D31">
            <w:pPr>
              <w:pStyle w:val="Paragraphedeliste"/>
              <w:numPr>
                <w:ilvl w:val="0"/>
                <w:numId w:val="21"/>
              </w:numPr>
            </w:pPr>
            <w:r w:rsidRPr="00D50C7B">
              <w:t>de plus</w:t>
            </w:r>
          </w:p>
          <w:p w:rsidR="00D50C7B" w:rsidRPr="00D50C7B" w:rsidRDefault="00D50C7B" w:rsidP="00E50D31">
            <w:pPr>
              <w:pStyle w:val="Paragraphedeliste"/>
              <w:numPr>
                <w:ilvl w:val="0"/>
                <w:numId w:val="21"/>
              </w:numPr>
              <w:rPr>
                <w:b/>
                <w:i/>
              </w:rPr>
            </w:pPr>
            <w:r w:rsidRPr="00D50C7B">
              <w:rPr>
                <w:b/>
                <w:i/>
              </w:rPr>
              <w:t>en somme</w:t>
            </w:r>
            <w:r>
              <w:rPr>
                <w:b/>
                <w:i/>
              </w:rPr>
              <w:t xml:space="preserve"> (exemple)</w:t>
            </w:r>
          </w:p>
        </w:tc>
        <w:tc>
          <w:tcPr>
            <w:tcW w:w="4390" w:type="dxa"/>
          </w:tcPr>
          <w:p w:rsidR="00E50D31" w:rsidRPr="00D50C7B" w:rsidRDefault="00E50D31" w:rsidP="00E50D31">
            <w:pPr>
              <w:rPr>
                <w:sz w:val="22"/>
              </w:rPr>
            </w:pPr>
            <w:r w:rsidRPr="00D50C7B">
              <w:rPr>
                <w:sz w:val="22"/>
              </w:rPr>
              <w:t xml:space="preserve">1. Comparaison </w:t>
            </w:r>
          </w:p>
          <w:p w:rsidR="00E50D31" w:rsidRPr="00D50C7B" w:rsidRDefault="00E50D31" w:rsidP="00E50D31">
            <w:pPr>
              <w:rPr>
                <w:sz w:val="22"/>
              </w:rPr>
            </w:pPr>
            <w:r w:rsidRPr="00D50C7B">
              <w:rPr>
                <w:sz w:val="22"/>
              </w:rPr>
              <w:t xml:space="preserve">2. Explication </w:t>
            </w:r>
          </w:p>
          <w:p w:rsidR="00E50D31" w:rsidRPr="00D50C7B" w:rsidRDefault="00E50D31" w:rsidP="00E50D31">
            <w:pPr>
              <w:rPr>
                <w:sz w:val="22"/>
              </w:rPr>
            </w:pPr>
            <w:r w:rsidRPr="00D50C7B">
              <w:rPr>
                <w:sz w:val="22"/>
              </w:rPr>
              <w:t xml:space="preserve">3. Opposition </w:t>
            </w:r>
          </w:p>
          <w:p w:rsidR="00E50D31" w:rsidRPr="00D50C7B" w:rsidRDefault="00E50D31" w:rsidP="00E50D31">
            <w:pPr>
              <w:rPr>
                <w:sz w:val="22"/>
              </w:rPr>
            </w:pPr>
            <w:r w:rsidRPr="00D50C7B">
              <w:rPr>
                <w:sz w:val="22"/>
              </w:rPr>
              <w:t xml:space="preserve">4. Condition </w:t>
            </w:r>
          </w:p>
          <w:p w:rsidR="00E50D31" w:rsidRPr="00D50C7B" w:rsidRDefault="00E50D31" w:rsidP="00E50D31">
            <w:pPr>
              <w:rPr>
                <w:sz w:val="22"/>
              </w:rPr>
            </w:pPr>
            <w:r w:rsidRPr="00D50C7B">
              <w:rPr>
                <w:sz w:val="22"/>
              </w:rPr>
              <w:t xml:space="preserve">5. Illustration </w:t>
            </w:r>
          </w:p>
          <w:p w:rsidR="00E50D31" w:rsidRPr="00D50C7B" w:rsidRDefault="00E50D31" w:rsidP="00E50D31">
            <w:pPr>
              <w:rPr>
                <w:sz w:val="22"/>
              </w:rPr>
            </w:pPr>
            <w:r w:rsidRPr="00D50C7B">
              <w:rPr>
                <w:sz w:val="22"/>
              </w:rPr>
              <w:t xml:space="preserve">6. Cause </w:t>
            </w:r>
          </w:p>
          <w:p w:rsidR="00E50D31" w:rsidRPr="00D50C7B" w:rsidRDefault="00E50D31" w:rsidP="00E50D31">
            <w:pPr>
              <w:rPr>
                <w:sz w:val="22"/>
              </w:rPr>
            </w:pPr>
            <w:r w:rsidRPr="00D50C7B">
              <w:rPr>
                <w:sz w:val="22"/>
              </w:rPr>
              <w:t xml:space="preserve">7. Liaison </w:t>
            </w:r>
          </w:p>
          <w:p w:rsidR="00E50D31" w:rsidRPr="00D50C7B" w:rsidRDefault="00E50D31" w:rsidP="00E50D31">
            <w:pPr>
              <w:rPr>
                <w:sz w:val="22"/>
              </w:rPr>
            </w:pPr>
            <w:r w:rsidRPr="00D50C7B">
              <w:rPr>
                <w:sz w:val="22"/>
              </w:rPr>
              <w:t xml:space="preserve">8. Conséquence </w:t>
            </w:r>
          </w:p>
          <w:p w:rsidR="00E50D31" w:rsidRPr="00D50C7B" w:rsidRDefault="00E50D31" w:rsidP="00E50D31">
            <w:pPr>
              <w:rPr>
                <w:sz w:val="22"/>
              </w:rPr>
            </w:pPr>
            <w:r w:rsidRPr="00D50C7B">
              <w:rPr>
                <w:sz w:val="22"/>
              </w:rPr>
              <w:t xml:space="preserve">9. Addition </w:t>
            </w:r>
          </w:p>
          <w:p w:rsidR="00E50D31" w:rsidRPr="00D50C7B" w:rsidRDefault="00E50D31" w:rsidP="00E50D31">
            <w:pPr>
              <w:rPr>
                <w:sz w:val="22"/>
              </w:rPr>
            </w:pPr>
            <w:r w:rsidRPr="00D50C7B">
              <w:rPr>
                <w:sz w:val="22"/>
              </w:rPr>
              <w:t xml:space="preserve">10. Concession </w:t>
            </w:r>
          </w:p>
          <w:p w:rsidR="00D50C7B" w:rsidRPr="00D50C7B" w:rsidRDefault="00D50C7B" w:rsidP="00E50D31">
            <w:pPr>
              <w:rPr>
                <w:b/>
                <w:i/>
                <w:sz w:val="22"/>
              </w:rPr>
            </w:pPr>
            <w:r w:rsidRPr="00D50C7B">
              <w:rPr>
                <w:b/>
                <w:i/>
                <w:sz w:val="22"/>
              </w:rPr>
              <w:t>11. Conclusion</w:t>
            </w:r>
            <w:r>
              <w:rPr>
                <w:b/>
                <w:i/>
                <w:sz w:val="22"/>
              </w:rPr>
              <w:t>(exemple)</w:t>
            </w:r>
          </w:p>
        </w:tc>
      </w:tr>
    </w:tbl>
    <w:p w:rsidR="00E50D31" w:rsidRPr="00D50C7B" w:rsidRDefault="00E50D31" w:rsidP="00E50D31">
      <w:pPr>
        <w:rPr>
          <w:sz w:val="22"/>
        </w:rPr>
      </w:pPr>
    </w:p>
    <w:p w:rsidR="00E50D31" w:rsidRDefault="00E50D31" w:rsidP="00E50D31">
      <w:pPr>
        <w:rPr>
          <w:sz w:val="22"/>
        </w:rPr>
      </w:pPr>
    </w:p>
    <w:p w:rsidR="003606ED" w:rsidRDefault="003606ED" w:rsidP="00E50D31">
      <w:pPr>
        <w:rPr>
          <w:sz w:val="22"/>
        </w:rPr>
      </w:pPr>
    </w:p>
    <w:p w:rsidR="003606ED" w:rsidRDefault="003606ED" w:rsidP="00E50D31">
      <w:pPr>
        <w:rPr>
          <w:sz w:val="22"/>
        </w:rPr>
      </w:pPr>
    </w:p>
    <w:p w:rsidR="003606ED" w:rsidRDefault="003606ED" w:rsidP="00E50D31">
      <w:pPr>
        <w:rPr>
          <w:sz w:val="22"/>
        </w:rPr>
      </w:pPr>
    </w:p>
    <w:p w:rsidR="003606ED" w:rsidRPr="00D50C7B" w:rsidRDefault="003606ED" w:rsidP="00E50D31">
      <w:pPr>
        <w:rPr>
          <w:sz w:val="22"/>
        </w:rPr>
      </w:pPr>
    </w:p>
    <w:p w:rsidR="00E030DE" w:rsidRDefault="00E030DE" w:rsidP="0097201E">
      <w:pPr>
        <w:pStyle w:val="EXERCICE"/>
      </w:pPr>
      <w:bookmarkStart w:id="7" w:name="_Toc312071957"/>
      <w:r>
        <w:lastRenderedPageBreak/>
        <w:t>Participe passé</w:t>
      </w:r>
      <w:bookmarkEnd w:id="7"/>
      <w:r>
        <w:t xml:space="preserve"> </w:t>
      </w:r>
    </w:p>
    <w:p w:rsidR="00EE0CCC" w:rsidRPr="00C850C5" w:rsidRDefault="00EE0CCC" w:rsidP="00EE0CCC">
      <w:pPr>
        <w:rPr>
          <w:rStyle w:val="Emphaseintense"/>
        </w:rPr>
      </w:pPr>
      <w:r w:rsidRPr="00C850C5">
        <w:rPr>
          <w:rStyle w:val="Emphaseintense"/>
        </w:rPr>
        <w:t xml:space="preserve">Correcteur </w:t>
      </w:r>
      <w:r>
        <w:rPr>
          <w:rStyle w:val="Emphaseintense"/>
        </w:rPr>
        <w:t xml:space="preserve">du groupe responsable </w:t>
      </w:r>
      <w:r w:rsidRPr="00C850C5">
        <w:rPr>
          <w:rStyle w:val="Emphaseintense"/>
        </w:rPr>
        <w:t>de cette étape :</w:t>
      </w:r>
    </w:p>
    <w:p w:rsidR="00EE0CCC" w:rsidRPr="00C850C5" w:rsidRDefault="00EE0CCC" w:rsidP="00EE0CCC">
      <w:pPr>
        <w:rPr>
          <w:rStyle w:val="Emphaseintense"/>
        </w:rPr>
      </w:pPr>
      <w:r w:rsidRPr="00C850C5">
        <w:rPr>
          <w:rStyle w:val="Emphaseintense"/>
        </w:rPr>
        <w:t>Rédacteurs/participants à cette étape :</w:t>
      </w:r>
    </w:p>
    <w:p w:rsidR="00C850C5" w:rsidRPr="00C850C5" w:rsidRDefault="00C850C5" w:rsidP="00C850C5"/>
    <w:p w:rsidR="00ED5833" w:rsidRDefault="00ED5833" w:rsidP="00ED5833">
      <w:pPr>
        <w:pStyle w:val="Puceverte"/>
      </w:pPr>
      <w:r>
        <w:t>Lisez ces phrases et déduisez la logique des accords des participes passés :</w:t>
      </w:r>
    </w:p>
    <w:p w:rsidR="00ED5833" w:rsidRDefault="00ED5833" w:rsidP="00ED5833"/>
    <w:p w:rsidR="00ED5833" w:rsidRDefault="00ED5833" w:rsidP="00ED5833">
      <w:pPr>
        <w:pBdr>
          <w:top w:val="single" w:sz="4" w:space="1" w:color="auto"/>
          <w:left w:val="single" w:sz="4" w:space="4" w:color="auto"/>
          <w:bottom w:val="single" w:sz="4" w:space="1" w:color="auto"/>
          <w:right w:val="single" w:sz="4" w:space="4" w:color="auto"/>
        </w:pBdr>
      </w:pPr>
      <w:r>
        <w:t xml:space="preserve">Elle ouvre ce livre. Elle a ouvert ce livre. Le livre qu’elle a ouvert. </w:t>
      </w:r>
    </w:p>
    <w:p w:rsidR="00ED5833" w:rsidRDefault="00ED5833" w:rsidP="00ED5833">
      <w:pPr>
        <w:pBdr>
          <w:top w:val="single" w:sz="4" w:space="1" w:color="auto"/>
          <w:left w:val="single" w:sz="4" w:space="4" w:color="auto"/>
          <w:bottom w:val="single" w:sz="4" w:space="1" w:color="auto"/>
          <w:right w:val="single" w:sz="4" w:space="4" w:color="auto"/>
        </w:pBdr>
      </w:pPr>
      <w:r>
        <w:t xml:space="preserve">Le livre est ouvert. </w:t>
      </w:r>
    </w:p>
    <w:p w:rsidR="00ED5833" w:rsidRDefault="00ED5833" w:rsidP="00ED5833">
      <w:pPr>
        <w:pBdr>
          <w:top w:val="single" w:sz="4" w:space="1" w:color="auto"/>
          <w:left w:val="single" w:sz="4" w:space="4" w:color="auto"/>
          <w:bottom w:val="single" w:sz="4" w:space="1" w:color="auto"/>
          <w:right w:val="single" w:sz="4" w:space="4" w:color="auto"/>
        </w:pBdr>
      </w:pPr>
      <w:r>
        <w:t xml:space="preserve">Elle ouvre les livres. Les livres qu’elle a ouverts. </w:t>
      </w:r>
    </w:p>
    <w:p w:rsidR="00ED5833" w:rsidRDefault="00ED5833" w:rsidP="00ED5833">
      <w:pPr>
        <w:pBdr>
          <w:top w:val="single" w:sz="4" w:space="1" w:color="auto"/>
          <w:left w:val="single" w:sz="4" w:space="4" w:color="auto"/>
          <w:bottom w:val="single" w:sz="4" w:space="1" w:color="auto"/>
          <w:right w:val="single" w:sz="4" w:space="4" w:color="auto"/>
        </w:pBdr>
      </w:pPr>
      <w:r>
        <w:t>Les livres sont ouverts.</w:t>
      </w:r>
    </w:p>
    <w:p w:rsidR="00ED5833" w:rsidRDefault="00ED5833" w:rsidP="00ED5833">
      <w:pPr>
        <w:pBdr>
          <w:top w:val="single" w:sz="4" w:space="1" w:color="auto"/>
          <w:left w:val="single" w:sz="4" w:space="4" w:color="auto"/>
          <w:bottom w:val="single" w:sz="4" w:space="1" w:color="auto"/>
          <w:right w:val="single" w:sz="4" w:space="4" w:color="auto"/>
        </w:pBdr>
      </w:pPr>
    </w:p>
    <w:p w:rsidR="00ED5833" w:rsidRDefault="00ED5833" w:rsidP="00ED5833">
      <w:pPr>
        <w:pBdr>
          <w:top w:val="single" w:sz="4" w:space="1" w:color="auto"/>
          <w:left w:val="single" w:sz="4" w:space="4" w:color="auto"/>
          <w:bottom w:val="single" w:sz="4" w:space="1" w:color="auto"/>
          <w:right w:val="single" w:sz="4" w:space="4" w:color="auto"/>
        </w:pBdr>
      </w:pPr>
      <w:r>
        <w:t xml:space="preserve">Il comprend ces paroles. </w:t>
      </w:r>
    </w:p>
    <w:p w:rsidR="00ED5833" w:rsidRDefault="00ED5833" w:rsidP="00ED5833">
      <w:pPr>
        <w:pBdr>
          <w:top w:val="single" w:sz="4" w:space="1" w:color="auto"/>
          <w:left w:val="single" w:sz="4" w:space="4" w:color="auto"/>
          <w:bottom w:val="single" w:sz="4" w:space="1" w:color="auto"/>
          <w:right w:val="single" w:sz="4" w:space="4" w:color="auto"/>
        </w:pBdr>
      </w:pPr>
      <w:r>
        <w:t xml:space="preserve">Il a compris ces paroles. Les paroles qu’il a comprises. </w:t>
      </w:r>
    </w:p>
    <w:p w:rsidR="00ED5833" w:rsidRDefault="00ED5833" w:rsidP="00ED5833">
      <w:pPr>
        <w:pBdr>
          <w:top w:val="single" w:sz="4" w:space="1" w:color="auto"/>
          <w:left w:val="single" w:sz="4" w:space="4" w:color="auto"/>
          <w:bottom w:val="single" w:sz="4" w:space="1" w:color="auto"/>
          <w:right w:val="single" w:sz="4" w:space="4" w:color="auto"/>
        </w:pBdr>
      </w:pPr>
      <w:r>
        <w:t>Les paroles sont comprises.</w:t>
      </w:r>
    </w:p>
    <w:p w:rsidR="00ED5833" w:rsidRDefault="00ED5833" w:rsidP="00ED5833">
      <w:pPr>
        <w:pBdr>
          <w:top w:val="single" w:sz="4" w:space="1" w:color="auto"/>
          <w:left w:val="single" w:sz="4" w:space="4" w:color="auto"/>
          <w:bottom w:val="single" w:sz="4" w:space="1" w:color="auto"/>
          <w:right w:val="single" w:sz="4" w:space="4" w:color="auto"/>
        </w:pBdr>
      </w:pPr>
    </w:p>
    <w:p w:rsidR="00ED5833" w:rsidRDefault="00ED5833" w:rsidP="00ED5833">
      <w:pPr>
        <w:pBdr>
          <w:top w:val="single" w:sz="4" w:space="1" w:color="auto"/>
          <w:left w:val="single" w:sz="4" w:space="4" w:color="auto"/>
          <w:bottom w:val="single" w:sz="4" w:space="1" w:color="auto"/>
          <w:right w:val="single" w:sz="4" w:space="4" w:color="auto"/>
        </w:pBdr>
      </w:pPr>
      <w:r>
        <w:t>Elle s’est perdue en entrant dans la forêt des brumes.</w:t>
      </w:r>
    </w:p>
    <w:p w:rsidR="00ED5833" w:rsidRDefault="00ED5833" w:rsidP="00ED5833">
      <w:pPr>
        <w:pBdr>
          <w:top w:val="single" w:sz="4" w:space="1" w:color="auto"/>
          <w:left w:val="single" w:sz="4" w:space="4" w:color="auto"/>
          <w:bottom w:val="single" w:sz="4" w:space="1" w:color="auto"/>
          <w:right w:val="single" w:sz="4" w:space="4" w:color="auto"/>
        </w:pBdr>
      </w:pPr>
      <w:r>
        <w:t>Elles se sont perdues en entrant dans la forêt des brumes.</w:t>
      </w:r>
    </w:p>
    <w:p w:rsidR="00ED5833" w:rsidRDefault="00ED5833" w:rsidP="00ED5833">
      <w:pPr>
        <w:pBdr>
          <w:top w:val="single" w:sz="4" w:space="1" w:color="auto"/>
          <w:left w:val="single" w:sz="4" w:space="4" w:color="auto"/>
          <w:bottom w:val="single" w:sz="4" w:space="1" w:color="auto"/>
          <w:right w:val="single" w:sz="4" w:space="4" w:color="auto"/>
        </w:pBdr>
      </w:pPr>
      <w:r>
        <w:t>Il s’est perdu en entrant dans la forêt des brumes.</w:t>
      </w:r>
    </w:p>
    <w:p w:rsidR="00ED5833" w:rsidRDefault="00ED5833" w:rsidP="00ED5833">
      <w:pPr>
        <w:pBdr>
          <w:top w:val="single" w:sz="4" w:space="1" w:color="auto"/>
          <w:left w:val="single" w:sz="4" w:space="4" w:color="auto"/>
          <w:bottom w:val="single" w:sz="4" w:space="1" w:color="auto"/>
          <w:right w:val="single" w:sz="4" w:space="4" w:color="auto"/>
        </w:pBdr>
      </w:pPr>
      <w:r>
        <w:t>Ils se sont perdus en entrant dans la forêt des brumes.</w:t>
      </w:r>
    </w:p>
    <w:p w:rsidR="00ED5833" w:rsidRDefault="00ED5833" w:rsidP="00ED5833"/>
    <w:p w:rsidR="00ED5833" w:rsidRDefault="00ED5833" w:rsidP="00ED5833">
      <w:pPr>
        <w:pStyle w:val="Puceverte"/>
      </w:pPr>
      <w:r>
        <w:t>Quel est le secret des accords des participes passés ?</w:t>
      </w:r>
    </w:p>
    <w:p w:rsidR="00ED5833" w:rsidRDefault="00ED5833" w:rsidP="00ED5833">
      <w:pPr>
        <w:pStyle w:val="Puceverte"/>
      </w:pPr>
      <w:r>
        <w:t>Écrivez-le pour redonner au Seigneur des mots son pouvoir.</w:t>
      </w:r>
    </w:p>
    <w:p w:rsidR="00ED5833" w:rsidRDefault="00ED5833" w:rsidP="00ED5833"/>
    <w:p w:rsidR="00ED5833" w:rsidRDefault="00ED5833" w:rsidP="00ED5833">
      <w:pPr>
        <w:pStyle w:val="Puceverte"/>
      </w:pPr>
      <w:r>
        <w:t>Maintenant, afin que le secret ne soit pas perdu, construisez et accordez les participes passés des verbes mis entre crochets dans ces phrases :</w:t>
      </w:r>
    </w:p>
    <w:p w:rsidR="00ED5833" w:rsidRDefault="00ED5833" w:rsidP="00ED5833"/>
    <w:p w:rsidR="00ED5833" w:rsidRDefault="00ED5833" w:rsidP="00ED5833">
      <w:pPr>
        <w:pStyle w:val="Paragraphedeliste"/>
        <w:numPr>
          <w:ilvl w:val="0"/>
          <w:numId w:val="24"/>
        </w:numPr>
      </w:pPr>
      <w:r>
        <w:t>Il a [commettre] une erreur fatale.</w:t>
      </w:r>
    </w:p>
    <w:p w:rsidR="00ED5833" w:rsidRDefault="00ED5833" w:rsidP="00ED5833">
      <w:pPr>
        <w:pStyle w:val="Paragraphedeliste"/>
        <w:numPr>
          <w:ilvl w:val="0"/>
          <w:numId w:val="24"/>
        </w:numPr>
      </w:pPr>
      <w:r>
        <w:t>L’erreur qu’il a [commettre] était fatale.</w:t>
      </w:r>
    </w:p>
    <w:p w:rsidR="00ED5833" w:rsidRDefault="00ED5833" w:rsidP="00ED5833"/>
    <w:p w:rsidR="00ED5833" w:rsidRDefault="00ED5833" w:rsidP="00ED5833">
      <w:pPr>
        <w:pStyle w:val="Paragraphedeliste"/>
        <w:numPr>
          <w:ilvl w:val="0"/>
          <w:numId w:val="24"/>
        </w:numPr>
      </w:pPr>
      <w:r>
        <w:t>Il a [voir] l’épée et l’a [dérober].</w:t>
      </w:r>
    </w:p>
    <w:p w:rsidR="00ED5833" w:rsidRDefault="00ED5833" w:rsidP="00ED5833">
      <w:pPr>
        <w:pStyle w:val="Paragraphedeliste"/>
        <w:numPr>
          <w:ilvl w:val="0"/>
          <w:numId w:val="24"/>
        </w:numPr>
      </w:pPr>
      <w:r>
        <w:t>L’épée qu’il a [voir] et a [dérober] a été [retrouver] dans la forêt.</w:t>
      </w:r>
    </w:p>
    <w:p w:rsidR="00ED5833" w:rsidRDefault="00ED5833" w:rsidP="00ED5833"/>
    <w:p w:rsidR="00ED5833" w:rsidRDefault="00ED5833" w:rsidP="00ED5833"/>
    <w:p w:rsidR="00ED5833" w:rsidRDefault="00ED5833" w:rsidP="00ED5833">
      <w:pPr>
        <w:pStyle w:val="Paragraphedeliste"/>
        <w:numPr>
          <w:ilvl w:val="0"/>
          <w:numId w:val="24"/>
        </w:numPr>
      </w:pPr>
      <w:r>
        <w:t>Elle s’est [diriger] vers le coffret [remplir] de diamants.</w:t>
      </w:r>
    </w:p>
    <w:p w:rsidR="00ED5833" w:rsidRDefault="00ED5833" w:rsidP="00ED5833">
      <w:pPr>
        <w:pStyle w:val="Paragraphedeliste"/>
        <w:numPr>
          <w:ilvl w:val="0"/>
          <w:numId w:val="24"/>
        </w:numPr>
      </w:pPr>
      <w:r>
        <w:lastRenderedPageBreak/>
        <w:t>Elle a [choisir] une cachette pour préserver le flacon.</w:t>
      </w:r>
    </w:p>
    <w:p w:rsidR="00ED5833" w:rsidRDefault="00ED5833" w:rsidP="00ED5833">
      <w:pPr>
        <w:pStyle w:val="Paragraphedeliste"/>
        <w:numPr>
          <w:ilvl w:val="0"/>
          <w:numId w:val="24"/>
        </w:numPr>
      </w:pPr>
      <w:r>
        <w:t>La cachette du flacon qu’elle a [choisir] a [préserver] le flacon.</w:t>
      </w:r>
    </w:p>
    <w:p w:rsidR="00ED5833" w:rsidRDefault="00ED5833" w:rsidP="00ED5833">
      <w:pPr>
        <w:pStyle w:val="Paragraphedeliste"/>
        <w:numPr>
          <w:ilvl w:val="0"/>
          <w:numId w:val="24"/>
        </w:numPr>
      </w:pPr>
      <w:r>
        <w:t>Elle a [comprendre] que la potion était [empoisonner].</w:t>
      </w:r>
    </w:p>
    <w:p w:rsidR="00ED5833" w:rsidRDefault="00ED5833" w:rsidP="00ED5833"/>
    <w:p w:rsidR="00ED5833" w:rsidRDefault="00ED5833" w:rsidP="00ED5833">
      <w:pPr>
        <w:pStyle w:val="Paragraphedeliste"/>
        <w:numPr>
          <w:ilvl w:val="0"/>
          <w:numId w:val="24"/>
        </w:numPr>
      </w:pPr>
      <w:r>
        <w:t>Il lui avait [offrir] cette bague pour la séduire. Puis il la lui avait [reprendre].</w:t>
      </w:r>
    </w:p>
    <w:p w:rsidR="00ED5833" w:rsidRDefault="00ED5833" w:rsidP="00ED5833"/>
    <w:p w:rsidR="00ED5833" w:rsidRDefault="00ED5833" w:rsidP="00ED5833">
      <w:pPr>
        <w:pStyle w:val="Paragraphedeliste"/>
        <w:numPr>
          <w:ilvl w:val="0"/>
          <w:numId w:val="24"/>
        </w:numPr>
      </w:pPr>
      <w:r>
        <w:t>Elle a [réussir] à pénétrer dans la chambre et à [découvrir] les bracelets d’or.</w:t>
      </w:r>
    </w:p>
    <w:p w:rsidR="00ED5833" w:rsidRDefault="00ED5833" w:rsidP="00ED5833">
      <w:pPr>
        <w:pStyle w:val="Paragraphedeliste"/>
        <w:numPr>
          <w:ilvl w:val="0"/>
          <w:numId w:val="24"/>
        </w:numPr>
      </w:pPr>
      <w:r>
        <w:t>Emportant les bracelets d’or qu’elle avait [découvrir], elle s’est [esquiver] de la chambre sans être [apercevoir].</w:t>
      </w:r>
    </w:p>
    <w:p w:rsidR="00ED5833" w:rsidRDefault="00ED5833" w:rsidP="00ED5833"/>
    <w:p w:rsidR="00ED5833" w:rsidRDefault="00ED5833" w:rsidP="00ED5833">
      <w:pPr>
        <w:pStyle w:val="Paragraphedeliste"/>
        <w:numPr>
          <w:ilvl w:val="0"/>
          <w:numId w:val="24"/>
        </w:numPr>
      </w:pPr>
      <w:r>
        <w:t>Nous n’avons pas [recevoir] les ordres du Seigneur.</w:t>
      </w:r>
    </w:p>
    <w:p w:rsidR="00ED5833" w:rsidRDefault="00ED5833" w:rsidP="00ED5833">
      <w:pPr>
        <w:pStyle w:val="Paragraphedeliste"/>
        <w:numPr>
          <w:ilvl w:val="0"/>
          <w:numId w:val="24"/>
        </w:numPr>
      </w:pPr>
      <w:r>
        <w:t>Les ordres du Seigneur que nous n’avons pas [recevoir] ont été [intercepter] par la reine des ténèbres profondes.</w:t>
      </w:r>
    </w:p>
    <w:p w:rsidR="00ED5833" w:rsidRDefault="00ED5833" w:rsidP="00ED5833"/>
    <w:p w:rsidR="00ED5833" w:rsidRDefault="00ED5833" w:rsidP="00ED5833">
      <w:pPr>
        <w:pStyle w:val="Paragraphedeliste"/>
        <w:numPr>
          <w:ilvl w:val="0"/>
          <w:numId w:val="24"/>
        </w:numPr>
      </w:pPr>
      <w:r>
        <w:t>Décidément, le chat 99 a un comportement bizarre, se dit-elle. Elle était certaine qu’il ne l’avait pas [suivre] dans la cuisine. Et pourtant, soudain, il avait [surgir]. Et pourquoi avait-il [sauter] sur elle tout à coup ? A cause du panda roux gravé sur la jarre d’argile ? Avait-il un jour été [effrayer] ou [mordre] par un panda roux ?</w:t>
      </w:r>
    </w:p>
    <w:p w:rsidR="00ED5833" w:rsidRDefault="00ED5833" w:rsidP="00ED5833"/>
    <w:p w:rsidR="00ED5833" w:rsidRDefault="00ED5833" w:rsidP="00ED5833">
      <w:pPr>
        <w:pStyle w:val="Paragraphedeliste"/>
        <w:numPr>
          <w:ilvl w:val="0"/>
          <w:numId w:val="24"/>
        </w:numPr>
      </w:pPr>
      <w:r>
        <w:t>Quand vous aurez [lire] ces mystérieux parchemins, le mystère de la fougère scintillante vous sera [révéler].</w:t>
      </w:r>
    </w:p>
    <w:p w:rsidR="00ED5833" w:rsidRDefault="00ED5833" w:rsidP="00ED5833">
      <w:pPr>
        <w:pStyle w:val="Paragraphedeliste"/>
        <w:numPr>
          <w:ilvl w:val="0"/>
          <w:numId w:val="24"/>
        </w:numPr>
      </w:pPr>
      <w:r>
        <w:t>Les mystérieux parchemins que vous aurez [lire] vous révéleront le mystère de la fougère scintillante.</w:t>
      </w:r>
    </w:p>
    <w:p w:rsidR="00ED5833" w:rsidRDefault="00ED5833" w:rsidP="00ED5833">
      <w:pPr>
        <w:pStyle w:val="Paragraphedeliste"/>
        <w:numPr>
          <w:ilvl w:val="0"/>
          <w:numId w:val="24"/>
        </w:numPr>
      </w:pPr>
      <w:r>
        <w:t>Le mystère de la fougère scintillante vous sera [révéler] lorsque vous aurez [lire] ces mystérieux parchemins.</w:t>
      </w:r>
    </w:p>
    <w:p w:rsidR="003606ED" w:rsidRDefault="003606ED" w:rsidP="003606ED"/>
    <w:p w:rsidR="003606ED" w:rsidRDefault="003606ED" w:rsidP="003606ED"/>
    <w:p w:rsidR="003606ED" w:rsidRDefault="003606ED" w:rsidP="003606ED"/>
    <w:p w:rsidR="003606ED" w:rsidRDefault="003606ED" w:rsidP="003606ED"/>
    <w:p w:rsidR="003606ED" w:rsidRDefault="003606ED" w:rsidP="003606ED"/>
    <w:p w:rsidR="003606ED" w:rsidRDefault="003606ED" w:rsidP="003606ED"/>
    <w:p w:rsidR="003606ED" w:rsidRDefault="003606ED" w:rsidP="003606ED"/>
    <w:p w:rsidR="003606ED" w:rsidRDefault="003606ED" w:rsidP="003606ED"/>
    <w:p w:rsidR="003606ED" w:rsidRPr="00ED5833" w:rsidRDefault="003606ED" w:rsidP="003606ED"/>
    <w:p w:rsidR="00E030DE" w:rsidRDefault="00B76BA9" w:rsidP="0097201E">
      <w:pPr>
        <w:pStyle w:val="EXERCICE"/>
      </w:pPr>
      <w:bookmarkStart w:id="8" w:name="_Toc312071958"/>
      <w:r>
        <w:lastRenderedPageBreak/>
        <w:t>Passez au pluriel</w:t>
      </w:r>
      <w:bookmarkEnd w:id="8"/>
    </w:p>
    <w:p w:rsidR="00EE0CCC" w:rsidRPr="00C850C5" w:rsidRDefault="00EE0CCC" w:rsidP="00EE0CCC">
      <w:pPr>
        <w:rPr>
          <w:rStyle w:val="Emphaseintense"/>
        </w:rPr>
      </w:pPr>
      <w:r w:rsidRPr="00C850C5">
        <w:rPr>
          <w:rStyle w:val="Emphaseintense"/>
        </w:rPr>
        <w:t xml:space="preserve">Correcteur </w:t>
      </w:r>
      <w:r>
        <w:rPr>
          <w:rStyle w:val="Emphaseintense"/>
        </w:rPr>
        <w:t xml:space="preserve">du groupe responsable </w:t>
      </w:r>
      <w:r w:rsidRPr="00C850C5">
        <w:rPr>
          <w:rStyle w:val="Emphaseintense"/>
        </w:rPr>
        <w:t>de cette étape :</w:t>
      </w:r>
    </w:p>
    <w:p w:rsidR="00EE0CCC" w:rsidRPr="00C850C5" w:rsidRDefault="00EE0CCC" w:rsidP="00EE0CCC">
      <w:pPr>
        <w:rPr>
          <w:rStyle w:val="Emphaseintense"/>
        </w:rPr>
      </w:pPr>
      <w:r w:rsidRPr="00C850C5">
        <w:rPr>
          <w:rStyle w:val="Emphaseintense"/>
        </w:rPr>
        <w:t>Rédacteurs/participants à cette étape :</w:t>
      </w:r>
    </w:p>
    <w:p w:rsidR="00C850C5" w:rsidRPr="00C850C5" w:rsidRDefault="00C850C5" w:rsidP="00C850C5"/>
    <w:p w:rsidR="00E030DE" w:rsidRDefault="00E030DE" w:rsidP="0097201E">
      <w:pPr>
        <w:pStyle w:val="Puceverte"/>
      </w:pPr>
      <w:r w:rsidRPr="00E030DE">
        <w:t xml:space="preserve">Passez chacune des phrases ci-dessous au </w:t>
      </w:r>
      <w:r w:rsidR="006A07A2" w:rsidRPr="006A07A2">
        <w:rPr>
          <w:u w:val="single"/>
        </w:rPr>
        <w:t>entièrement</w:t>
      </w:r>
      <w:r w:rsidR="006A07A2">
        <w:t xml:space="preserve"> au </w:t>
      </w:r>
      <w:r w:rsidRPr="00E030DE">
        <w:t>pluriel</w:t>
      </w:r>
      <w:r w:rsidR="006A07A2">
        <w:t xml:space="preserve"> (12 phrases)</w:t>
      </w:r>
    </w:p>
    <w:p w:rsidR="00E030DE" w:rsidRDefault="00E030DE" w:rsidP="0097201E">
      <w:pPr>
        <w:pStyle w:val="Puceverte"/>
      </w:pPr>
      <w:r>
        <w:t>Consignes </w:t>
      </w:r>
      <w:r w:rsidRPr="00E030DE">
        <w:t>:</w:t>
      </w:r>
      <w:r>
        <w:t xml:space="preserve"> répondez directement dans le document</w:t>
      </w:r>
      <w:r w:rsidR="006A07A2">
        <w:t xml:space="preserve"> du Rush.</w:t>
      </w:r>
    </w:p>
    <w:p w:rsidR="00E030DE" w:rsidRDefault="00E030DE" w:rsidP="0097201E">
      <w:pPr>
        <w:pStyle w:val="Paragraphedeliste"/>
        <w:numPr>
          <w:ilvl w:val="0"/>
          <w:numId w:val="16"/>
        </w:numPr>
      </w:pPr>
      <w:r w:rsidRPr="00015C1B">
        <w:t>Le noble chevalier chevauchait gaiement au milieu de la forêt</w:t>
      </w:r>
      <w:r>
        <w:t>.</w:t>
      </w:r>
    </w:p>
    <w:p w:rsidR="00E030DE" w:rsidRDefault="00E030DE" w:rsidP="0097201E">
      <w:pPr>
        <w:pStyle w:val="Paragraphedeliste"/>
        <w:numPr>
          <w:ilvl w:val="0"/>
          <w:numId w:val="16"/>
        </w:numPr>
      </w:pPr>
      <w:r>
        <w:t>La crinière de sa licorne multicolore volait dans le vent.</w:t>
      </w:r>
    </w:p>
    <w:p w:rsidR="00E030DE" w:rsidRDefault="00E030DE" w:rsidP="0097201E">
      <w:pPr>
        <w:pStyle w:val="Paragraphedeliste"/>
        <w:numPr>
          <w:ilvl w:val="0"/>
          <w:numId w:val="16"/>
        </w:numPr>
      </w:pPr>
      <w:r>
        <w:t>Une horde de nains s’approcha du donjon et enfonça la porte.</w:t>
      </w:r>
    </w:p>
    <w:p w:rsidR="00E030DE" w:rsidRDefault="00E030DE" w:rsidP="0097201E">
      <w:pPr>
        <w:pStyle w:val="Paragraphedeliste"/>
        <w:numPr>
          <w:ilvl w:val="0"/>
          <w:numId w:val="16"/>
        </w:numPr>
      </w:pPr>
      <w:r>
        <w:t>Tout le royaume attendait avec impatience le retour de son roi.</w:t>
      </w:r>
    </w:p>
    <w:p w:rsidR="00E030DE" w:rsidRDefault="00E030DE" w:rsidP="0097201E">
      <w:pPr>
        <w:pStyle w:val="Paragraphedeliste"/>
        <w:numPr>
          <w:ilvl w:val="0"/>
          <w:numId w:val="16"/>
        </w:numPr>
      </w:pPr>
      <w:r>
        <w:t>Le roi, quant à lui, n’était pas pressé de rentrer dans son royaume, car il avait trouvé sur la route une charmante petite taverne.</w:t>
      </w:r>
    </w:p>
    <w:p w:rsidR="00E030DE" w:rsidRDefault="00E030DE" w:rsidP="0097201E">
      <w:pPr>
        <w:pStyle w:val="Paragraphedeliste"/>
        <w:numPr>
          <w:ilvl w:val="0"/>
          <w:numId w:val="16"/>
        </w:numPr>
      </w:pPr>
      <w:r>
        <w:t>Pendant que l’écuyer du roi cirait ses bottes, l’aubergiste apporta une coupe d’hydromel.</w:t>
      </w:r>
    </w:p>
    <w:p w:rsidR="00E030DE" w:rsidRDefault="00E030DE" w:rsidP="0097201E">
      <w:pPr>
        <w:pStyle w:val="Paragraphedeliste"/>
        <w:numPr>
          <w:ilvl w:val="0"/>
          <w:numId w:val="16"/>
        </w:numPr>
      </w:pPr>
      <w:r>
        <w:t>Autour d’une table mal éclairée, un groupe de gnomes observait le roi.</w:t>
      </w:r>
    </w:p>
    <w:p w:rsidR="00E030DE" w:rsidRDefault="00E030DE" w:rsidP="0097201E">
      <w:pPr>
        <w:pStyle w:val="Paragraphedeliste"/>
        <w:numPr>
          <w:ilvl w:val="0"/>
          <w:numId w:val="16"/>
        </w:numPr>
      </w:pPr>
      <w:r>
        <w:t>Le souverain s’approcha des créatures de petite taille et brandit son épée.</w:t>
      </w:r>
    </w:p>
    <w:p w:rsidR="00E030DE" w:rsidRDefault="00E030DE" w:rsidP="0097201E">
      <w:pPr>
        <w:pStyle w:val="Paragraphedeliste"/>
        <w:numPr>
          <w:ilvl w:val="0"/>
          <w:numId w:val="16"/>
        </w:numPr>
      </w:pPr>
      <w:r>
        <w:t>En brandissant son arme trop violemment, le roi brisa deux bouteilles, décrocha une torche et éborgna son écuyer.</w:t>
      </w:r>
    </w:p>
    <w:p w:rsidR="00E030DE" w:rsidRDefault="00E030DE" w:rsidP="0097201E">
      <w:pPr>
        <w:pStyle w:val="Paragraphedeliste"/>
        <w:numPr>
          <w:ilvl w:val="0"/>
          <w:numId w:val="16"/>
        </w:numPr>
      </w:pPr>
      <w:r>
        <w:t>La torche tomba dans une flaque d’hydromel et enflamma un elfe qui quitta la taverne en courant.</w:t>
      </w:r>
    </w:p>
    <w:p w:rsidR="00E030DE" w:rsidRDefault="00E030DE" w:rsidP="0097201E">
      <w:pPr>
        <w:pStyle w:val="Paragraphedeliste"/>
        <w:numPr>
          <w:ilvl w:val="0"/>
          <w:numId w:val="16"/>
        </w:numPr>
      </w:pPr>
      <w:r>
        <w:t>Pendant que l’elfe se faisait dévorer par un loup dehors, le groupe de gnomes se leva et se dirigea vers le roi.</w:t>
      </w:r>
    </w:p>
    <w:p w:rsidR="00E030DE" w:rsidRDefault="00E030DE" w:rsidP="0097201E">
      <w:pPr>
        <w:pStyle w:val="Paragraphedeliste"/>
        <w:numPr>
          <w:ilvl w:val="0"/>
          <w:numId w:val="16"/>
        </w:numPr>
      </w:pPr>
      <w:r>
        <w:t>Le monarque, dans un élan de bravoure, jeta son écuyer sur les gnomes et s’enfuit courageusement.</w:t>
      </w:r>
    </w:p>
    <w:p w:rsidR="00E030DE" w:rsidRPr="00E030DE" w:rsidRDefault="00E030DE" w:rsidP="0097201E"/>
    <w:p w:rsidR="006C3969" w:rsidRPr="006A07A2" w:rsidRDefault="006A07A2" w:rsidP="0097201E">
      <w:pPr>
        <w:pStyle w:val="Buts"/>
      </w:pPr>
      <w:r w:rsidRPr="0097201E">
        <w:rPr>
          <w:rStyle w:val="PuceverteCar"/>
        </w:rPr>
        <w:t xml:space="preserve">Question : Quelles sont les terminaisons possibles des mots au pluriel </w:t>
      </w:r>
      <w:r w:rsidRPr="006A07A2">
        <w:t>?</w:t>
      </w:r>
    </w:p>
    <w:p w:rsidR="00E030DE" w:rsidRDefault="00E030DE" w:rsidP="0097201E"/>
    <w:p w:rsidR="00CA4427" w:rsidRDefault="00CA4427" w:rsidP="0097201E"/>
    <w:p w:rsidR="003606ED" w:rsidRDefault="003606ED" w:rsidP="0097201E"/>
    <w:p w:rsidR="003606ED" w:rsidRDefault="003606ED" w:rsidP="0097201E"/>
    <w:p w:rsidR="003606ED" w:rsidRDefault="003606ED" w:rsidP="0097201E"/>
    <w:p w:rsidR="003606ED" w:rsidRDefault="003606ED" w:rsidP="0097201E"/>
    <w:p w:rsidR="003606ED" w:rsidRDefault="003606ED" w:rsidP="0097201E"/>
    <w:p w:rsidR="00E030DE" w:rsidRDefault="006A07A2" w:rsidP="0097201E">
      <w:pPr>
        <w:pStyle w:val="EXERCICE"/>
      </w:pPr>
      <w:bookmarkStart w:id="9" w:name="_Toc312071959"/>
      <w:r>
        <w:lastRenderedPageBreak/>
        <w:t>Terminaisons au féminin</w:t>
      </w:r>
      <w:bookmarkEnd w:id="9"/>
      <w:r>
        <w:t xml:space="preserve"> </w:t>
      </w:r>
    </w:p>
    <w:p w:rsidR="00EE0CCC" w:rsidRPr="00C850C5" w:rsidRDefault="00EE0CCC" w:rsidP="00EE0CCC">
      <w:pPr>
        <w:rPr>
          <w:rStyle w:val="Emphaseintense"/>
        </w:rPr>
      </w:pPr>
      <w:r w:rsidRPr="00C850C5">
        <w:rPr>
          <w:rStyle w:val="Emphaseintense"/>
        </w:rPr>
        <w:t xml:space="preserve">Correcteur </w:t>
      </w:r>
      <w:r>
        <w:rPr>
          <w:rStyle w:val="Emphaseintense"/>
        </w:rPr>
        <w:t xml:space="preserve">du groupe responsable </w:t>
      </w:r>
      <w:r w:rsidRPr="00C850C5">
        <w:rPr>
          <w:rStyle w:val="Emphaseintense"/>
        </w:rPr>
        <w:t>de cette étape :</w:t>
      </w:r>
    </w:p>
    <w:p w:rsidR="00EE0CCC" w:rsidRPr="00C850C5" w:rsidRDefault="00EE0CCC" w:rsidP="00EE0CCC">
      <w:pPr>
        <w:rPr>
          <w:rStyle w:val="Emphaseintense"/>
        </w:rPr>
      </w:pPr>
      <w:r w:rsidRPr="00C850C5">
        <w:rPr>
          <w:rStyle w:val="Emphaseintense"/>
        </w:rPr>
        <w:t>Rédacteurs/participants à cette étape :</w:t>
      </w:r>
    </w:p>
    <w:p w:rsidR="00C850C5" w:rsidRPr="00C850C5" w:rsidRDefault="00C850C5" w:rsidP="00C850C5"/>
    <w:p w:rsidR="006A07A2" w:rsidRPr="006A07A2" w:rsidRDefault="006A07A2" w:rsidP="0097201E">
      <w:pPr>
        <w:pStyle w:val="Puceverte"/>
      </w:pPr>
      <w:r>
        <w:t xml:space="preserve">  </w:t>
      </w:r>
      <w:r w:rsidR="00B76BA9">
        <w:t xml:space="preserve">Dans les phrases ci-dessous, corrigez tous les mots entre crochets de manière à ce qu’ils aient la bonne terminaison </w:t>
      </w:r>
      <w:r w:rsidRPr="006A07A2">
        <w:t>(20 phrases).</w:t>
      </w:r>
    </w:p>
    <w:p w:rsidR="006A07A2" w:rsidRPr="006A07A2" w:rsidRDefault="006A07A2" w:rsidP="0097201E"/>
    <w:p w:rsidR="006A07A2" w:rsidRDefault="006A07A2" w:rsidP="0097201E">
      <w:pPr>
        <w:pStyle w:val="Paragraphedeliste"/>
        <w:numPr>
          <w:ilvl w:val="0"/>
          <w:numId w:val="18"/>
        </w:numPr>
      </w:pPr>
      <w:r>
        <w:t>La sorcière s’approcha de sa marmite [bouillonnant] tandis que le brave chevalier l’observait.</w:t>
      </w:r>
    </w:p>
    <w:p w:rsidR="006A07A2" w:rsidRPr="001B0149" w:rsidRDefault="006A07A2" w:rsidP="0097201E">
      <w:pPr>
        <w:pStyle w:val="Paragraphedeliste"/>
        <w:numPr>
          <w:ilvl w:val="0"/>
          <w:numId w:val="18"/>
        </w:numPr>
      </w:pPr>
      <w:r w:rsidRPr="001B0149">
        <w:t>Elle lui tendit une louche [rempli] d'une substance [verdâtre].</w:t>
      </w:r>
    </w:p>
    <w:p w:rsidR="006A07A2" w:rsidRPr="001B0149" w:rsidRDefault="006A07A2" w:rsidP="0097201E">
      <w:pPr>
        <w:pStyle w:val="Paragraphedeliste"/>
        <w:numPr>
          <w:ilvl w:val="0"/>
          <w:numId w:val="18"/>
        </w:numPr>
      </w:pPr>
      <w:r w:rsidRPr="001B0149">
        <w:t>"Bois, [ce] [merveilleux] préparation t'aidera à accomplir ta quête."</w:t>
      </w:r>
    </w:p>
    <w:p w:rsidR="006A07A2" w:rsidRPr="001B0149" w:rsidRDefault="006A07A2" w:rsidP="0097201E">
      <w:pPr>
        <w:pStyle w:val="Paragraphedeliste"/>
        <w:numPr>
          <w:ilvl w:val="0"/>
          <w:numId w:val="18"/>
        </w:numPr>
      </w:pPr>
      <w:r w:rsidRPr="001B0149">
        <w:t>Le chevalier Bloub avala la mixture [visqueux] dans [lequel] des bulles enflaient.</w:t>
      </w:r>
    </w:p>
    <w:p w:rsidR="006A07A2" w:rsidRPr="001B0149" w:rsidRDefault="006A07A2" w:rsidP="0097201E">
      <w:pPr>
        <w:pStyle w:val="Paragraphedeliste"/>
        <w:numPr>
          <w:ilvl w:val="0"/>
          <w:numId w:val="18"/>
        </w:numPr>
      </w:pPr>
      <w:r w:rsidRPr="001B0149">
        <w:t xml:space="preserve">La potion </w:t>
      </w:r>
      <w:r>
        <w:t xml:space="preserve">est </w:t>
      </w:r>
      <w:r w:rsidRPr="001B0149">
        <w:t>[descendre] dans la gorge de Bloub.</w:t>
      </w:r>
    </w:p>
    <w:p w:rsidR="006A07A2" w:rsidRPr="001B0149" w:rsidRDefault="006A07A2" w:rsidP="0097201E">
      <w:pPr>
        <w:pStyle w:val="Paragraphedeliste"/>
        <w:numPr>
          <w:ilvl w:val="0"/>
          <w:numId w:val="18"/>
        </w:numPr>
      </w:pPr>
      <w:r w:rsidRPr="001B0149">
        <w:t>La peau du chevalier</w:t>
      </w:r>
      <w:r>
        <w:t xml:space="preserve"> commença à prendre une teinte</w:t>
      </w:r>
      <w:r w:rsidRPr="001B0149">
        <w:t xml:space="preserve"> [</w:t>
      </w:r>
      <w:r>
        <w:t>bleu</w:t>
      </w:r>
      <w:r w:rsidRPr="001B0149">
        <w:t>].</w:t>
      </w:r>
    </w:p>
    <w:p w:rsidR="006A07A2" w:rsidRPr="001B0149" w:rsidRDefault="006A07A2" w:rsidP="0097201E">
      <w:pPr>
        <w:pStyle w:val="Paragraphedeliste"/>
        <w:numPr>
          <w:ilvl w:val="0"/>
          <w:numId w:val="18"/>
        </w:numPr>
      </w:pPr>
      <w:r w:rsidRPr="001B0149">
        <w:t xml:space="preserve">"Qu'as-tu fait, sorcière", dit Bloub; ta [maudit] potion </w:t>
      </w:r>
      <w:r>
        <w:t>est</w:t>
      </w:r>
      <w:r w:rsidRPr="001B0149">
        <w:t xml:space="preserve"> [empoisonné] !"</w:t>
      </w:r>
    </w:p>
    <w:p w:rsidR="006A07A2" w:rsidRPr="001B0149" w:rsidRDefault="006A07A2" w:rsidP="0097201E">
      <w:pPr>
        <w:pStyle w:val="Paragraphedeliste"/>
        <w:numPr>
          <w:ilvl w:val="0"/>
          <w:numId w:val="18"/>
        </w:numPr>
      </w:pPr>
      <w:r w:rsidRPr="001B0149">
        <w:t xml:space="preserve">"Que nenni !" dit la [vieux] femme : </w:t>
      </w:r>
      <w:r>
        <w:t xml:space="preserve">je suis la [champion] et </w:t>
      </w:r>
      <w:r w:rsidRPr="001B0149">
        <w:t>tu es indigne de ma [puissant] magie.</w:t>
      </w:r>
    </w:p>
    <w:p w:rsidR="006A07A2" w:rsidRPr="001B0149" w:rsidRDefault="006A07A2" w:rsidP="0097201E">
      <w:pPr>
        <w:pStyle w:val="Paragraphedeliste"/>
        <w:numPr>
          <w:ilvl w:val="0"/>
          <w:numId w:val="18"/>
        </w:numPr>
      </w:pPr>
      <w:r w:rsidRPr="001B0149">
        <w:t xml:space="preserve">"C'est grand mal que tu me fais, </w:t>
      </w:r>
      <w:r>
        <w:t>[</w:t>
      </w:r>
      <w:r w:rsidRPr="001B0149">
        <w:t>enchante</w:t>
      </w:r>
      <w:r>
        <w:t>ur]</w:t>
      </w:r>
      <w:r w:rsidRPr="001B0149">
        <w:t>, et tu vas être [transpercé] par</w:t>
      </w:r>
      <w:r>
        <w:t xml:space="preserve"> </w:t>
      </w:r>
      <w:r w:rsidRPr="001B0149">
        <w:t>ma [glorieux] épée."</w:t>
      </w:r>
    </w:p>
    <w:p w:rsidR="006A07A2" w:rsidRPr="001B0149" w:rsidRDefault="006A07A2" w:rsidP="0097201E">
      <w:pPr>
        <w:pStyle w:val="Paragraphedeliste"/>
        <w:numPr>
          <w:ilvl w:val="0"/>
          <w:numId w:val="18"/>
        </w:numPr>
      </w:pPr>
      <w:r w:rsidRPr="001B0149">
        <w:t>La licorne du</w:t>
      </w:r>
      <w:r>
        <w:t xml:space="preserve"> chevalier possédait une [long] crinière [argenté</w:t>
      </w:r>
      <w:r w:rsidRPr="001B0149">
        <w:t>].</w:t>
      </w:r>
    </w:p>
    <w:p w:rsidR="006A07A2" w:rsidRPr="001B0149" w:rsidRDefault="006A07A2" w:rsidP="0097201E">
      <w:pPr>
        <w:pStyle w:val="Paragraphedeliste"/>
        <w:numPr>
          <w:ilvl w:val="0"/>
          <w:numId w:val="18"/>
        </w:numPr>
      </w:pPr>
      <w:r w:rsidRPr="001B0149">
        <w:t>Mais après quelques expérimentations [hasardeux] d'un écuyer, la jeune licorne</w:t>
      </w:r>
      <w:r>
        <w:t xml:space="preserve"> </w:t>
      </w:r>
      <w:r w:rsidRPr="001B0149">
        <w:t>se retrouva [affublé] d'une ridicule toison rose.</w:t>
      </w:r>
    </w:p>
    <w:p w:rsidR="006A07A2" w:rsidRPr="001B0149" w:rsidRDefault="006A07A2" w:rsidP="0097201E">
      <w:pPr>
        <w:pStyle w:val="Paragraphedeliste"/>
        <w:numPr>
          <w:ilvl w:val="0"/>
          <w:numId w:val="18"/>
        </w:numPr>
      </w:pPr>
      <w:r w:rsidRPr="001B0149">
        <w:t>Quand la horde de gnomes fut [arrivé] dans la forêt, elle fut [attaqué] par</w:t>
      </w:r>
      <w:r>
        <w:t xml:space="preserve"> </w:t>
      </w:r>
      <w:r w:rsidRPr="001B0149">
        <w:t>des louves [hargneux].</w:t>
      </w:r>
    </w:p>
    <w:p w:rsidR="006A07A2" w:rsidRPr="001B0149" w:rsidRDefault="006A07A2" w:rsidP="0097201E">
      <w:pPr>
        <w:pStyle w:val="Paragraphedeliste"/>
        <w:numPr>
          <w:ilvl w:val="0"/>
          <w:numId w:val="18"/>
        </w:numPr>
      </w:pPr>
      <w:r w:rsidRPr="001B0149">
        <w:t xml:space="preserve">L'épée [porté] par le chef des gnomes </w:t>
      </w:r>
      <w:r>
        <w:t xml:space="preserve">n’était pas très [discret], elle </w:t>
      </w:r>
      <w:r w:rsidRPr="001B0149">
        <w:t>était trop [grand] pour lui.</w:t>
      </w:r>
    </w:p>
    <w:p w:rsidR="006A07A2" w:rsidRPr="001B0149" w:rsidRDefault="006A07A2" w:rsidP="0097201E">
      <w:pPr>
        <w:pStyle w:val="Paragraphedeliste"/>
        <w:numPr>
          <w:ilvl w:val="0"/>
          <w:numId w:val="18"/>
        </w:numPr>
      </w:pPr>
      <w:r w:rsidRPr="001B0149">
        <w:t>A la vue du gnome chancelant sous le poids de son épée [démesuré], la meute de</w:t>
      </w:r>
      <w:r>
        <w:t xml:space="preserve"> </w:t>
      </w:r>
      <w:r w:rsidRPr="001B0149">
        <w:t>loup</w:t>
      </w:r>
      <w:r>
        <w:t>s</w:t>
      </w:r>
      <w:r w:rsidRPr="001B0149">
        <w:t xml:space="preserve"> fut [pris] d'un rire incontrôlable.</w:t>
      </w:r>
    </w:p>
    <w:p w:rsidR="006A07A2" w:rsidRPr="001B0149" w:rsidRDefault="006A07A2" w:rsidP="0097201E">
      <w:pPr>
        <w:pStyle w:val="Paragraphedeliste"/>
        <w:numPr>
          <w:ilvl w:val="0"/>
          <w:numId w:val="18"/>
        </w:numPr>
      </w:pPr>
      <w:r w:rsidRPr="001B0149">
        <w:t>La taverne du nain Croyable était [réputé] dans tout le royaume.</w:t>
      </w:r>
    </w:p>
    <w:p w:rsidR="006A07A2" w:rsidRPr="001B0149" w:rsidRDefault="006A07A2" w:rsidP="0097201E">
      <w:pPr>
        <w:pStyle w:val="Paragraphedeliste"/>
        <w:numPr>
          <w:ilvl w:val="0"/>
          <w:numId w:val="18"/>
        </w:numPr>
      </w:pPr>
      <w:r w:rsidRPr="001B0149">
        <w:t>Elle préparait une quantité [incroyable] de boissons [divers] et [varié].</w:t>
      </w:r>
    </w:p>
    <w:p w:rsidR="006A07A2" w:rsidRPr="001B0149" w:rsidRDefault="006A07A2" w:rsidP="0097201E">
      <w:pPr>
        <w:pStyle w:val="Paragraphedeliste"/>
        <w:numPr>
          <w:ilvl w:val="0"/>
          <w:numId w:val="18"/>
        </w:numPr>
      </w:pPr>
      <w:r w:rsidRPr="001B0149">
        <w:t>Malheureusement, une quantité non [négligeable] de client</w:t>
      </w:r>
      <w:r>
        <w:t>e</w:t>
      </w:r>
      <w:r w:rsidRPr="001B0149">
        <w:t>s</w:t>
      </w:r>
      <w:r w:rsidR="00CA4427">
        <w:t xml:space="preserve"> s’étai</w:t>
      </w:r>
      <w:r>
        <w:t>t</w:t>
      </w:r>
      <w:r w:rsidRPr="001B0149">
        <w:t xml:space="preserve"> [</w:t>
      </w:r>
      <w:r>
        <w:t>évaporé</w:t>
      </w:r>
      <w:r w:rsidRPr="001B0149">
        <w:t>]</w:t>
      </w:r>
      <w:r>
        <w:t xml:space="preserve"> </w:t>
      </w:r>
      <w:r w:rsidRPr="001B0149">
        <w:t>souvent sans aucune explication.</w:t>
      </w:r>
    </w:p>
    <w:p w:rsidR="006A07A2" w:rsidRPr="001B0149" w:rsidRDefault="006A07A2" w:rsidP="0097201E">
      <w:pPr>
        <w:pStyle w:val="Paragraphedeliste"/>
        <w:numPr>
          <w:ilvl w:val="0"/>
          <w:numId w:val="18"/>
        </w:numPr>
      </w:pPr>
      <w:r>
        <w:t>En tentant d'enfoncer l'</w:t>
      </w:r>
      <w:r w:rsidRPr="001B0149">
        <w:t>[épais] porte du donjon, le chevalier Bloub raya sa</w:t>
      </w:r>
      <w:r>
        <w:t xml:space="preserve"> </w:t>
      </w:r>
      <w:r w:rsidRPr="001B0149">
        <w:t>[beau] armure qui venait d'être [astiqué].</w:t>
      </w:r>
    </w:p>
    <w:p w:rsidR="006A07A2" w:rsidRPr="001B0149" w:rsidRDefault="006A07A2" w:rsidP="0097201E">
      <w:pPr>
        <w:pStyle w:val="Paragraphedeliste"/>
        <w:numPr>
          <w:ilvl w:val="0"/>
          <w:numId w:val="18"/>
        </w:numPr>
      </w:pPr>
      <w:r w:rsidRPr="001B0149">
        <w:t>Il entama la porte à l'aide de sa [lourd] hache, mais celle-ci ne cédait pas.</w:t>
      </w:r>
    </w:p>
    <w:p w:rsidR="006A07A2" w:rsidRPr="00015C1B" w:rsidRDefault="006A07A2" w:rsidP="0097201E">
      <w:pPr>
        <w:pStyle w:val="Paragraphedeliste"/>
        <w:numPr>
          <w:ilvl w:val="0"/>
          <w:numId w:val="18"/>
        </w:numPr>
      </w:pPr>
      <w:r w:rsidRPr="001B0149">
        <w:lastRenderedPageBreak/>
        <w:t>Epuisé, il s'accouda sur la poignée [doré] qui pivota et</w:t>
      </w:r>
      <w:r>
        <w:t xml:space="preserve"> s’exclama : « Ah ! Si seulement j’avais la [possibilité] d’appeler un serrurier ! »</w:t>
      </w:r>
    </w:p>
    <w:p w:rsidR="00E030DE" w:rsidRPr="00ED0AF1" w:rsidRDefault="00ED0AF1" w:rsidP="0097201E">
      <w:pPr>
        <w:pStyle w:val="Puceverte"/>
      </w:pPr>
      <w:r w:rsidRPr="00ED0AF1">
        <w:t>Question : Est-ce que tout mot féminin se termine par e ?</w:t>
      </w:r>
    </w:p>
    <w:p w:rsidR="00E030DE" w:rsidRDefault="00835B16" w:rsidP="0097201E">
      <w:pPr>
        <w:pStyle w:val="EXERCICE"/>
      </w:pPr>
      <w:r>
        <w:t xml:space="preserve"> </w:t>
      </w:r>
      <w:bookmarkStart w:id="10" w:name="_Toc312071960"/>
      <w:r w:rsidR="006A07A2" w:rsidRPr="006A07A2">
        <w:t>Transcription d’un message</w:t>
      </w:r>
      <w:bookmarkEnd w:id="10"/>
      <w:r w:rsidR="006A07A2" w:rsidRPr="006A07A2">
        <w:t xml:space="preserve"> </w:t>
      </w:r>
    </w:p>
    <w:p w:rsidR="00EE0CCC" w:rsidRPr="00C850C5" w:rsidRDefault="00EE0CCC" w:rsidP="00EE0CCC">
      <w:pPr>
        <w:rPr>
          <w:rStyle w:val="Emphaseintense"/>
        </w:rPr>
      </w:pPr>
      <w:r w:rsidRPr="00C850C5">
        <w:rPr>
          <w:rStyle w:val="Emphaseintense"/>
        </w:rPr>
        <w:t xml:space="preserve">Correcteur </w:t>
      </w:r>
      <w:r>
        <w:rPr>
          <w:rStyle w:val="Emphaseintense"/>
        </w:rPr>
        <w:t xml:space="preserve">du groupe responsable </w:t>
      </w:r>
      <w:r w:rsidRPr="00C850C5">
        <w:rPr>
          <w:rStyle w:val="Emphaseintense"/>
        </w:rPr>
        <w:t>de cette étape :</w:t>
      </w:r>
    </w:p>
    <w:p w:rsidR="00EE0CCC" w:rsidRPr="00C850C5" w:rsidRDefault="00EE0CCC" w:rsidP="00EE0CCC">
      <w:pPr>
        <w:rPr>
          <w:rStyle w:val="Emphaseintense"/>
        </w:rPr>
      </w:pPr>
      <w:r w:rsidRPr="00C850C5">
        <w:rPr>
          <w:rStyle w:val="Emphaseintense"/>
        </w:rPr>
        <w:t>Rédacteurs/participants à cette étape :</w:t>
      </w:r>
    </w:p>
    <w:p w:rsidR="00EE0CCC" w:rsidRDefault="00EE0CCC" w:rsidP="00C850C5">
      <w:pPr>
        <w:rPr>
          <w:rStyle w:val="Emphaseintense"/>
        </w:rPr>
      </w:pPr>
    </w:p>
    <w:p w:rsidR="00EE0CCC" w:rsidRPr="00C850C5" w:rsidRDefault="00EE0CCC" w:rsidP="00EE0CCC">
      <w:pPr>
        <w:pStyle w:val="Puceverte"/>
        <w:rPr>
          <w:rStyle w:val="Emphaseintense"/>
        </w:rPr>
      </w:pPr>
      <w:r>
        <w:rPr>
          <w:rStyle w:val="Emphaseintense"/>
          <w:b/>
          <w:i w:val="0"/>
          <w:color w:val="auto"/>
        </w:rPr>
        <w:t xml:space="preserve">Transcrivez intégralement les parties en français du </w:t>
      </w:r>
      <w:r w:rsidRPr="00EE0CCC">
        <w:rPr>
          <w:rStyle w:val="Emphaseintense"/>
          <w:b/>
          <w:i w:val="0"/>
          <w:color w:val="auto"/>
          <w:u w:val="single"/>
        </w:rPr>
        <w:t>huitième</w:t>
      </w:r>
      <w:r>
        <w:rPr>
          <w:rStyle w:val="Emphaseintense"/>
          <w:b/>
          <w:i w:val="0"/>
          <w:color w:val="auto"/>
        </w:rPr>
        <w:t xml:space="preserve"> message (« </w:t>
      </w:r>
      <w:r w:rsidRPr="00EE0CCC">
        <w:rPr>
          <w:rStyle w:val="Emphaseintense"/>
          <w:b/>
          <w:color w:val="auto"/>
        </w:rPr>
        <w:t>message d’accueil securite en avion sans bruit de fond</w:t>
      </w:r>
      <w:r>
        <w:rPr>
          <w:rStyle w:val="Emphaseintense"/>
          <w:b/>
          <w:i w:val="0"/>
          <w:color w:val="auto"/>
        </w:rPr>
        <w:t xml:space="preserve"> »)  de de la liste des sons accessible à l’url indiquée ci-dessous : </w:t>
      </w:r>
    </w:p>
    <w:p w:rsidR="00C850C5" w:rsidRPr="00C850C5" w:rsidRDefault="00C850C5" w:rsidP="00C850C5"/>
    <w:p w:rsidR="006A07A2" w:rsidRDefault="00B57119" w:rsidP="0097201E">
      <w:hyperlink r:id="rId15" w:history="1">
        <w:r w:rsidR="006A07A2" w:rsidRPr="00485FDA">
          <w:rPr>
            <w:rStyle w:val="Lienhypertexte"/>
          </w:rPr>
          <w:t>http://www.universal-soundbank.com/messages.htm</w:t>
        </w:r>
      </w:hyperlink>
      <w:r w:rsidR="006A07A2">
        <w:t xml:space="preserve">  </w:t>
      </w:r>
    </w:p>
    <w:p w:rsidR="00EE0CCC" w:rsidRDefault="00EE0CCC" w:rsidP="0097201E"/>
    <w:p w:rsidR="00EE0CCC" w:rsidRDefault="00EE0CCC" w:rsidP="00EE0CCC">
      <w:pPr>
        <w:pStyle w:val="Puceverte"/>
      </w:pPr>
      <w:r>
        <w:t xml:space="preserve">Attention : transcrivez bien le </w:t>
      </w:r>
      <w:r w:rsidRPr="00EE0CCC">
        <w:rPr>
          <w:u w:val="single"/>
        </w:rPr>
        <w:t>huitième</w:t>
      </w:r>
      <w:r>
        <w:t xml:space="preserve"> son de la liste.</w:t>
      </w:r>
    </w:p>
    <w:p w:rsidR="002D2BD0" w:rsidRDefault="002D2BD0" w:rsidP="002D2BD0">
      <w:pPr>
        <w:pStyle w:val="EXERCICE"/>
      </w:pPr>
      <w:r>
        <w:t xml:space="preserve"> </w:t>
      </w:r>
      <w:bookmarkStart w:id="11" w:name="_Toc312071961"/>
      <w:r>
        <w:t>Texte</w:t>
      </w:r>
      <w:r w:rsidR="00EE0CCC">
        <w:t xml:space="preserve"> court</w:t>
      </w:r>
      <w:r>
        <w:t xml:space="preserve"> à corriger</w:t>
      </w:r>
      <w:bookmarkEnd w:id="11"/>
    </w:p>
    <w:p w:rsidR="00EE0CCC" w:rsidRPr="00C850C5" w:rsidRDefault="00EE0CCC" w:rsidP="00EE0CCC">
      <w:pPr>
        <w:rPr>
          <w:rStyle w:val="Emphaseintense"/>
        </w:rPr>
      </w:pPr>
      <w:r w:rsidRPr="00C850C5">
        <w:rPr>
          <w:rStyle w:val="Emphaseintense"/>
        </w:rPr>
        <w:t xml:space="preserve">Correcteur </w:t>
      </w:r>
      <w:r>
        <w:rPr>
          <w:rStyle w:val="Emphaseintense"/>
        </w:rPr>
        <w:t xml:space="preserve">du groupe responsable </w:t>
      </w:r>
      <w:r w:rsidRPr="00C850C5">
        <w:rPr>
          <w:rStyle w:val="Emphaseintense"/>
        </w:rPr>
        <w:t>de cette étape :</w:t>
      </w:r>
    </w:p>
    <w:p w:rsidR="00EE0CCC" w:rsidRPr="00C850C5" w:rsidRDefault="00EE0CCC" w:rsidP="00EE0CCC">
      <w:pPr>
        <w:rPr>
          <w:rStyle w:val="Emphaseintense"/>
        </w:rPr>
      </w:pPr>
      <w:r w:rsidRPr="00C850C5">
        <w:rPr>
          <w:rStyle w:val="Emphaseintense"/>
        </w:rPr>
        <w:t>Rédacteurs/participants à cette étape :</w:t>
      </w:r>
    </w:p>
    <w:p w:rsidR="00C850C5" w:rsidRPr="00C850C5" w:rsidRDefault="00C850C5" w:rsidP="00C850C5"/>
    <w:p w:rsidR="002D2BD0" w:rsidRDefault="002D2BD0" w:rsidP="002D2BD0">
      <w:pPr>
        <w:pStyle w:val="Puceverte"/>
      </w:pPr>
      <w:r>
        <w:t xml:space="preserve">Corrigez toutes les erreurs présentes dans le texte ci-dessous : </w:t>
      </w:r>
    </w:p>
    <w:p w:rsidR="002D2BD0" w:rsidRDefault="002D2BD0" w:rsidP="002D2BD0"/>
    <w:p w:rsidR="002D2BD0" w:rsidRDefault="002D2BD0" w:rsidP="002D2BD0">
      <w:r w:rsidRPr="002D2BD0">
        <w:t>C’étais un beau matin d’été, la vu sur la pleine était magnifique, l’endroit était parfais pour organisé un diner en pleine air. C’est d’ailleurs se que fit Martin lorsqu’il vit se temps magnifique. Il prépara son panier, accourue chez sa compagne Nadia et s’installairent dans le parc. Il commencèrent a manger quand soudain, ils virent un objet semblable à un vaisseau spatial, qui se dirigeait droit vers le sole. A peine avaient ils eu le temps de réaliser, qu’une créature armée de ce qui ressemblait à un fusil laser, surgit devant eu. Elle paralysa Martin d’un seul coup de fusil, le mit sur ses épaules et courut dans son vaisseau. Nadia resta paralysé devant le vaisseau qui s’éloignait peu à peux avec son compagnon Martin…Elle ne le revit jamais.</w:t>
      </w:r>
    </w:p>
    <w:p w:rsidR="006A07A2" w:rsidRDefault="003606ED" w:rsidP="0097201E">
      <w:pPr>
        <w:pStyle w:val="EXERCICE"/>
      </w:pPr>
      <w:r>
        <w:lastRenderedPageBreak/>
        <w:t xml:space="preserve"> </w:t>
      </w:r>
      <w:bookmarkStart w:id="12" w:name="_Toc312071962"/>
      <w:r w:rsidR="006A07A2">
        <w:t>Doublage</w:t>
      </w:r>
      <w:bookmarkEnd w:id="12"/>
    </w:p>
    <w:p w:rsidR="00EE0CCC" w:rsidRPr="00C850C5" w:rsidRDefault="00EE0CCC" w:rsidP="00EE0CCC">
      <w:pPr>
        <w:rPr>
          <w:rStyle w:val="Emphaseintense"/>
        </w:rPr>
      </w:pPr>
      <w:r w:rsidRPr="00C850C5">
        <w:rPr>
          <w:rStyle w:val="Emphaseintense"/>
        </w:rPr>
        <w:t xml:space="preserve">Correcteur </w:t>
      </w:r>
      <w:r>
        <w:rPr>
          <w:rStyle w:val="Emphaseintense"/>
        </w:rPr>
        <w:t xml:space="preserve">du groupe responsable </w:t>
      </w:r>
      <w:r w:rsidRPr="00C850C5">
        <w:rPr>
          <w:rStyle w:val="Emphaseintense"/>
        </w:rPr>
        <w:t>de cette étape :</w:t>
      </w:r>
    </w:p>
    <w:p w:rsidR="00EE0CCC" w:rsidRPr="00C850C5" w:rsidRDefault="00EE0CCC" w:rsidP="00EE0CCC">
      <w:pPr>
        <w:rPr>
          <w:rStyle w:val="Emphaseintense"/>
        </w:rPr>
      </w:pPr>
      <w:r w:rsidRPr="00C850C5">
        <w:rPr>
          <w:rStyle w:val="Emphaseintense"/>
        </w:rPr>
        <w:t>Rédacteurs/participants à cette étape :</w:t>
      </w:r>
    </w:p>
    <w:p w:rsidR="00C850C5" w:rsidRDefault="00C850C5" w:rsidP="0097201E"/>
    <w:p w:rsidR="003606ED" w:rsidRDefault="003606ED" w:rsidP="003606ED">
      <w:pPr>
        <w:pStyle w:val="Puceverte"/>
      </w:pPr>
      <w:r>
        <w:t xml:space="preserve">Regardez la vidéo accessible par le lien ci-dessous et composez </w:t>
      </w:r>
      <w:r w:rsidR="00A57BAB">
        <w:t>un texte de dialogue fun (par exemple doublage sitcom) ou un commentaire décalé (style commentaire sportif, par exemple).</w:t>
      </w:r>
    </w:p>
    <w:p w:rsidR="00A57BAB" w:rsidRDefault="00A57BAB" w:rsidP="003606ED">
      <w:pPr>
        <w:pStyle w:val="Puceverte"/>
      </w:pPr>
      <w:r>
        <w:t>Votre texte doit faire à peu près une demi-page.</w:t>
      </w:r>
    </w:p>
    <w:p w:rsidR="006A07A2" w:rsidRDefault="006A07A2" w:rsidP="0097201E"/>
    <w:p w:rsidR="006A07A2" w:rsidRDefault="00B57119" w:rsidP="0097201E">
      <w:hyperlink r:id="rId16" w:history="1">
        <w:r w:rsidR="006A07A2" w:rsidRPr="001060BA">
          <w:rPr>
            <w:rStyle w:val="Lienhypertexte"/>
          </w:rPr>
          <w:t>http://video.google.com/videoplay?docid=1016368681218207849</w:t>
        </w:r>
      </w:hyperlink>
    </w:p>
    <w:p w:rsidR="006A07A2" w:rsidRPr="006A07A2" w:rsidRDefault="006A07A2" w:rsidP="0097201E"/>
    <w:p w:rsidR="00E030DE" w:rsidRDefault="006A07A2" w:rsidP="0097201E">
      <w:pPr>
        <w:pStyle w:val="EXERCICE"/>
      </w:pPr>
      <w:r>
        <w:t xml:space="preserve"> </w:t>
      </w:r>
      <w:bookmarkStart w:id="13" w:name="_Toc312071963"/>
      <w:r>
        <w:t>Bulles</w:t>
      </w:r>
      <w:bookmarkEnd w:id="13"/>
      <w:r>
        <w:t xml:space="preserve"> </w:t>
      </w:r>
    </w:p>
    <w:p w:rsidR="00EE0CCC" w:rsidRPr="00C850C5" w:rsidRDefault="00EE0CCC" w:rsidP="00EE0CCC">
      <w:pPr>
        <w:rPr>
          <w:rStyle w:val="Emphaseintense"/>
        </w:rPr>
      </w:pPr>
      <w:r w:rsidRPr="00C850C5">
        <w:rPr>
          <w:rStyle w:val="Emphaseintense"/>
        </w:rPr>
        <w:t xml:space="preserve">Correcteur </w:t>
      </w:r>
      <w:r>
        <w:rPr>
          <w:rStyle w:val="Emphaseintense"/>
        </w:rPr>
        <w:t xml:space="preserve">du groupe responsable </w:t>
      </w:r>
      <w:r w:rsidRPr="00C850C5">
        <w:rPr>
          <w:rStyle w:val="Emphaseintense"/>
        </w:rPr>
        <w:t>de cette étape :</w:t>
      </w:r>
    </w:p>
    <w:p w:rsidR="00EE0CCC" w:rsidRPr="00C850C5" w:rsidRDefault="00EE0CCC" w:rsidP="00EE0CCC">
      <w:pPr>
        <w:rPr>
          <w:rStyle w:val="Emphaseintense"/>
        </w:rPr>
      </w:pPr>
      <w:r w:rsidRPr="00C850C5">
        <w:rPr>
          <w:rStyle w:val="Emphaseintense"/>
        </w:rPr>
        <w:t>Rédacteurs/participants à cette étape :</w:t>
      </w:r>
    </w:p>
    <w:p w:rsidR="00C850C5" w:rsidRPr="00C850C5" w:rsidRDefault="00C850C5" w:rsidP="00C850C5"/>
    <w:p w:rsidR="006A07A2" w:rsidRPr="00222D76" w:rsidRDefault="00843705" w:rsidP="00222D76">
      <w:pPr>
        <w:pStyle w:val="Puceverte"/>
      </w:pPr>
      <w:r>
        <w:t xml:space="preserve">Consultez le document </w:t>
      </w:r>
      <w:r w:rsidR="00222D76" w:rsidRPr="00222D76">
        <w:rPr>
          <w:b w:val="0"/>
        </w:rPr>
        <w:t>B1-RUSH-bulles.pptx</w:t>
      </w:r>
      <w:r w:rsidR="00222D76">
        <w:t xml:space="preserve"> </w:t>
      </w:r>
      <w:r w:rsidR="00ED5833">
        <w:t>que vous trouverez sur l’elearning en annexe du document principal du Rush.</w:t>
      </w:r>
    </w:p>
    <w:p w:rsidR="00ED5833" w:rsidRPr="00ED5833" w:rsidRDefault="00ED5833" w:rsidP="00ED5833">
      <w:pPr>
        <w:pStyle w:val="Puceverte"/>
        <w:rPr>
          <w:b w:val="0"/>
        </w:rPr>
      </w:pPr>
      <w:r>
        <w:t>Complétez-le en suivant les instructions qui y sont indiquées.</w:t>
      </w:r>
    </w:p>
    <w:tbl>
      <w:tblPr>
        <w:tblStyle w:val="Grilledutableau"/>
        <w:tblW w:w="0" w:type="auto"/>
        <w:tblLook w:val="04A0" w:firstRow="1" w:lastRow="0" w:firstColumn="1" w:lastColumn="0" w:noHBand="0" w:noVBand="1"/>
      </w:tblPr>
      <w:tblGrid>
        <w:gridCol w:w="8780"/>
      </w:tblGrid>
      <w:tr w:rsidR="00ED5833" w:rsidTr="00ED5833">
        <w:tc>
          <w:tcPr>
            <w:tcW w:w="8780" w:type="dxa"/>
            <w:shd w:val="clear" w:color="auto" w:fill="FABF8F" w:themeFill="accent6" w:themeFillTint="99"/>
          </w:tcPr>
          <w:p w:rsidR="00ED5833" w:rsidRPr="00843705" w:rsidRDefault="00ED5833" w:rsidP="00ED5833">
            <w:pPr>
              <w:rPr>
                <w:b/>
                <w:sz w:val="40"/>
              </w:rPr>
            </w:pPr>
            <w:r w:rsidRPr="00843705">
              <w:rPr>
                <w:b/>
                <w:sz w:val="40"/>
              </w:rPr>
              <w:t xml:space="preserve">ATTENTION </w:t>
            </w:r>
          </w:p>
          <w:p w:rsidR="00ED5833" w:rsidRPr="00843705" w:rsidRDefault="00ED5833" w:rsidP="00ED5833">
            <w:pPr>
              <w:rPr>
                <w:sz w:val="28"/>
              </w:rPr>
            </w:pPr>
            <w:r w:rsidRPr="00843705">
              <w:rPr>
                <w:sz w:val="28"/>
              </w:rPr>
              <w:t>Ce document doit être r</w:t>
            </w:r>
            <w:r>
              <w:rPr>
                <w:sz w:val="28"/>
              </w:rPr>
              <w:t xml:space="preserve">endu au format ppt ou pptx ou </w:t>
            </w:r>
            <w:r w:rsidRPr="00843705">
              <w:rPr>
                <w:sz w:val="28"/>
              </w:rPr>
              <w:t xml:space="preserve">pdf. </w:t>
            </w:r>
          </w:p>
          <w:p w:rsidR="00ED5833" w:rsidRPr="00843705" w:rsidRDefault="00ED5833" w:rsidP="00ED5833">
            <w:pPr>
              <w:rPr>
                <w:sz w:val="28"/>
              </w:rPr>
            </w:pPr>
            <w:r w:rsidRPr="00843705">
              <w:rPr>
                <w:sz w:val="28"/>
              </w:rPr>
              <w:t xml:space="preserve">Nommez le document ainsi : </w:t>
            </w:r>
          </w:p>
          <w:p w:rsidR="00ED5833" w:rsidRDefault="00ED5833" w:rsidP="00ED5833"/>
          <w:p w:rsidR="00ED5833" w:rsidRDefault="00ED5833" w:rsidP="00ED5833">
            <w:pPr>
              <w:jc w:val="center"/>
              <w:rPr>
                <w:b/>
                <w:sz w:val="28"/>
              </w:rPr>
            </w:pPr>
            <w:r w:rsidRPr="00843705">
              <w:rPr>
                <w:b/>
                <w:sz w:val="28"/>
              </w:rPr>
              <w:t>B1-RUSH-</w:t>
            </w:r>
            <w:r>
              <w:rPr>
                <w:b/>
                <w:sz w:val="28"/>
              </w:rPr>
              <w:t>bulles</w:t>
            </w:r>
            <w:r w:rsidR="0072610B">
              <w:rPr>
                <w:b/>
                <w:sz w:val="28"/>
              </w:rPr>
              <w:t>-loginchefdegroupe_</w:t>
            </w:r>
            <w:r w:rsidRPr="00843705">
              <w:rPr>
                <w:b/>
                <w:sz w:val="28"/>
              </w:rPr>
              <w:t>ville</w:t>
            </w:r>
          </w:p>
          <w:p w:rsidR="00ED5833" w:rsidRDefault="00ED5833" w:rsidP="00ED5833">
            <w:pPr>
              <w:jc w:val="left"/>
              <w:rPr>
                <w:sz w:val="28"/>
              </w:rPr>
            </w:pPr>
          </w:p>
          <w:p w:rsidR="00ED5833" w:rsidRPr="00843705" w:rsidRDefault="00ED5833" w:rsidP="00ED5833">
            <w:pPr>
              <w:jc w:val="left"/>
              <w:rPr>
                <w:sz w:val="28"/>
              </w:rPr>
            </w:pPr>
            <w:r w:rsidRPr="00843705">
              <w:rPr>
                <w:sz w:val="28"/>
              </w:rPr>
              <w:t xml:space="preserve">Déposez le document que vous aurez </w:t>
            </w:r>
            <w:r>
              <w:rPr>
                <w:sz w:val="28"/>
              </w:rPr>
              <w:t>réalisé dans votre dépôt SVN.</w:t>
            </w:r>
          </w:p>
          <w:p w:rsidR="00ED5833" w:rsidRDefault="00ED5833" w:rsidP="00ED5833">
            <w:pPr>
              <w:jc w:val="center"/>
              <w:rPr>
                <w:b/>
                <w:sz w:val="28"/>
              </w:rPr>
            </w:pPr>
          </w:p>
        </w:tc>
      </w:tr>
    </w:tbl>
    <w:p w:rsidR="00A57BAB" w:rsidRDefault="00A57BAB" w:rsidP="00A57BAB"/>
    <w:p w:rsidR="00A57BAB" w:rsidRDefault="00A57BAB" w:rsidP="00A57BAB"/>
    <w:p w:rsidR="00A57BAB" w:rsidRDefault="00A57BAB" w:rsidP="00A57BAB"/>
    <w:p w:rsidR="006A07A2" w:rsidRDefault="006A07A2" w:rsidP="0097201E">
      <w:pPr>
        <w:pStyle w:val="EXERCICE"/>
      </w:pPr>
      <w:bookmarkStart w:id="14" w:name="_Toc312071964"/>
      <w:r>
        <w:lastRenderedPageBreak/>
        <w:t>Télégramme</w:t>
      </w:r>
      <w:bookmarkEnd w:id="14"/>
    </w:p>
    <w:p w:rsidR="00EE0CCC" w:rsidRPr="00C850C5" w:rsidRDefault="00EE0CCC" w:rsidP="00EE0CCC">
      <w:pPr>
        <w:rPr>
          <w:rStyle w:val="Emphaseintense"/>
        </w:rPr>
      </w:pPr>
      <w:r w:rsidRPr="00C850C5">
        <w:rPr>
          <w:rStyle w:val="Emphaseintense"/>
        </w:rPr>
        <w:t xml:space="preserve">Correcteur </w:t>
      </w:r>
      <w:r>
        <w:rPr>
          <w:rStyle w:val="Emphaseintense"/>
        </w:rPr>
        <w:t xml:space="preserve">du groupe responsable </w:t>
      </w:r>
      <w:r w:rsidRPr="00C850C5">
        <w:rPr>
          <w:rStyle w:val="Emphaseintense"/>
        </w:rPr>
        <w:t>de cette étape :</w:t>
      </w:r>
    </w:p>
    <w:p w:rsidR="00EE0CCC" w:rsidRPr="00C850C5" w:rsidRDefault="00EE0CCC" w:rsidP="00EE0CCC">
      <w:pPr>
        <w:rPr>
          <w:rStyle w:val="Emphaseintense"/>
        </w:rPr>
      </w:pPr>
      <w:r w:rsidRPr="00C850C5">
        <w:rPr>
          <w:rStyle w:val="Emphaseintense"/>
        </w:rPr>
        <w:t>Rédacteurs/participants à cette étape :</w:t>
      </w:r>
    </w:p>
    <w:p w:rsidR="00C850C5" w:rsidRPr="00C850C5" w:rsidRDefault="00C850C5" w:rsidP="00C850C5"/>
    <w:p w:rsidR="00ED0AF1" w:rsidRPr="00ED0AF1" w:rsidRDefault="00ED0AF1" w:rsidP="0097201E">
      <w:pPr>
        <w:pStyle w:val="Puceverte"/>
      </w:pPr>
      <w:r>
        <w:t xml:space="preserve">Réécrivez le télégramme ci-dessous en </w:t>
      </w:r>
      <w:r w:rsidR="00843705">
        <w:t>composant des phrases entières.</w:t>
      </w:r>
    </w:p>
    <w:p w:rsidR="00ED0AF1" w:rsidRDefault="00ED0AF1" w:rsidP="00ED5833">
      <w:pPr>
        <w:jc w:val="center"/>
      </w:pPr>
      <w:r>
        <w:rPr>
          <w:noProof/>
          <w:lang w:eastAsia="fr-FR"/>
        </w:rPr>
        <w:drawing>
          <wp:inline distT="0" distB="0" distL="0" distR="0" wp14:anchorId="0EDA0061" wp14:editId="5C4D53B7">
            <wp:extent cx="5105400" cy="3276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gramme_RUSH.jpg"/>
                    <pic:cNvPicPr/>
                  </pic:nvPicPr>
                  <pic:blipFill>
                    <a:blip r:embed="rId17">
                      <a:extLst>
                        <a:ext uri="{28A0092B-C50C-407E-A947-70E740481C1C}">
                          <a14:useLocalDpi xmlns:a14="http://schemas.microsoft.com/office/drawing/2010/main" val="0"/>
                        </a:ext>
                      </a:extLst>
                    </a:blip>
                    <a:stretch>
                      <a:fillRect/>
                    </a:stretch>
                  </pic:blipFill>
                  <pic:spPr>
                    <a:xfrm>
                      <a:off x="0" y="0"/>
                      <a:ext cx="5105400" cy="3276600"/>
                    </a:xfrm>
                    <a:prstGeom prst="rect">
                      <a:avLst/>
                    </a:prstGeom>
                  </pic:spPr>
                </pic:pic>
              </a:graphicData>
            </a:graphic>
          </wp:inline>
        </w:drawing>
      </w:r>
    </w:p>
    <w:p w:rsidR="00ED0AF1" w:rsidRDefault="00ED0AF1" w:rsidP="0097201E"/>
    <w:p w:rsidR="00A57BAB" w:rsidRDefault="00843705" w:rsidP="00A57BAB">
      <w:r>
        <w:t xml:space="preserve"> </w:t>
      </w:r>
    </w:p>
    <w:p w:rsidR="00A57BAB" w:rsidRDefault="00A57BAB" w:rsidP="00A57BAB"/>
    <w:p w:rsidR="00A57BAB" w:rsidRDefault="00A57BAB" w:rsidP="00A57BAB"/>
    <w:p w:rsidR="00A57BAB" w:rsidRDefault="00A57BAB" w:rsidP="00A57BAB"/>
    <w:p w:rsidR="00A57BAB" w:rsidRDefault="00A57BAB" w:rsidP="00A57BAB"/>
    <w:p w:rsidR="00A57BAB" w:rsidRDefault="00A57BAB" w:rsidP="00A57BAB"/>
    <w:p w:rsidR="00A57BAB" w:rsidRDefault="00A57BAB" w:rsidP="00A57BAB"/>
    <w:p w:rsidR="00A57BAB" w:rsidRDefault="00A57BAB" w:rsidP="00A57BAB"/>
    <w:p w:rsidR="00A57BAB" w:rsidRDefault="00A57BAB" w:rsidP="00A57BAB"/>
    <w:p w:rsidR="00A57BAB" w:rsidRDefault="00A57BAB" w:rsidP="00A57BAB"/>
    <w:p w:rsidR="00A57BAB" w:rsidRDefault="00A57BAB" w:rsidP="00A57BAB"/>
    <w:p w:rsidR="00A57BAB" w:rsidRDefault="00A57BAB" w:rsidP="00A57BAB"/>
    <w:p w:rsidR="00A57BAB" w:rsidRDefault="00A57BAB" w:rsidP="00A57BAB"/>
    <w:p w:rsidR="00E030DE" w:rsidRDefault="009D56A9" w:rsidP="0097201E">
      <w:pPr>
        <w:pStyle w:val="EXERCICE"/>
      </w:pPr>
      <w:bookmarkStart w:id="15" w:name="_Toc312071965"/>
      <w:r>
        <w:lastRenderedPageBreak/>
        <w:t xml:space="preserve"> </w:t>
      </w:r>
      <w:r w:rsidR="00ED0AF1">
        <w:t>Accord</w:t>
      </w:r>
      <w:r>
        <w:t>s</w:t>
      </w:r>
      <w:r w:rsidR="00ED0AF1">
        <w:t xml:space="preserve"> NOM + ADJECTIF</w:t>
      </w:r>
      <w:bookmarkEnd w:id="15"/>
      <w:r w:rsidR="00ED0AF1">
        <w:t xml:space="preserve"> </w:t>
      </w:r>
    </w:p>
    <w:p w:rsidR="00EE0CCC" w:rsidRPr="00C850C5" w:rsidRDefault="00EE0CCC" w:rsidP="00EE0CCC">
      <w:pPr>
        <w:rPr>
          <w:rStyle w:val="Emphaseintense"/>
        </w:rPr>
      </w:pPr>
      <w:r w:rsidRPr="00C850C5">
        <w:rPr>
          <w:rStyle w:val="Emphaseintense"/>
        </w:rPr>
        <w:t xml:space="preserve">Correcteur </w:t>
      </w:r>
      <w:r>
        <w:rPr>
          <w:rStyle w:val="Emphaseintense"/>
        </w:rPr>
        <w:t xml:space="preserve">du groupe responsable </w:t>
      </w:r>
      <w:r w:rsidRPr="00C850C5">
        <w:rPr>
          <w:rStyle w:val="Emphaseintense"/>
        </w:rPr>
        <w:t>de cette étape :</w:t>
      </w:r>
    </w:p>
    <w:p w:rsidR="00EE0CCC" w:rsidRPr="00C850C5" w:rsidRDefault="00EE0CCC" w:rsidP="00EE0CCC">
      <w:pPr>
        <w:rPr>
          <w:rStyle w:val="Emphaseintense"/>
        </w:rPr>
      </w:pPr>
      <w:r w:rsidRPr="00C850C5">
        <w:rPr>
          <w:rStyle w:val="Emphaseintense"/>
        </w:rPr>
        <w:t>Rédacteurs/participants à cette étape :</w:t>
      </w:r>
    </w:p>
    <w:p w:rsidR="00C850C5" w:rsidRDefault="00C850C5" w:rsidP="00C850C5"/>
    <w:p w:rsidR="00A57BAB" w:rsidRPr="009345F2" w:rsidRDefault="00A57BAB" w:rsidP="00A57BAB">
      <w:pPr>
        <w:pStyle w:val="Puceverte"/>
      </w:pPr>
      <w:r w:rsidRPr="009345F2">
        <w:t>Quel est le secret pour accorder les noms et leurs adjectifs ?</w:t>
      </w:r>
    </w:p>
    <w:p w:rsidR="00A57BAB" w:rsidRDefault="00A57BAB" w:rsidP="00A57BAB">
      <w:pPr>
        <w:pStyle w:val="Puceverte"/>
      </w:pPr>
      <w:r>
        <w:t>Effectuez les accords justes dans les phrases suivantes pour redonner au Seigneur des mots son pouvoir.</w:t>
      </w:r>
    </w:p>
    <w:p w:rsidR="00A57BAB" w:rsidRDefault="00A57BAB" w:rsidP="00A57BAB"/>
    <w:p w:rsidR="00A57BAB" w:rsidRDefault="00A57BAB" w:rsidP="00A57BAB">
      <w:r>
        <w:t>Gandalf est un magicien très [puissant] aux [long] cheveux [blanc].</w:t>
      </w:r>
    </w:p>
    <w:p w:rsidR="00A57BAB" w:rsidRDefault="00A57BAB" w:rsidP="00A57BAB">
      <w:r>
        <w:t>La reine du pays des rêves porte une couronne [éblouissant] [serti] de pierres [précieux].</w:t>
      </w:r>
    </w:p>
    <w:p w:rsidR="00A57BAB" w:rsidRDefault="00A57BAB" w:rsidP="00A57BAB">
      <w:r>
        <w:t>La traversée de la forêt était parsemée de passages [difficile] et [dangereux].</w:t>
      </w:r>
    </w:p>
    <w:p w:rsidR="00A57BAB" w:rsidRDefault="00A57BAB" w:rsidP="00A57BAB">
      <w:r>
        <w:t>Une neige [fin] tombe sur la ville [gris]. En deux heures, tout est devenu [blanc].</w:t>
      </w:r>
    </w:p>
    <w:p w:rsidR="00A57BAB" w:rsidRDefault="00A57BAB" w:rsidP="00A57BAB">
      <w:r>
        <w:t>Les lumières [coloré] brillent dans la nuit.</w:t>
      </w:r>
    </w:p>
    <w:p w:rsidR="00A57BAB" w:rsidRDefault="00A57BAB" w:rsidP="00A57BAB">
      <w:r>
        <w:t>La [mignon] marmotte part s’endormir pour de [long] mois dans la [profond] caverne avec son ami l’ours [noir].</w:t>
      </w:r>
    </w:p>
    <w:p w:rsidR="00A57BAB" w:rsidRDefault="00A57BAB" w:rsidP="00A57BAB">
      <w:r>
        <w:t>A la vue du chat99, la [malicieux] loutre poussa  des petits cris [strident].</w:t>
      </w:r>
    </w:p>
    <w:p w:rsidR="00A57BAB" w:rsidRDefault="00A57BAB" w:rsidP="00A57BAB">
      <w:r>
        <w:t>Le chevalier s’est retrouvé devant les murailles [épais] d’un château [fort] gardé par mille soldats lourdement [armé].</w:t>
      </w:r>
    </w:p>
    <w:p w:rsidR="00A57BAB" w:rsidRDefault="00A57BAB" w:rsidP="00A57BAB">
      <w:r>
        <w:t>A cet instant, il se souvint des histoires  [fabuleux] que la [doux] princesse Cerise lui avait racontées.</w:t>
      </w:r>
    </w:p>
    <w:p w:rsidR="00A57BAB" w:rsidRDefault="00A57BAB" w:rsidP="00A57BAB">
      <w:r>
        <w:t>Juste après avoir dépassé le champ de [gros] citrouilles, il reconnut une silhouette [familier].</w:t>
      </w:r>
    </w:p>
    <w:p w:rsidR="00A57BAB" w:rsidRDefault="00A57BAB" w:rsidP="00A57BAB">
      <w:r>
        <w:t>C’était Mara, la [fidèle] dame d’honneur de la  [majestueux] et [délicat] reine Citrak.</w:t>
      </w:r>
    </w:p>
    <w:p w:rsidR="00C850C5" w:rsidRDefault="00C850C5" w:rsidP="00C850C5"/>
    <w:p w:rsidR="00C850C5" w:rsidRDefault="00C850C5" w:rsidP="00C850C5"/>
    <w:p w:rsidR="00C850C5" w:rsidRDefault="00C850C5" w:rsidP="00C850C5"/>
    <w:p w:rsidR="00C850C5" w:rsidRDefault="00C850C5" w:rsidP="00C850C5"/>
    <w:p w:rsidR="00A57BAB" w:rsidRDefault="00A57BAB" w:rsidP="00C850C5"/>
    <w:p w:rsidR="00A57BAB" w:rsidRDefault="00A57BAB" w:rsidP="00C850C5"/>
    <w:p w:rsidR="00A57BAB" w:rsidRDefault="00A57BAB" w:rsidP="00C850C5"/>
    <w:p w:rsidR="00A57BAB" w:rsidRDefault="00A57BAB" w:rsidP="00C850C5"/>
    <w:p w:rsidR="00A57BAB" w:rsidRDefault="00A57BAB" w:rsidP="00C850C5"/>
    <w:p w:rsidR="00A57BAB" w:rsidRDefault="00A57BAB" w:rsidP="00C850C5"/>
    <w:p w:rsidR="00A57BAB" w:rsidRDefault="00A57BAB" w:rsidP="00C850C5"/>
    <w:p w:rsidR="00C850C5" w:rsidRPr="00C850C5" w:rsidRDefault="00C850C5" w:rsidP="00C850C5"/>
    <w:p w:rsidR="00ED0AF1" w:rsidRDefault="00ED0AF1" w:rsidP="0097201E">
      <w:pPr>
        <w:pStyle w:val="EXERCICE"/>
      </w:pPr>
      <w:r>
        <w:lastRenderedPageBreak/>
        <w:t xml:space="preserve"> </w:t>
      </w:r>
      <w:bookmarkStart w:id="16" w:name="_Toc312071966"/>
      <w:r>
        <w:t>Message codé</w:t>
      </w:r>
      <w:bookmarkEnd w:id="16"/>
      <w:r>
        <w:t xml:space="preserve"> </w:t>
      </w:r>
    </w:p>
    <w:p w:rsidR="00EE0CCC" w:rsidRPr="00C850C5" w:rsidRDefault="00EE0CCC" w:rsidP="00EE0CCC">
      <w:pPr>
        <w:rPr>
          <w:rStyle w:val="Emphaseintense"/>
        </w:rPr>
      </w:pPr>
      <w:r w:rsidRPr="00C850C5">
        <w:rPr>
          <w:rStyle w:val="Emphaseintense"/>
        </w:rPr>
        <w:t xml:space="preserve">Correcteur </w:t>
      </w:r>
      <w:r>
        <w:rPr>
          <w:rStyle w:val="Emphaseintense"/>
        </w:rPr>
        <w:t xml:space="preserve">du groupe responsable </w:t>
      </w:r>
      <w:r w:rsidRPr="00C850C5">
        <w:rPr>
          <w:rStyle w:val="Emphaseintense"/>
        </w:rPr>
        <w:t>de cette étape :</w:t>
      </w:r>
    </w:p>
    <w:p w:rsidR="00EE0CCC" w:rsidRPr="00C850C5" w:rsidRDefault="00EE0CCC" w:rsidP="00EE0CCC">
      <w:pPr>
        <w:rPr>
          <w:rStyle w:val="Emphaseintense"/>
        </w:rPr>
      </w:pPr>
      <w:r w:rsidRPr="00C850C5">
        <w:rPr>
          <w:rStyle w:val="Emphaseintense"/>
        </w:rPr>
        <w:t>Rédacteurs/participants à cette étape :</w:t>
      </w:r>
    </w:p>
    <w:p w:rsidR="00C850C5" w:rsidRDefault="00C850C5" w:rsidP="0097201E"/>
    <w:p w:rsidR="00ED0AF1" w:rsidRDefault="00ED0AF1" w:rsidP="0097201E">
      <w:r w:rsidRPr="00ED0AF1">
        <w:t xml:space="preserve">Le Seigneur des mots vous a envoyé un message secret dissimulé dans un article du Monde. </w:t>
      </w:r>
      <w:r>
        <w:t>Saurez-vous le décrypter ?</w:t>
      </w:r>
    </w:p>
    <w:p w:rsidR="00C850C5" w:rsidRDefault="00C850C5" w:rsidP="0097201E"/>
    <w:p w:rsidR="00ED0AF1" w:rsidRPr="00ED0AF1" w:rsidRDefault="0097201E" w:rsidP="0097201E">
      <w:pPr>
        <w:pStyle w:val="Puceverte"/>
      </w:pPr>
      <w:r>
        <w:t>I</w:t>
      </w:r>
      <w:r w:rsidR="00ED0AF1" w:rsidRPr="00ED0AF1">
        <w:t>maginez le message qu’aurait pu vous envoyer le Seigneur des Mots.</w:t>
      </w:r>
    </w:p>
    <w:p w:rsidR="00ED0AF1" w:rsidRPr="00ED0AF1" w:rsidRDefault="00ED0AF1" w:rsidP="0097201E">
      <w:pPr>
        <w:pStyle w:val="Puceverte"/>
      </w:pPr>
      <w:r>
        <w:t xml:space="preserve">Consigne : </w:t>
      </w:r>
      <w:r w:rsidRPr="00ED0AF1">
        <w:t xml:space="preserve">Vous devrez écrire </w:t>
      </w:r>
      <w:r>
        <w:t>un</w:t>
      </w:r>
      <w:r w:rsidRPr="00ED0AF1">
        <w:t xml:space="preserve"> message </w:t>
      </w:r>
      <w:r>
        <w:t xml:space="preserve">court </w:t>
      </w:r>
      <w:r w:rsidRPr="00ED0AF1">
        <w:t>en n’</w:t>
      </w:r>
      <w:r>
        <w:t>utilisant que d</w:t>
      </w:r>
      <w:r w:rsidRPr="00ED0AF1">
        <w:t>es mots présents dans l’article ci-dessous.</w:t>
      </w:r>
    </w:p>
    <w:p w:rsidR="00ED0AF1" w:rsidRDefault="00C850C5" w:rsidP="0097201E">
      <w:pPr>
        <w:rPr>
          <w:noProof/>
          <w:lang w:eastAsia="fr-FR"/>
        </w:rPr>
      </w:pPr>
      <w:r>
        <w:rPr>
          <w:noProof/>
          <w:lang w:eastAsia="fr-FR"/>
        </w:rPr>
        <w:lastRenderedPageBreak/>
        <w:drawing>
          <wp:inline distT="0" distB="0" distL="0" distR="0" wp14:anchorId="56D8DF2D" wp14:editId="58F698CA">
            <wp:extent cx="5486400" cy="5847713"/>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sh_lemonde.jpg"/>
                    <pic:cNvPicPr/>
                  </pic:nvPicPr>
                  <pic:blipFill>
                    <a:blip r:embed="rId18">
                      <a:extLst>
                        <a:ext uri="{28A0092B-C50C-407E-A947-70E740481C1C}">
                          <a14:useLocalDpi xmlns:a14="http://schemas.microsoft.com/office/drawing/2010/main" val="0"/>
                        </a:ext>
                      </a:extLst>
                    </a:blip>
                    <a:stretch>
                      <a:fillRect/>
                    </a:stretch>
                  </pic:blipFill>
                  <pic:spPr>
                    <a:xfrm>
                      <a:off x="0" y="0"/>
                      <a:ext cx="5486400" cy="5847713"/>
                    </a:xfrm>
                    <a:prstGeom prst="rect">
                      <a:avLst/>
                    </a:prstGeom>
                  </pic:spPr>
                </pic:pic>
              </a:graphicData>
            </a:graphic>
          </wp:inline>
        </w:drawing>
      </w:r>
    </w:p>
    <w:p w:rsidR="00C850C5" w:rsidRDefault="00C850C5" w:rsidP="0097201E">
      <w:pPr>
        <w:rPr>
          <w:noProof/>
          <w:lang w:eastAsia="fr-FR"/>
        </w:rPr>
      </w:pPr>
    </w:p>
    <w:p w:rsidR="00C850C5" w:rsidRDefault="00C850C5" w:rsidP="00C850C5"/>
    <w:p w:rsidR="00EE0CCC" w:rsidRDefault="00EE0CCC" w:rsidP="00C850C5"/>
    <w:p w:rsidR="00EE0CCC" w:rsidRDefault="00EE0CCC" w:rsidP="00C850C5"/>
    <w:p w:rsidR="00EE0CCC" w:rsidRDefault="00EE0CCC" w:rsidP="00C850C5"/>
    <w:p w:rsidR="00EE0CCC" w:rsidRDefault="00EE0CCC" w:rsidP="00C850C5"/>
    <w:p w:rsidR="00EE0CCC" w:rsidRDefault="00EE0CCC" w:rsidP="00C850C5"/>
    <w:p w:rsidR="00EE0CCC" w:rsidRPr="00C850C5" w:rsidRDefault="00EE0CCC" w:rsidP="00C850C5"/>
    <w:p w:rsidR="0097201E" w:rsidRDefault="0097201E" w:rsidP="0097201E">
      <w:pPr>
        <w:pStyle w:val="EXERCICE"/>
      </w:pPr>
      <w:r>
        <w:lastRenderedPageBreak/>
        <w:t xml:space="preserve"> </w:t>
      </w:r>
      <w:bookmarkStart w:id="17" w:name="_Toc312071967"/>
      <w:r>
        <w:t>Mail professionnel</w:t>
      </w:r>
      <w:bookmarkEnd w:id="17"/>
      <w:r w:rsidR="00593039">
        <w:t xml:space="preserve"> de félicitations</w:t>
      </w:r>
    </w:p>
    <w:p w:rsidR="00EE0CCC" w:rsidRPr="00C850C5" w:rsidRDefault="00EE0CCC" w:rsidP="00EE0CCC">
      <w:pPr>
        <w:rPr>
          <w:rStyle w:val="Emphaseintense"/>
        </w:rPr>
      </w:pPr>
      <w:r w:rsidRPr="00C850C5">
        <w:rPr>
          <w:rStyle w:val="Emphaseintense"/>
        </w:rPr>
        <w:t xml:space="preserve">Correcteur </w:t>
      </w:r>
      <w:r>
        <w:rPr>
          <w:rStyle w:val="Emphaseintense"/>
        </w:rPr>
        <w:t xml:space="preserve">du groupe responsable </w:t>
      </w:r>
      <w:r w:rsidRPr="00C850C5">
        <w:rPr>
          <w:rStyle w:val="Emphaseintense"/>
        </w:rPr>
        <w:t>de cette étape :</w:t>
      </w:r>
    </w:p>
    <w:p w:rsidR="00EE0CCC" w:rsidRPr="00C850C5" w:rsidRDefault="00EE0CCC" w:rsidP="00EE0CCC">
      <w:pPr>
        <w:rPr>
          <w:rStyle w:val="Emphaseintense"/>
        </w:rPr>
      </w:pPr>
      <w:r w:rsidRPr="00C850C5">
        <w:rPr>
          <w:rStyle w:val="Emphaseintense"/>
        </w:rPr>
        <w:t>Rédacteurs/participants à cette étape :</w:t>
      </w:r>
    </w:p>
    <w:p w:rsidR="00C850C5" w:rsidRDefault="00C850C5" w:rsidP="0097201E"/>
    <w:p w:rsidR="00C850C5" w:rsidRDefault="00C850C5" w:rsidP="0097201E"/>
    <w:p w:rsidR="0097201E" w:rsidRPr="0097201E" w:rsidRDefault="0097201E" w:rsidP="0097201E">
      <w:r w:rsidRPr="0097201E">
        <w:t xml:space="preserve">Vous êtes chef de projet dans l’entreprise Bidule et votre équipe a réussi à produire un logiciel complexe dans les délais impartis et en satisfaisant les exigences fixées par le client. </w:t>
      </w:r>
    </w:p>
    <w:p w:rsidR="0097201E" w:rsidRDefault="0097201E" w:rsidP="0097201E"/>
    <w:p w:rsidR="0097201E" w:rsidRPr="0097201E" w:rsidRDefault="0097201E" w:rsidP="0097201E">
      <w:pPr>
        <w:pStyle w:val="Puceverte"/>
      </w:pPr>
      <w:r w:rsidRPr="0097201E">
        <w:t>Rédigez un mail professionnel pour féliciter vos coéquipiers.</w:t>
      </w:r>
    </w:p>
    <w:p w:rsidR="00E030DE" w:rsidRDefault="00E030DE" w:rsidP="0097201E"/>
    <w:p w:rsidR="00E030DE" w:rsidRDefault="0097201E" w:rsidP="0097201E">
      <w:pPr>
        <w:pStyle w:val="EXERCICE"/>
      </w:pPr>
      <w:r>
        <w:t xml:space="preserve"> </w:t>
      </w:r>
      <w:bookmarkStart w:id="18" w:name="_Toc312071968"/>
      <w:r>
        <w:t>Rapport d’activité</w:t>
      </w:r>
      <w:bookmarkEnd w:id="18"/>
    </w:p>
    <w:p w:rsidR="00EE0CCC" w:rsidRPr="00C850C5" w:rsidRDefault="00EE0CCC" w:rsidP="00EE0CCC">
      <w:pPr>
        <w:rPr>
          <w:rStyle w:val="Emphaseintense"/>
        </w:rPr>
      </w:pPr>
      <w:r w:rsidRPr="00C850C5">
        <w:rPr>
          <w:rStyle w:val="Emphaseintense"/>
        </w:rPr>
        <w:t xml:space="preserve">Correcteur </w:t>
      </w:r>
      <w:r>
        <w:rPr>
          <w:rStyle w:val="Emphaseintense"/>
        </w:rPr>
        <w:t xml:space="preserve">du groupe responsable </w:t>
      </w:r>
      <w:r w:rsidRPr="00C850C5">
        <w:rPr>
          <w:rStyle w:val="Emphaseintense"/>
        </w:rPr>
        <w:t>de cette étape :</w:t>
      </w:r>
    </w:p>
    <w:p w:rsidR="00EE0CCC" w:rsidRPr="00C850C5" w:rsidRDefault="00EE0CCC" w:rsidP="00EE0CCC">
      <w:pPr>
        <w:rPr>
          <w:rStyle w:val="Emphaseintense"/>
        </w:rPr>
      </w:pPr>
      <w:r w:rsidRPr="00C850C5">
        <w:rPr>
          <w:rStyle w:val="Emphaseintense"/>
        </w:rPr>
        <w:t>Rédacteurs/participants à cette étape :</w:t>
      </w:r>
    </w:p>
    <w:p w:rsidR="00C850C5" w:rsidRPr="00C850C5" w:rsidRDefault="00C850C5" w:rsidP="00C850C5"/>
    <w:p w:rsidR="0097201E" w:rsidRDefault="0097201E" w:rsidP="0097201E">
      <w:pPr>
        <w:pStyle w:val="Puceverte"/>
      </w:pPr>
      <w:r w:rsidRPr="0097201E">
        <w:t xml:space="preserve">Rédigez en 1 page maximum un rapport d’activité bien structuré et bien identifié sur votre travail de la semaine dernière sur les projets de l’école. </w:t>
      </w:r>
    </w:p>
    <w:p w:rsidR="00E030DE" w:rsidRDefault="0097201E" w:rsidP="0097201E">
      <w:pPr>
        <w:pStyle w:val="Puceverte"/>
      </w:pPr>
      <w:r w:rsidRPr="0097201E">
        <w:t>Allez chercher l’info utile pour savoir comment réaliser ce type de document.</w:t>
      </w:r>
    </w:p>
    <w:p w:rsidR="00E030DE" w:rsidRDefault="00E030DE" w:rsidP="0097201E">
      <w:pPr>
        <w:pStyle w:val="Puceverte"/>
        <w:numPr>
          <w:ilvl w:val="0"/>
          <w:numId w:val="0"/>
        </w:numPr>
        <w:ind w:left="714"/>
      </w:pPr>
    </w:p>
    <w:p w:rsidR="00C850C5" w:rsidRDefault="00C850C5" w:rsidP="0097201E">
      <w:pPr>
        <w:pStyle w:val="Puceverte"/>
        <w:numPr>
          <w:ilvl w:val="0"/>
          <w:numId w:val="0"/>
        </w:numPr>
        <w:ind w:left="714"/>
      </w:pPr>
    </w:p>
    <w:p w:rsidR="00C850C5" w:rsidRDefault="00C850C5" w:rsidP="0097201E">
      <w:pPr>
        <w:pStyle w:val="Puceverte"/>
        <w:numPr>
          <w:ilvl w:val="0"/>
          <w:numId w:val="0"/>
        </w:numPr>
        <w:ind w:left="714"/>
      </w:pPr>
    </w:p>
    <w:p w:rsidR="00C850C5" w:rsidRDefault="00C850C5" w:rsidP="0097201E">
      <w:pPr>
        <w:pStyle w:val="Puceverte"/>
        <w:numPr>
          <w:ilvl w:val="0"/>
          <w:numId w:val="0"/>
        </w:numPr>
        <w:ind w:left="714"/>
      </w:pPr>
    </w:p>
    <w:p w:rsidR="00C850C5" w:rsidRDefault="00C850C5" w:rsidP="0097201E">
      <w:pPr>
        <w:pStyle w:val="Puceverte"/>
        <w:numPr>
          <w:ilvl w:val="0"/>
          <w:numId w:val="0"/>
        </w:numPr>
        <w:ind w:left="714"/>
      </w:pPr>
    </w:p>
    <w:p w:rsidR="00C850C5" w:rsidRDefault="00C850C5" w:rsidP="0097201E">
      <w:pPr>
        <w:pStyle w:val="Puceverte"/>
        <w:numPr>
          <w:ilvl w:val="0"/>
          <w:numId w:val="0"/>
        </w:numPr>
        <w:ind w:left="714"/>
      </w:pPr>
    </w:p>
    <w:p w:rsidR="00C850C5" w:rsidRDefault="00C850C5" w:rsidP="0097201E">
      <w:pPr>
        <w:pStyle w:val="Puceverte"/>
        <w:numPr>
          <w:ilvl w:val="0"/>
          <w:numId w:val="0"/>
        </w:numPr>
        <w:ind w:left="714"/>
      </w:pPr>
    </w:p>
    <w:p w:rsidR="00C850C5" w:rsidRDefault="00C850C5" w:rsidP="0097201E">
      <w:pPr>
        <w:pStyle w:val="Puceverte"/>
        <w:numPr>
          <w:ilvl w:val="0"/>
          <w:numId w:val="0"/>
        </w:numPr>
        <w:ind w:left="714"/>
      </w:pPr>
    </w:p>
    <w:p w:rsidR="00C850C5" w:rsidRDefault="00C850C5" w:rsidP="0097201E">
      <w:pPr>
        <w:pStyle w:val="Puceverte"/>
        <w:numPr>
          <w:ilvl w:val="0"/>
          <w:numId w:val="0"/>
        </w:numPr>
        <w:ind w:left="714"/>
      </w:pPr>
    </w:p>
    <w:p w:rsidR="00E030DE" w:rsidRDefault="0097201E" w:rsidP="0097201E">
      <w:pPr>
        <w:pStyle w:val="EXERCICE"/>
      </w:pPr>
      <w:r>
        <w:lastRenderedPageBreak/>
        <w:t xml:space="preserve"> </w:t>
      </w:r>
      <w:bookmarkStart w:id="19" w:name="_Toc312071969"/>
      <w:r w:rsidR="00A57BAB">
        <w:t>Le mystérieux texte m</w:t>
      </w:r>
      <w:r>
        <w:t>ystère</w:t>
      </w:r>
      <w:bookmarkEnd w:id="19"/>
      <w:r>
        <w:t xml:space="preserve"> </w:t>
      </w:r>
    </w:p>
    <w:p w:rsidR="00EE0CCC" w:rsidRPr="00C850C5" w:rsidRDefault="00EE0CCC" w:rsidP="00EE0CCC">
      <w:pPr>
        <w:rPr>
          <w:rStyle w:val="Emphaseintense"/>
        </w:rPr>
      </w:pPr>
      <w:r w:rsidRPr="00C850C5">
        <w:rPr>
          <w:rStyle w:val="Emphaseintense"/>
        </w:rPr>
        <w:t xml:space="preserve">Correcteur </w:t>
      </w:r>
      <w:r>
        <w:rPr>
          <w:rStyle w:val="Emphaseintense"/>
        </w:rPr>
        <w:t xml:space="preserve">du groupe responsable </w:t>
      </w:r>
      <w:r w:rsidRPr="00C850C5">
        <w:rPr>
          <w:rStyle w:val="Emphaseintense"/>
        </w:rPr>
        <w:t>de cette étape :</w:t>
      </w:r>
    </w:p>
    <w:p w:rsidR="00EE0CCC" w:rsidRPr="00C850C5" w:rsidRDefault="00EE0CCC" w:rsidP="00EE0CCC">
      <w:pPr>
        <w:rPr>
          <w:rStyle w:val="Emphaseintense"/>
        </w:rPr>
      </w:pPr>
      <w:r w:rsidRPr="00C850C5">
        <w:rPr>
          <w:rStyle w:val="Emphaseintense"/>
        </w:rPr>
        <w:t>Rédacteurs/participants à cette étape :</w:t>
      </w:r>
    </w:p>
    <w:p w:rsidR="00C850C5" w:rsidRDefault="00C850C5" w:rsidP="0097201E"/>
    <w:p w:rsidR="00C850C5" w:rsidRDefault="00C850C5" w:rsidP="0097201E"/>
    <w:p w:rsidR="0097201E" w:rsidRDefault="0097201E" w:rsidP="0097201E">
      <w:r>
        <w:t>Bonjour,</w:t>
      </w:r>
    </w:p>
    <w:p w:rsidR="0097201E" w:rsidRDefault="0097201E" w:rsidP="0097201E"/>
    <w:p w:rsidR="0097201E" w:rsidRDefault="0097201E" w:rsidP="0097201E">
      <w:r>
        <w:t xml:space="preserve">  Il semble que le réseau ne soit pas encore rétabli pour la connexion.</w:t>
      </w:r>
    </w:p>
    <w:p w:rsidR="0097201E" w:rsidRDefault="0097201E" w:rsidP="0097201E"/>
    <w:p w:rsidR="0097201E" w:rsidRDefault="0097201E" w:rsidP="0097201E">
      <w:r>
        <w:t>Cordialement,</w:t>
      </w:r>
    </w:p>
    <w:p w:rsidR="0097201E" w:rsidRDefault="0097201E" w:rsidP="0097201E"/>
    <w:p w:rsidR="0097201E" w:rsidRDefault="0097201E" w:rsidP="0097201E">
      <w:r>
        <w:t>Samanta True</w:t>
      </w:r>
    </w:p>
    <w:p w:rsidR="0097201E" w:rsidRDefault="0097201E" w:rsidP="0097201E"/>
    <w:p w:rsidR="0097201E" w:rsidRPr="0097201E" w:rsidRDefault="0097201E" w:rsidP="0097201E">
      <w:pPr>
        <w:pStyle w:val="Puceverte"/>
      </w:pPr>
      <w:r w:rsidRPr="0097201E">
        <w:t>Qu’attend</w:t>
      </w:r>
      <w:r w:rsidR="00A57BAB">
        <w:t xml:space="preserve"> Samanta</w:t>
      </w:r>
      <w:r w:rsidRPr="0097201E">
        <w:t xml:space="preserve"> l’auteur du message de son interlocuteur ? Est-ce évident ? </w:t>
      </w:r>
    </w:p>
    <w:p w:rsidR="0097201E" w:rsidRDefault="0097201E" w:rsidP="0097201E">
      <w:pPr>
        <w:pStyle w:val="Puceverte"/>
      </w:pPr>
      <w:r w:rsidRPr="0097201E">
        <w:t>Quelles questions lui poseriez-vous</w:t>
      </w:r>
      <w:r w:rsidR="00C850C5">
        <w:t xml:space="preserve"> à Sama</w:t>
      </w:r>
      <w:r w:rsidR="00A57BAB">
        <w:t>nt</w:t>
      </w:r>
      <w:r w:rsidR="00C850C5">
        <w:t>a</w:t>
      </w:r>
      <w:r w:rsidRPr="0097201E">
        <w:t xml:space="preserve"> pour préciser son message ?</w:t>
      </w:r>
    </w:p>
    <w:p w:rsidR="00A57BAB" w:rsidRDefault="00A57BAB" w:rsidP="0097201E">
      <w:pPr>
        <w:pStyle w:val="Puceverte"/>
      </w:pPr>
      <w:r>
        <w:t>Répondez ci-dessous</w:t>
      </w:r>
    </w:p>
    <w:p w:rsidR="0044436D" w:rsidRPr="0097201E" w:rsidRDefault="0044436D" w:rsidP="0044436D"/>
    <w:p w:rsidR="0097201E" w:rsidRDefault="0097201E" w:rsidP="0097201E">
      <w:pPr>
        <w:pStyle w:val="EXERCICE"/>
      </w:pPr>
      <w:r>
        <w:t xml:space="preserve"> </w:t>
      </w:r>
      <w:bookmarkStart w:id="20" w:name="_Toc312071970"/>
      <w:r>
        <w:t>Le projet dont vous êtes l’évaluateur</w:t>
      </w:r>
      <w:bookmarkEnd w:id="20"/>
    </w:p>
    <w:p w:rsidR="00835B16" w:rsidRPr="00C850C5" w:rsidRDefault="00835B16" w:rsidP="00835B16">
      <w:pPr>
        <w:rPr>
          <w:rStyle w:val="Emphaseintense"/>
        </w:rPr>
      </w:pPr>
      <w:r w:rsidRPr="00C850C5">
        <w:rPr>
          <w:rStyle w:val="Emphaseintense"/>
        </w:rPr>
        <w:t xml:space="preserve">Correcteur </w:t>
      </w:r>
      <w:r>
        <w:rPr>
          <w:rStyle w:val="Emphaseintense"/>
        </w:rPr>
        <w:t xml:space="preserve">du groupe responsable </w:t>
      </w:r>
      <w:r w:rsidRPr="00C850C5">
        <w:rPr>
          <w:rStyle w:val="Emphaseintense"/>
        </w:rPr>
        <w:t>de cette étape :</w:t>
      </w:r>
    </w:p>
    <w:p w:rsidR="00835B16" w:rsidRPr="00C850C5" w:rsidRDefault="00835B16" w:rsidP="00835B16">
      <w:pPr>
        <w:rPr>
          <w:rStyle w:val="Emphaseintense"/>
        </w:rPr>
      </w:pPr>
      <w:r w:rsidRPr="00C850C5">
        <w:rPr>
          <w:rStyle w:val="Emphaseintense"/>
        </w:rPr>
        <w:t>Rédacteurs/participants à cette étape :</w:t>
      </w:r>
    </w:p>
    <w:p w:rsidR="00C850C5" w:rsidRDefault="00C850C5" w:rsidP="0097201E">
      <w:pPr>
        <w:rPr>
          <w:i/>
        </w:rPr>
      </w:pPr>
    </w:p>
    <w:p w:rsidR="0097201E" w:rsidRPr="0044436D" w:rsidRDefault="0097201E" w:rsidP="0097201E">
      <w:pPr>
        <w:rPr>
          <w:i/>
        </w:rPr>
      </w:pPr>
      <w:r w:rsidRPr="0044436D">
        <w:rPr>
          <w:i/>
        </w:rPr>
        <w:t xml:space="preserve">Vous avez toujours rêvé de passer « de l’autre côté de la barrière » ? C’est désormais possible ! Pour ce défi mettez-vous dans la peau d’un évaluateur d’un projet d’expression écrite. </w:t>
      </w:r>
    </w:p>
    <w:p w:rsidR="0044436D" w:rsidRDefault="0044436D" w:rsidP="0097201E"/>
    <w:p w:rsidR="00843705" w:rsidRDefault="0044436D" w:rsidP="0044436D">
      <w:pPr>
        <w:pStyle w:val="Puceverte"/>
      </w:pPr>
      <w:r>
        <w:t>Evaluez le projet ci-dessous «lettre de contre-attaque » en vous appuyant sur les consigne</w:t>
      </w:r>
      <w:r w:rsidR="00843705">
        <w:t>s du projet (c.f. elearning).</w:t>
      </w:r>
    </w:p>
    <w:p w:rsidR="0044436D" w:rsidRDefault="00843705" w:rsidP="0044436D">
      <w:pPr>
        <w:pStyle w:val="Puceverte"/>
      </w:pPr>
      <w:r>
        <w:t>A</w:t>
      </w:r>
      <w:r w:rsidR="0044436D">
        <w:t>ttribuez les points en fonction du barème de notation.</w:t>
      </w:r>
    </w:p>
    <w:p w:rsidR="0044436D" w:rsidRDefault="0044436D" w:rsidP="0044436D">
      <w:pPr>
        <w:pStyle w:val="Puceverte"/>
      </w:pPr>
      <w:r>
        <w:t>Rédigez un commentaire court (environ une demi-page) pour souligner les points de vulnérabilité de cet écrit et donner des pistes d’</w:t>
      </w:r>
      <w:r w:rsidR="00A57BAB">
        <w:t xml:space="preserve">amélioration à l’étudiant qui </w:t>
      </w:r>
      <w:r>
        <w:t>a rédigé</w:t>
      </w:r>
      <w:r w:rsidR="00A57BAB">
        <w:t xml:space="preserve"> ce projet</w:t>
      </w:r>
      <w:r>
        <w:t xml:space="preserve">. </w:t>
      </w:r>
    </w:p>
    <w:p w:rsidR="00C850C5" w:rsidRDefault="00C850C5" w:rsidP="00C850C5">
      <w:pPr>
        <w:pStyle w:val="Puceverte"/>
        <w:numPr>
          <w:ilvl w:val="0"/>
          <w:numId w:val="0"/>
        </w:numPr>
        <w:ind w:left="714" w:hanging="357"/>
      </w:pPr>
    </w:p>
    <w:p w:rsidR="00C850C5" w:rsidRDefault="00C850C5" w:rsidP="00C850C5">
      <w:pPr>
        <w:pStyle w:val="Puceverte"/>
        <w:numPr>
          <w:ilvl w:val="0"/>
          <w:numId w:val="0"/>
        </w:numPr>
        <w:ind w:left="714" w:hanging="357"/>
      </w:pPr>
    </w:p>
    <w:p w:rsidR="0044436D" w:rsidRDefault="0044436D" w:rsidP="0044436D"/>
    <w:tbl>
      <w:tblPr>
        <w:tblStyle w:val="Grilledutableau"/>
        <w:tblW w:w="0" w:type="auto"/>
        <w:tblLook w:val="04A0" w:firstRow="1" w:lastRow="0" w:firstColumn="1" w:lastColumn="0" w:noHBand="0" w:noVBand="1"/>
      </w:tblPr>
      <w:tblGrid>
        <w:gridCol w:w="8780"/>
      </w:tblGrid>
      <w:tr w:rsidR="0044436D" w:rsidTr="0044436D">
        <w:tc>
          <w:tcPr>
            <w:tcW w:w="8780" w:type="dxa"/>
          </w:tcPr>
          <w:p w:rsidR="0044436D" w:rsidRPr="0044436D" w:rsidRDefault="0044436D" w:rsidP="0044436D">
            <w:pPr>
              <w:rPr>
                <w:b/>
                <w:sz w:val="32"/>
              </w:rPr>
            </w:pPr>
            <w:r w:rsidRPr="0044436D">
              <w:rPr>
                <w:b/>
                <w:sz w:val="32"/>
              </w:rPr>
              <w:t>Barème de notation</w:t>
            </w:r>
          </w:p>
          <w:p w:rsidR="0044436D" w:rsidRDefault="0044436D" w:rsidP="0044436D"/>
          <w:p w:rsidR="0044436D" w:rsidRDefault="0044436D" w:rsidP="0044436D">
            <w:r>
              <w:t>#GÉNÉRAL :</w:t>
            </w:r>
          </w:p>
          <w:p w:rsidR="0044436D" w:rsidRDefault="0044436D" w:rsidP="0044436D"/>
          <w:p w:rsidR="0044436D" w:rsidRDefault="0044436D" w:rsidP="0044436D">
            <w:r>
              <w:t>*L'écrit est adapté aux codes d'écriture d'une lettre (présence et emplacements des identifiants, présence et adaptation des formules),  sur 3 [0/1/2/3]</w:t>
            </w:r>
          </w:p>
          <w:p w:rsidR="0044436D" w:rsidRDefault="0044436D" w:rsidP="0044436D">
            <w:r>
              <w:t>*</w:t>
            </w:r>
            <w:r w:rsidRPr="0044436D">
              <w:rPr>
                <w:b/>
              </w:rPr>
              <w:t xml:space="preserve">Adaptation au type d'écrit non réalisée, projet noté 1 </w:t>
            </w:r>
            <w:r>
              <w:t>[0/1]</w:t>
            </w:r>
          </w:p>
          <w:p w:rsidR="0044436D" w:rsidRDefault="00843705" w:rsidP="0044436D">
            <w:r>
              <w:t>[</w:t>
            </w:r>
            <w:r w:rsidR="0044436D">
              <w:t>Si plus de 3 identifiants/</w:t>
            </w:r>
            <w:r>
              <w:t xml:space="preserve">formules sont soit mal placés soit absents soit inadaptés au type d’écrit (lettre pro) , notez 1 pour l’ensemble du projet, et ne continuez pas </w:t>
            </w:r>
            <w:r w:rsidR="0044436D">
              <w:t xml:space="preserve"> </w:t>
            </w:r>
            <w:r>
              <w:t xml:space="preserve">d’attribuer des points. Par contre, justifiez cette notation] </w:t>
            </w:r>
          </w:p>
          <w:p w:rsidR="00843705" w:rsidRDefault="00843705" w:rsidP="0044436D"/>
          <w:p w:rsidR="0044436D" w:rsidRDefault="0044436D" w:rsidP="0044436D">
            <w:r>
              <w:t>#EXPRESSION DES IDÉES :</w:t>
            </w:r>
          </w:p>
          <w:p w:rsidR="0044436D" w:rsidRDefault="0044436D" w:rsidP="0044436D"/>
          <w:p w:rsidR="0044436D" w:rsidRDefault="0044436D" w:rsidP="0044436D">
            <w:r>
              <w:t>*Situation de départ claire, précise et concise, sur 3 [0/1/2/3]</w:t>
            </w:r>
          </w:p>
          <w:p w:rsidR="0044436D" w:rsidRDefault="0044436D" w:rsidP="0044436D">
            <w:r>
              <w:t>*Arguments clairs (compréhensibles et sans verbiage), sur 2 [0/1/2]</w:t>
            </w:r>
          </w:p>
          <w:p w:rsidR="0044436D" w:rsidRDefault="0044436D" w:rsidP="0044436D">
            <w:r>
              <w:t>*Arguments précis et logiques, sur 2 [0/1/2]</w:t>
            </w:r>
          </w:p>
          <w:p w:rsidR="0044436D" w:rsidRDefault="0044436D" w:rsidP="0044436D">
            <w:r>
              <w:t>*Ton adapté, sur 2 [0/1/2]</w:t>
            </w:r>
          </w:p>
          <w:p w:rsidR="0044436D" w:rsidRDefault="0044436D" w:rsidP="0044436D"/>
          <w:p w:rsidR="0044436D" w:rsidRDefault="0044436D" w:rsidP="0044436D">
            <w:r>
              <w:t>#QUALITÉS RÉDACTIONNELLES :</w:t>
            </w:r>
          </w:p>
          <w:p w:rsidR="0044436D" w:rsidRDefault="0044436D" w:rsidP="0044436D"/>
          <w:p w:rsidR="0044436D" w:rsidRDefault="0044436D" w:rsidP="0044436D">
            <w:r>
              <w:t>*Phrases claires, sur 3 [0/1/2/3]</w:t>
            </w:r>
          </w:p>
          <w:p w:rsidR="0044436D" w:rsidRDefault="0044436D" w:rsidP="0044436D">
            <w:r>
              <w:t>*Orthographe et syntaxe vérifiées, sur 4 [0/1/2/3/4]</w:t>
            </w:r>
          </w:p>
          <w:p w:rsidR="0044436D" w:rsidRDefault="0044436D" w:rsidP="0044436D"/>
          <w:p w:rsidR="0044436D" w:rsidRDefault="0044436D" w:rsidP="0044436D">
            <w:r>
              <w:t># MISE EN PAGE:</w:t>
            </w:r>
          </w:p>
          <w:p w:rsidR="0044436D" w:rsidRDefault="0044436D" w:rsidP="0044436D">
            <w:r>
              <w:t>*Clarté de la mise en page, sur 1 [0/1]</w:t>
            </w:r>
          </w:p>
          <w:p w:rsidR="0044436D" w:rsidRDefault="0044436D" w:rsidP="0044436D"/>
          <w:p w:rsidR="0044436D" w:rsidRDefault="0044436D" w:rsidP="0044436D">
            <w:r>
              <w:t>2) Malus:</w:t>
            </w:r>
          </w:p>
          <w:p w:rsidR="0044436D" w:rsidRDefault="0044436D" w:rsidP="0044436D"/>
          <w:p w:rsidR="0044436D" w:rsidRDefault="0044436D" w:rsidP="0044436D">
            <w:r>
              <w:t>* Lettre non présentable en situation professionnelle identique et/ou plusieurs erreurs dans l'une de ces catégories: accents, participes passés, terminaisons de verbes, accords en genre/nombre[-5/0]</w:t>
            </w:r>
          </w:p>
        </w:tc>
      </w:tr>
    </w:tbl>
    <w:p w:rsidR="0044436D" w:rsidRDefault="0044436D" w:rsidP="0044436D"/>
    <w:p w:rsidR="0044436D" w:rsidRDefault="0044436D" w:rsidP="0044436D"/>
    <w:p w:rsidR="00C850C5" w:rsidRDefault="00C850C5" w:rsidP="0044436D"/>
    <w:p w:rsidR="00C850C5" w:rsidRDefault="00C850C5" w:rsidP="0044436D"/>
    <w:p w:rsidR="00C850C5" w:rsidRDefault="00C850C5" w:rsidP="0044436D"/>
    <w:p w:rsidR="00C850C5" w:rsidRDefault="00C850C5" w:rsidP="0044436D"/>
    <w:p w:rsidR="00C850C5" w:rsidRDefault="00C850C5" w:rsidP="0044436D"/>
    <w:p w:rsidR="00C850C5" w:rsidRDefault="00C850C5" w:rsidP="0044436D"/>
    <w:p w:rsidR="00C850C5" w:rsidRDefault="00C850C5" w:rsidP="0044436D"/>
    <w:p w:rsidR="00C850C5" w:rsidRDefault="00C850C5" w:rsidP="0044436D"/>
    <w:p w:rsidR="0044436D" w:rsidRDefault="0044436D" w:rsidP="0044436D">
      <w:r>
        <w:t>Hector GRAUMO</w:t>
      </w:r>
      <w:r>
        <w:tab/>
      </w:r>
      <w:r>
        <w:tab/>
      </w:r>
      <w:r>
        <w:tab/>
      </w:r>
      <w:r>
        <w:tab/>
      </w:r>
      <w:r>
        <w:tab/>
      </w:r>
      <w:r>
        <w:tab/>
        <w:t xml:space="preserve">      Jean-pierre VALLON</w:t>
      </w:r>
    </w:p>
    <w:p w:rsidR="0044436D" w:rsidRDefault="0044436D" w:rsidP="0044436D">
      <w:r>
        <w:t>rue etc etc ...</w:t>
      </w:r>
      <w:r>
        <w:tab/>
      </w:r>
      <w:r>
        <w:tab/>
      </w:r>
      <w:r>
        <w:tab/>
      </w:r>
      <w:r>
        <w:tab/>
      </w:r>
      <w:r>
        <w:tab/>
      </w:r>
      <w:r>
        <w:tab/>
      </w:r>
      <w:r>
        <w:tab/>
      </w:r>
      <w:r>
        <w:tab/>
        <w:t>av etc ...</w:t>
      </w:r>
    </w:p>
    <w:p w:rsidR="0044436D" w:rsidRDefault="0044436D" w:rsidP="0044436D"/>
    <w:p w:rsidR="0044436D" w:rsidRDefault="0044436D" w:rsidP="0044436D">
      <w:r>
        <w:t>Objet : réponse a votre courrier du 23/03/01</w:t>
      </w:r>
      <w:r>
        <w:tab/>
      </w:r>
      <w:r>
        <w:tab/>
      </w:r>
      <w:r>
        <w:tab/>
        <w:t xml:space="preserve">Paris, 22/02/02 </w:t>
      </w:r>
    </w:p>
    <w:p w:rsidR="0044436D" w:rsidRDefault="0044436D" w:rsidP="0044436D"/>
    <w:p w:rsidR="0044436D" w:rsidRDefault="0044436D" w:rsidP="0044436D">
      <w:r>
        <w:t>Monsieur,</w:t>
      </w:r>
    </w:p>
    <w:p w:rsidR="0044436D" w:rsidRDefault="0044436D" w:rsidP="0044436D"/>
    <w:p w:rsidR="0044436D" w:rsidRDefault="0044436D" w:rsidP="0044436D">
      <w:r>
        <w:tab/>
        <w:t>J'accuse la réception de votre courrier du 23/03/01, et vous présente mes excuses pour la gêne occasioné par ce retard .</w:t>
      </w:r>
    </w:p>
    <w:p w:rsidR="0044436D" w:rsidRDefault="0044436D" w:rsidP="0044436D">
      <w:r>
        <w:tab/>
        <w:t>Toutefois, lors de la signature du contrat, nous avions convenu d'un cahier des charges précis, et c'est sur ce cahier des chages que les délais de livraison du produit ont été calculés.</w:t>
      </w:r>
    </w:p>
    <w:p w:rsidR="0044436D" w:rsidRDefault="0044436D" w:rsidP="0044436D">
      <w:r>
        <w:tab/>
        <w:t xml:space="preserve">Or, pendant les trois mois qui on suvit la signature du contrat, vous avez, a plusieurs reprises, modifié ce cahier des charges, m'obligeant a repenser la structure même du programme. </w:t>
      </w:r>
      <w:r>
        <w:tab/>
        <w:t>Bien entendu, de part la nature même de ce projet, je m'attendais a ces modifications, c'est pourquoi je ne vous ai pas facturé ce temps de travail supplémentaire.</w:t>
      </w:r>
    </w:p>
    <w:p w:rsidR="0044436D" w:rsidRDefault="0044436D" w:rsidP="0044436D">
      <w:r>
        <w:tab/>
        <w:t xml:space="preserve">Maintenant, vous me demandez de vous faire une réduction ... </w:t>
      </w:r>
    </w:p>
    <w:p w:rsidR="0044436D" w:rsidRDefault="0044436D" w:rsidP="0044436D">
      <w:r>
        <w:tab/>
        <w:t>Et bien jean-pierre j'te l'dis comme j'le pense, les rapaces dans ton genre j'les crèves, c'est pas foutus d'se décider , ça te casse les couilles avec ses idées a la con (effet "chromé" , non mais franchement !) et après ça viens mendier, sans aucun complexe, quelques malheureux sous. j'te paries que ça exploite du stagiaire a trois cent euros par mois et ça crois leur faire un fleur en plus. Bref , ta ristourne jean-pierre, tu peux te la foutre au cul avec ton projet minable .</w:t>
      </w:r>
    </w:p>
    <w:p w:rsidR="0044436D" w:rsidRDefault="0044436D" w:rsidP="0044436D"/>
    <w:p w:rsidR="0044436D" w:rsidRDefault="0044436D" w:rsidP="0044436D">
      <w:r>
        <w:tab/>
        <w:t>veuillez recevoir, jean-pierre, l'expression de mon plus profond mépris.</w:t>
      </w:r>
    </w:p>
    <w:p w:rsidR="0044436D" w:rsidRDefault="0044436D" w:rsidP="0044436D">
      <w:pPr>
        <w:pStyle w:val="Puceverte"/>
        <w:numPr>
          <w:ilvl w:val="0"/>
          <w:numId w:val="0"/>
        </w:numPr>
        <w:ind w:left="714" w:hanging="357"/>
      </w:pPr>
    </w:p>
    <w:p w:rsidR="0044436D" w:rsidRDefault="0044436D" w:rsidP="0044436D">
      <w:pPr>
        <w:pStyle w:val="Puceverte"/>
        <w:numPr>
          <w:ilvl w:val="0"/>
          <w:numId w:val="0"/>
        </w:numPr>
      </w:pPr>
    </w:p>
    <w:p w:rsidR="0044436D" w:rsidRDefault="0044436D" w:rsidP="0097201E"/>
    <w:p w:rsidR="0044436D" w:rsidRDefault="0044436D" w:rsidP="0097201E"/>
    <w:p w:rsidR="0044436D" w:rsidRDefault="0044436D" w:rsidP="0097201E"/>
    <w:p w:rsidR="00C850C5" w:rsidRDefault="00C850C5" w:rsidP="0097201E"/>
    <w:p w:rsidR="00C850C5" w:rsidRDefault="00C850C5" w:rsidP="0097201E"/>
    <w:p w:rsidR="00C850C5" w:rsidRDefault="00C850C5" w:rsidP="0097201E"/>
    <w:p w:rsidR="00C850C5" w:rsidRDefault="00C850C5" w:rsidP="0097201E"/>
    <w:p w:rsidR="00C850C5" w:rsidRDefault="00C850C5" w:rsidP="0097201E"/>
    <w:p w:rsidR="00C850C5" w:rsidRDefault="00C850C5" w:rsidP="0097201E"/>
    <w:p w:rsidR="00843705" w:rsidRDefault="00843705" w:rsidP="00843705">
      <w:pPr>
        <w:pStyle w:val="EXERCICE"/>
      </w:pPr>
      <w:r>
        <w:t xml:space="preserve"> </w:t>
      </w:r>
      <w:bookmarkStart w:id="21" w:name="_Toc312071971"/>
      <w:r>
        <w:t>Rédigez votre propre cours !</w:t>
      </w:r>
      <w:bookmarkEnd w:id="21"/>
    </w:p>
    <w:p w:rsidR="00835B16" w:rsidRPr="00C850C5" w:rsidRDefault="00835B16" w:rsidP="00835B16">
      <w:pPr>
        <w:rPr>
          <w:rStyle w:val="Emphaseintense"/>
        </w:rPr>
      </w:pPr>
      <w:r w:rsidRPr="00C850C5">
        <w:rPr>
          <w:rStyle w:val="Emphaseintense"/>
        </w:rPr>
        <w:t xml:space="preserve">Correcteur </w:t>
      </w:r>
      <w:r>
        <w:rPr>
          <w:rStyle w:val="Emphaseintense"/>
        </w:rPr>
        <w:t xml:space="preserve">du groupe responsable </w:t>
      </w:r>
      <w:r w:rsidRPr="00C850C5">
        <w:rPr>
          <w:rStyle w:val="Emphaseintense"/>
        </w:rPr>
        <w:t>de cette étape :</w:t>
      </w:r>
    </w:p>
    <w:p w:rsidR="00835B16" w:rsidRPr="00C850C5" w:rsidRDefault="00835B16" w:rsidP="00835B16">
      <w:pPr>
        <w:rPr>
          <w:rStyle w:val="Emphaseintense"/>
        </w:rPr>
      </w:pPr>
      <w:r w:rsidRPr="00C850C5">
        <w:rPr>
          <w:rStyle w:val="Emphaseintense"/>
        </w:rPr>
        <w:t>Rédacteurs/participants à cette étape :</w:t>
      </w:r>
    </w:p>
    <w:p w:rsidR="00C850C5" w:rsidRPr="00C850C5" w:rsidRDefault="00C850C5" w:rsidP="00C850C5"/>
    <w:p w:rsidR="00843705" w:rsidRDefault="00843705" w:rsidP="00843705">
      <w:pPr>
        <w:pStyle w:val="Puceverte"/>
      </w:pPr>
      <w:r>
        <w:t xml:space="preserve">Créez un cours court d’expression écrite. </w:t>
      </w:r>
    </w:p>
    <w:p w:rsidR="00843705" w:rsidRDefault="00843705" w:rsidP="00843705">
      <w:pPr>
        <w:pStyle w:val="Puceverte"/>
      </w:pPr>
      <w:r>
        <w:t>Rédigez-en vous-mêmes le contenu (pas de plagiat).</w:t>
      </w:r>
    </w:p>
    <w:p w:rsidR="00843705" w:rsidRDefault="00843705" w:rsidP="00843705">
      <w:pPr>
        <w:pStyle w:val="Puceverte"/>
      </w:pPr>
      <w:r>
        <w:t xml:space="preserve">Donnez des exemples qui peuvent être amusants en les puisant dans votre propre culture, et donnez à ce cours une superbe mise en page avec des illustrations libres de droits.  </w:t>
      </w:r>
    </w:p>
    <w:p w:rsidR="00843705" w:rsidRDefault="00843705" w:rsidP="00843705">
      <w:pPr>
        <w:pStyle w:val="Buts"/>
      </w:pPr>
      <w:r>
        <w:t xml:space="preserve">Thèmes au choix pour ce cours :  </w:t>
      </w:r>
    </w:p>
    <w:p w:rsidR="00843705" w:rsidRPr="00843705" w:rsidRDefault="00843705" w:rsidP="00843705">
      <w:r>
        <w:t>Le seigneur des accords nom + adjectif/ sujet/verbe ; le seigneur des terminaisons de verbes ; le seigneur de la précision d’un écrit, le seigneur des identifiants, le seigneur des lettres et des mails.</w:t>
      </w:r>
    </w:p>
    <w:p w:rsidR="00843705" w:rsidRDefault="00843705" w:rsidP="00843705">
      <w:pPr>
        <w:pStyle w:val="Puceverte"/>
        <w:numPr>
          <w:ilvl w:val="0"/>
          <w:numId w:val="0"/>
        </w:numPr>
      </w:pPr>
    </w:p>
    <w:p w:rsidR="00843705" w:rsidRDefault="00843705" w:rsidP="00843705"/>
    <w:tbl>
      <w:tblPr>
        <w:tblStyle w:val="Grilledutableau"/>
        <w:tblW w:w="0" w:type="auto"/>
        <w:tblLook w:val="04A0" w:firstRow="1" w:lastRow="0" w:firstColumn="1" w:lastColumn="0" w:noHBand="0" w:noVBand="1"/>
      </w:tblPr>
      <w:tblGrid>
        <w:gridCol w:w="8780"/>
      </w:tblGrid>
      <w:tr w:rsidR="00843705" w:rsidTr="00843705">
        <w:tc>
          <w:tcPr>
            <w:tcW w:w="8780" w:type="dxa"/>
            <w:shd w:val="clear" w:color="auto" w:fill="FABF8F" w:themeFill="accent6" w:themeFillTint="99"/>
          </w:tcPr>
          <w:p w:rsidR="00843705" w:rsidRPr="00843705" w:rsidRDefault="00843705" w:rsidP="00843705">
            <w:pPr>
              <w:rPr>
                <w:b/>
                <w:sz w:val="40"/>
              </w:rPr>
            </w:pPr>
            <w:r w:rsidRPr="00843705">
              <w:rPr>
                <w:b/>
                <w:sz w:val="40"/>
              </w:rPr>
              <w:t xml:space="preserve">ATTENTION </w:t>
            </w:r>
          </w:p>
          <w:p w:rsidR="00843705" w:rsidRPr="00843705" w:rsidRDefault="00843705" w:rsidP="00843705">
            <w:pPr>
              <w:rPr>
                <w:sz w:val="28"/>
              </w:rPr>
            </w:pPr>
            <w:r w:rsidRPr="00843705">
              <w:rPr>
                <w:sz w:val="28"/>
              </w:rPr>
              <w:t>Ce document doit être r</w:t>
            </w:r>
            <w:r>
              <w:rPr>
                <w:sz w:val="28"/>
              </w:rPr>
              <w:t xml:space="preserve">endu au format ppt ou pptx ou </w:t>
            </w:r>
            <w:r w:rsidRPr="00843705">
              <w:rPr>
                <w:sz w:val="28"/>
              </w:rPr>
              <w:t xml:space="preserve">pdf. </w:t>
            </w:r>
          </w:p>
          <w:p w:rsidR="00843705" w:rsidRPr="00843705" w:rsidRDefault="00843705" w:rsidP="00843705">
            <w:pPr>
              <w:rPr>
                <w:sz w:val="28"/>
              </w:rPr>
            </w:pPr>
            <w:r w:rsidRPr="00843705">
              <w:rPr>
                <w:sz w:val="28"/>
              </w:rPr>
              <w:t xml:space="preserve">Nommez le document ainsi : </w:t>
            </w:r>
          </w:p>
          <w:p w:rsidR="00843705" w:rsidRDefault="00843705" w:rsidP="00843705"/>
          <w:p w:rsidR="00843705" w:rsidRDefault="0072610B" w:rsidP="00843705">
            <w:pPr>
              <w:jc w:val="center"/>
              <w:rPr>
                <w:b/>
                <w:sz w:val="28"/>
              </w:rPr>
            </w:pPr>
            <w:r>
              <w:rPr>
                <w:b/>
                <w:sz w:val="28"/>
              </w:rPr>
              <w:t>B1-RUSH-cours-loginchefdegroupe_</w:t>
            </w:r>
            <w:r w:rsidR="00843705" w:rsidRPr="00843705">
              <w:rPr>
                <w:b/>
                <w:sz w:val="28"/>
              </w:rPr>
              <w:t>ville</w:t>
            </w:r>
          </w:p>
          <w:p w:rsidR="00843705" w:rsidRDefault="00843705" w:rsidP="00843705">
            <w:pPr>
              <w:jc w:val="left"/>
              <w:rPr>
                <w:sz w:val="28"/>
              </w:rPr>
            </w:pPr>
          </w:p>
          <w:p w:rsidR="00843705" w:rsidRPr="00843705" w:rsidRDefault="00843705" w:rsidP="00843705">
            <w:pPr>
              <w:jc w:val="left"/>
              <w:rPr>
                <w:sz w:val="28"/>
              </w:rPr>
            </w:pPr>
            <w:r w:rsidRPr="00843705">
              <w:rPr>
                <w:sz w:val="28"/>
              </w:rPr>
              <w:t xml:space="preserve">Déposez le document que vous aurez </w:t>
            </w:r>
            <w:r>
              <w:rPr>
                <w:sz w:val="28"/>
              </w:rPr>
              <w:t>réalisé dans votre dépôt SVN.</w:t>
            </w:r>
          </w:p>
          <w:p w:rsidR="00843705" w:rsidRDefault="00843705" w:rsidP="00843705">
            <w:pPr>
              <w:jc w:val="center"/>
              <w:rPr>
                <w:b/>
                <w:sz w:val="28"/>
              </w:rPr>
            </w:pPr>
          </w:p>
        </w:tc>
      </w:tr>
    </w:tbl>
    <w:p w:rsidR="00843705" w:rsidRPr="00843705" w:rsidRDefault="00843705" w:rsidP="00843705">
      <w:pPr>
        <w:jc w:val="center"/>
        <w:rPr>
          <w:b/>
          <w:sz w:val="28"/>
        </w:rPr>
      </w:pPr>
    </w:p>
    <w:p w:rsidR="00843705" w:rsidRDefault="00843705" w:rsidP="00843705"/>
    <w:p w:rsidR="00C70318" w:rsidRDefault="00C70318" w:rsidP="00843705"/>
    <w:p w:rsidR="00C70318" w:rsidRDefault="00C70318" w:rsidP="00843705"/>
    <w:p w:rsidR="00C70318" w:rsidRDefault="00C70318" w:rsidP="00843705"/>
    <w:p w:rsidR="00C70318" w:rsidRDefault="00C70318" w:rsidP="00843705"/>
    <w:p w:rsidR="00C70318" w:rsidRDefault="00C70318" w:rsidP="00843705"/>
    <w:p w:rsidR="00C70318" w:rsidRDefault="00C70318" w:rsidP="00843705"/>
    <w:p w:rsidR="0044436D" w:rsidRDefault="00843705" w:rsidP="00843705">
      <w:pPr>
        <w:pStyle w:val="EXERCICE"/>
      </w:pPr>
      <w:bookmarkStart w:id="22" w:name="_Toc312071972"/>
      <w:r>
        <w:t>Trombinoscope</w:t>
      </w:r>
      <w:bookmarkEnd w:id="22"/>
    </w:p>
    <w:p w:rsidR="00835B16" w:rsidRPr="00C850C5" w:rsidRDefault="00835B16" w:rsidP="00835B16">
      <w:pPr>
        <w:rPr>
          <w:rStyle w:val="Emphaseintense"/>
        </w:rPr>
      </w:pPr>
      <w:r w:rsidRPr="00C850C5">
        <w:rPr>
          <w:rStyle w:val="Emphaseintense"/>
        </w:rPr>
        <w:t xml:space="preserve">Correcteur </w:t>
      </w:r>
      <w:r>
        <w:rPr>
          <w:rStyle w:val="Emphaseintense"/>
        </w:rPr>
        <w:t xml:space="preserve">du groupe responsable </w:t>
      </w:r>
      <w:r w:rsidRPr="00C850C5">
        <w:rPr>
          <w:rStyle w:val="Emphaseintense"/>
        </w:rPr>
        <w:t>de cette étape :</w:t>
      </w:r>
    </w:p>
    <w:p w:rsidR="00835B16" w:rsidRPr="00C850C5" w:rsidRDefault="00835B16" w:rsidP="00835B16">
      <w:pPr>
        <w:rPr>
          <w:rStyle w:val="Emphaseintense"/>
        </w:rPr>
      </w:pPr>
      <w:r w:rsidRPr="00C850C5">
        <w:rPr>
          <w:rStyle w:val="Emphaseintense"/>
        </w:rPr>
        <w:t>Rédacteurs/participants à cette étape :</w:t>
      </w:r>
    </w:p>
    <w:p w:rsidR="00C850C5" w:rsidRPr="00C850C5" w:rsidRDefault="00C850C5" w:rsidP="00C850C5"/>
    <w:p w:rsidR="00843705" w:rsidRDefault="00843705" w:rsidP="00C70318">
      <w:pPr>
        <w:pStyle w:val="Puceverte"/>
      </w:pPr>
      <w:r>
        <w:t>Créez le trombinoscope de votre groupe de projet pour ce RUSH en composant la légende du groupe dans un style amusant (document à part à rendre au format .ppt, ou .pptx, ou .pdf)</w:t>
      </w:r>
    </w:p>
    <w:p w:rsidR="00C70318" w:rsidRDefault="00C70318" w:rsidP="00843705"/>
    <w:tbl>
      <w:tblPr>
        <w:tblStyle w:val="Grilledutableau"/>
        <w:tblW w:w="0" w:type="auto"/>
        <w:tblLook w:val="04A0" w:firstRow="1" w:lastRow="0" w:firstColumn="1" w:lastColumn="0" w:noHBand="0" w:noVBand="1"/>
      </w:tblPr>
      <w:tblGrid>
        <w:gridCol w:w="8780"/>
      </w:tblGrid>
      <w:tr w:rsidR="00C70318" w:rsidTr="00C70318">
        <w:tc>
          <w:tcPr>
            <w:tcW w:w="8780" w:type="dxa"/>
            <w:shd w:val="clear" w:color="auto" w:fill="FABF8F" w:themeFill="accent6" w:themeFillTint="99"/>
          </w:tcPr>
          <w:p w:rsidR="00C70318" w:rsidRPr="00843705" w:rsidRDefault="00C70318" w:rsidP="00C70318">
            <w:pPr>
              <w:rPr>
                <w:b/>
                <w:sz w:val="40"/>
              </w:rPr>
            </w:pPr>
            <w:r w:rsidRPr="00843705">
              <w:rPr>
                <w:b/>
                <w:sz w:val="40"/>
              </w:rPr>
              <w:t xml:space="preserve">ATTENTION </w:t>
            </w:r>
          </w:p>
          <w:p w:rsidR="00C70318" w:rsidRPr="00843705" w:rsidRDefault="00C70318" w:rsidP="00C70318">
            <w:pPr>
              <w:rPr>
                <w:sz w:val="28"/>
              </w:rPr>
            </w:pPr>
            <w:r w:rsidRPr="00843705">
              <w:rPr>
                <w:sz w:val="28"/>
              </w:rPr>
              <w:t>Ce document doit être r</w:t>
            </w:r>
            <w:r>
              <w:rPr>
                <w:sz w:val="28"/>
              </w:rPr>
              <w:t xml:space="preserve">endu au format ppt ou pptx ou </w:t>
            </w:r>
            <w:r w:rsidRPr="00843705">
              <w:rPr>
                <w:sz w:val="28"/>
              </w:rPr>
              <w:t xml:space="preserve">pdf. </w:t>
            </w:r>
          </w:p>
          <w:p w:rsidR="00C70318" w:rsidRPr="00843705" w:rsidRDefault="00C70318" w:rsidP="00C70318">
            <w:pPr>
              <w:rPr>
                <w:sz w:val="28"/>
              </w:rPr>
            </w:pPr>
            <w:r w:rsidRPr="00843705">
              <w:rPr>
                <w:sz w:val="28"/>
              </w:rPr>
              <w:t xml:space="preserve">Nommez le document ainsi : </w:t>
            </w:r>
          </w:p>
          <w:p w:rsidR="00C70318" w:rsidRDefault="00C70318" w:rsidP="00C70318"/>
          <w:p w:rsidR="00C70318" w:rsidRDefault="00C70318" w:rsidP="00C70318">
            <w:pPr>
              <w:jc w:val="center"/>
              <w:rPr>
                <w:b/>
                <w:sz w:val="28"/>
              </w:rPr>
            </w:pPr>
            <w:r w:rsidRPr="00843705">
              <w:rPr>
                <w:b/>
                <w:sz w:val="28"/>
              </w:rPr>
              <w:t>B1-RUSH-</w:t>
            </w:r>
            <w:r>
              <w:rPr>
                <w:b/>
                <w:sz w:val="28"/>
              </w:rPr>
              <w:t>trombi</w:t>
            </w:r>
            <w:r w:rsidR="0072610B">
              <w:rPr>
                <w:b/>
                <w:sz w:val="28"/>
              </w:rPr>
              <w:t>-loginchefdegroupe_</w:t>
            </w:r>
            <w:r w:rsidRPr="00843705">
              <w:rPr>
                <w:b/>
                <w:sz w:val="28"/>
              </w:rPr>
              <w:t>ville</w:t>
            </w:r>
          </w:p>
          <w:p w:rsidR="00C70318" w:rsidRDefault="00C70318" w:rsidP="00C70318">
            <w:pPr>
              <w:jc w:val="left"/>
              <w:rPr>
                <w:sz w:val="28"/>
              </w:rPr>
            </w:pPr>
          </w:p>
          <w:p w:rsidR="00C70318" w:rsidRPr="00843705" w:rsidRDefault="00C70318" w:rsidP="00C70318">
            <w:pPr>
              <w:jc w:val="left"/>
              <w:rPr>
                <w:sz w:val="28"/>
              </w:rPr>
            </w:pPr>
            <w:r w:rsidRPr="00843705">
              <w:rPr>
                <w:sz w:val="28"/>
              </w:rPr>
              <w:t xml:space="preserve">Déposez le document </w:t>
            </w:r>
            <w:r>
              <w:rPr>
                <w:sz w:val="28"/>
              </w:rPr>
              <w:t>ainsi nommé dans votre rendu SVN.</w:t>
            </w:r>
          </w:p>
          <w:p w:rsidR="00C70318" w:rsidRDefault="00C70318" w:rsidP="00C70318">
            <w:pPr>
              <w:jc w:val="center"/>
              <w:rPr>
                <w:b/>
                <w:sz w:val="28"/>
              </w:rPr>
            </w:pPr>
          </w:p>
        </w:tc>
      </w:tr>
    </w:tbl>
    <w:p w:rsidR="00A57BAB" w:rsidRDefault="00A57BAB" w:rsidP="00A57BAB"/>
    <w:p w:rsidR="00A57BAB" w:rsidRDefault="00A57BAB" w:rsidP="00A57BAB"/>
    <w:p w:rsidR="00A57BAB" w:rsidRDefault="00A57BAB" w:rsidP="00A57BAB"/>
    <w:p w:rsidR="00A57BAB" w:rsidRDefault="00A57BAB" w:rsidP="00A57BAB"/>
    <w:p w:rsidR="00A57BAB" w:rsidRDefault="00A57BAB" w:rsidP="00A57BAB"/>
    <w:p w:rsidR="00A57BAB" w:rsidRDefault="00A57BAB" w:rsidP="00A57BAB"/>
    <w:p w:rsidR="00A57BAB" w:rsidRDefault="00A57BAB" w:rsidP="00A57BAB"/>
    <w:p w:rsidR="00A57BAB" w:rsidRDefault="00A57BAB" w:rsidP="00A57BAB"/>
    <w:p w:rsidR="00A57BAB" w:rsidRDefault="00A57BAB" w:rsidP="00A57BAB"/>
    <w:p w:rsidR="00A57BAB" w:rsidRDefault="00A57BAB" w:rsidP="00A57BAB"/>
    <w:p w:rsidR="00A57BAB" w:rsidRDefault="00A57BAB" w:rsidP="00A57BAB"/>
    <w:p w:rsidR="00A57BAB" w:rsidRDefault="00A57BAB" w:rsidP="00A57BAB"/>
    <w:p w:rsidR="00A57BAB" w:rsidRDefault="00A57BAB" w:rsidP="00A57BAB"/>
    <w:p w:rsidR="00A57BAB" w:rsidRDefault="00A57BAB" w:rsidP="00A57BAB"/>
    <w:p w:rsidR="00C70318" w:rsidRDefault="00835B16" w:rsidP="00A57BAB">
      <w:pPr>
        <w:pStyle w:val="EXERCICE"/>
      </w:pPr>
      <w:r>
        <w:lastRenderedPageBreak/>
        <w:t xml:space="preserve"> </w:t>
      </w:r>
      <w:bookmarkStart w:id="23" w:name="_Toc312071973"/>
      <w:r>
        <w:t>Sondage</w:t>
      </w:r>
      <w:bookmarkEnd w:id="23"/>
      <w:r>
        <w:t xml:space="preserve"> </w:t>
      </w:r>
    </w:p>
    <w:p w:rsidR="00A57BAB" w:rsidRPr="00A57BAB" w:rsidRDefault="00A57BAB" w:rsidP="00A57BAB">
      <w:pPr>
        <w:pStyle w:val="Puceverte"/>
      </w:pPr>
      <w:r>
        <w:t>Répondez directement sous les questions à ce petit sondage</w:t>
      </w:r>
    </w:p>
    <w:p w:rsidR="00A57BAB" w:rsidRDefault="00A57BAB" w:rsidP="00A57BAB">
      <w:pPr>
        <w:pStyle w:val="Paragraphedeliste"/>
        <w:numPr>
          <w:ilvl w:val="0"/>
          <w:numId w:val="28"/>
        </w:numPr>
      </w:pPr>
      <w:r>
        <w:t>Avez-vous apprécié ce Rush ?</w:t>
      </w:r>
    </w:p>
    <w:p w:rsidR="00A57BAB" w:rsidRDefault="00A57BAB" w:rsidP="00A57BAB">
      <w:pPr>
        <w:pStyle w:val="Paragraphedeliste"/>
        <w:numPr>
          <w:ilvl w:val="0"/>
          <w:numId w:val="28"/>
        </w:numPr>
      </w:pPr>
      <w:r>
        <w:t>Quel(s) défi(s) avez-vous préféré réaliser ?</w:t>
      </w:r>
    </w:p>
    <w:p w:rsidR="00A57BAB" w:rsidRDefault="00A57BAB" w:rsidP="00A57BAB">
      <w:pPr>
        <w:pStyle w:val="Paragraphedeliste"/>
        <w:numPr>
          <w:ilvl w:val="0"/>
          <w:numId w:val="28"/>
        </w:numPr>
      </w:pPr>
      <w:r>
        <w:t>Lequel vous a déplu ?</w:t>
      </w:r>
    </w:p>
    <w:p w:rsidR="00A57BAB" w:rsidRDefault="00A57BAB" w:rsidP="00A57BAB">
      <w:pPr>
        <w:pStyle w:val="Paragraphedeliste"/>
        <w:numPr>
          <w:ilvl w:val="0"/>
          <w:numId w:val="28"/>
        </w:numPr>
      </w:pPr>
      <w:r>
        <w:t>Quel défi souhaiteriez-vous proposer pour le rush de l’année prochaine ?</w:t>
      </w:r>
    </w:p>
    <w:p w:rsidR="00A57BAB" w:rsidRDefault="00A57BAB" w:rsidP="00A57BAB"/>
    <w:p w:rsidR="00A57BAB" w:rsidRDefault="00A57BAB" w:rsidP="00A57BAB"/>
    <w:p w:rsidR="00A57BAB" w:rsidRDefault="00A57BAB" w:rsidP="00A57BAB"/>
    <w:p w:rsidR="00A57BAB" w:rsidRDefault="00A57BAB" w:rsidP="00A57BAB"/>
    <w:p w:rsidR="00A57BAB" w:rsidRPr="00A57BAB" w:rsidRDefault="00A57BAB" w:rsidP="00A57BAB">
      <w:pPr>
        <w:jc w:val="center"/>
        <w:rPr>
          <w:color w:val="403152" w:themeColor="accent4" w:themeShade="80"/>
          <w:sz w:val="56"/>
        </w:rPr>
      </w:pPr>
      <w:r w:rsidRPr="00A57BAB">
        <w:rPr>
          <w:color w:val="403152" w:themeColor="accent4" w:themeShade="80"/>
          <w:sz w:val="56"/>
        </w:rPr>
        <w:t>Bonnes fêtes !</w:t>
      </w:r>
    </w:p>
    <w:p w:rsidR="00835B16" w:rsidRPr="00835B16" w:rsidRDefault="00835B16" w:rsidP="00835B16"/>
    <w:sdt>
      <w:sdtPr>
        <w:rPr>
          <w:rFonts w:asciiTheme="minorHAnsi" w:eastAsia="MS Mincho" w:hAnsiTheme="minorHAnsi" w:cstheme="minorBidi"/>
          <w:b w:val="0"/>
          <w:bCs w:val="0"/>
          <w:color w:val="auto"/>
          <w:sz w:val="24"/>
          <w:szCs w:val="22"/>
          <w:lang w:eastAsia="en-IE"/>
        </w:rPr>
        <w:id w:val="270512596"/>
        <w:docPartObj>
          <w:docPartGallery w:val="Table of Contents"/>
          <w:docPartUnique/>
        </w:docPartObj>
      </w:sdtPr>
      <w:sdtEndPr/>
      <w:sdtContent>
        <w:p w:rsidR="005A4D49" w:rsidRDefault="005A4D49" w:rsidP="0044436D">
          <w:pPr>
            <w:pStyle w:val="En-ttedetabledesmatires"/>
            <w:pageBreakBefore/>
          </w:pPr>
          <w:r>
            <w:t>Table des matières</w:t>
          </w:r>
        </w:p>
        <w:p w:rsidR="009D56A9" w:rsidRDefault="005A4D49">
          <w:pPr>
            <w:pStyle w:val="TM1"/>
            <w:tabs>
              <w:tab w:val="left" w:pos="440"/>
              <w:tab w:val="right" w:leader="dot" w:pos="8630"/>
            </w:tabs>
            <w:rPr>
              <w:rFonts w:eastAsiaTheme="minorEastAsia"/>
              <w:noProof/>
              <w:sz w:val="22"/>
              <w:lang w:eastAsia="fr-FR"/>
            </w:rPr>
          </w:pPr>
          <w:r>
            <w:fldChar w:fldCharType="begin"/>
          </w:r>
          <w:r>
            <w:instrText xml:space="preserve"> TOC \o "1-3" \h \z \u </w:instrText>
          </w:r>
          <w:r>
            <w:fldChar w:fldCharType="separate"/>
          </w:r>
          <w:hyperlink w:anchor="_Toc312071951" w:history="1">
            <w:r w:rsidR="009D56A9" w:rsidRPr="00BF5777">
              <w:rPr>
                <w:rStyle w:val="Lienhypertexte"/>
                <w:noProof/>
              </w:rPr>
              <w:t>1.</w:t>
            </w:r>
            <w:r w:rsidR="009D56A9">
              <w:rPr>
                <w:rFonts w:eastAsiaTheme="minorEastAsia"/>
                <w:noProof/>
                <w:sz w:val="22"/>
                <w:lang w:eastAsia="fr-FR"/>
              </w:rPr>
              <w:tab/>
            </w:r>
            <w:r w:rsidR="009D56A9" w:rsidRPr="00BF5777">
              <w:rPr>
                <w:rStyle w:val="Lienhypertexte"/>
                <w:noProof/>
              </w:rPr>
              <w:t>Boule de Neige…</w:t>
            </w:r>
            <w:r w:rsidR="009D56A9">
              <w:rPr>
                <w:noProof/>
                <w:webHidden/>
              </w:rPr>
              <w:tab/>
            </w:r>
            <w:r w:rsidR="009D56A9">
              <w:rPr>
                <w:noProof/>
                <w:webHidden/>
              </w:rPr>
              <w:fldChar w:fldCharType="begin"/>
            </w:r>
            <w:r w:rsidR="009D56A9">
              <w:rPr>
                <w:noProof/>
                <w:webHidden/>
              </w:rPr>
              <w:instrText xml:space="preserve"> PAGEREF _Toc312071951 \h </w:instrText>
            </w:r>
            <w:r w:rsidR="009D56A9">
              <w:rPr>
                <w:noProof/>
                <w:webHidden/>
              </w:rPr>
            </w:r>
            <w:r w:rsidR="009D56A9">
              <w:rPr>
                <w:noProof/>
                <w:webHidden/>
              </w:rPr>
              <w:fldChar w:fldCharType="separate"/>
            </w:r>
            <w:r w:rsidR="00593039">
              <w:rPr>
                <w:noProof/>
                <w:webHidden/>
              </w:rPr>
              <w:t>2</w:t>
            </w:r>
            <w:r w:rsidR="009D56A9">
              <w:rPr>
                <w:noProof/>
                <w:webHidden/>
              </w:rPr>
              <w:fldChar w:fldCharType="end"/>
            </w:r>
          </w:hyperlink>
        </w:p>
        <w:p w:rsidR="009D56A9" w:rsidRDefault="00B57119">
          <w:pPr>
            <w:pStyle w:val="TM1"/>
            <w:tabs>
              <w:tab w:val="left" w:pos="440"/>
              <w:tab w:val="right" w:leader="dot" w:pos="8630"/>
            </w:tabs>
            <w:rPr>
              <w:rFonts w:eastAsiaTheme="minorEastAsia"/>
              <w:noProof/>
              <w:sz w:val="22"/>
              <w:lang w:eastAsia="fr-FR"/>
            </w:rPr>
          </w:pPr>
          <w:hyperlink w:anchor="_Toc312071952" w:history="1">
            <w:r w:rsidR="009D56A9" w:rsidRPr="00BF5777">
              <w:rPr>
                <w:rStyle w:val="Lienhypertexte"/>
                <w:noProof/>
              </w:rPr>
              <w:t>2.</w:t>
            </w:r>
            <w:r w:rsidR="009D56A9">
              <w:rPr>
                <w:rFonts w:eastAsiaTheme="minorEastAsia"/>
                <w:noProof/>
                <w:sz w:val="22"/>
                <w:lang w:eastAsia="fr-FR"/>
              </w:rPr>
              <w:tab/>
            </w:r>
            <w:r w:rsidR="009D56A9" w:rsidRPr="00BF5777">
              <w:rPr>
                <w:rStyle w:val="Lienhypertexte"/>
                <w:noProof/>
              </w:rPr>
              <w:t>Et jour de l’an</w:t>
            </w:r>
            <w:r w:rsidR="009D56A9">
              <w:rPr>
                <w:noProof/>
                <w:webHidden/>
              </w:rPr>
              <w:tab/>
            </w:r>
            <w:r w:rsidR="009D56A9">
              <w:rPr>
                <w:noProof/>
                <w:webHidden/>
              </w:rPr>
              <w:fldChar w:fldCharType="begin"/>
            </w:r>
            <w:r w:rsidR="009D56A9">
              <w:rPr>
                <w:noProof/>
                <w:webHidden/>
              </w:rPr>
              <w:instrText xml:space="preserve"> PAGEREF _Toc312071952 \h </w:instrText>
            </w:r>
            <w:r w:rsidR="009D56A9">
              <w:rPr>
                <w:noProof/>
                <w:webHidden/>
              </w:rPr>
            </w:r>
            <w:r w:rsidR="009D56A9">
              <w:rPr>
                <w:noProof/>
                <w:webHidden/>
              </w:rPr>
              <w:fldChar w:fldCharType="separate"/>
            </w:r>
            <w:r w:rsidR="00593039">
              <w:rPr>
                <w:noProof/>
                <w:webHidden/>
              </w:rPr>
              <w:t>2</w:t>
            </w:r>
            <w:r w:rsidR="009D56A9">
              <w:rPr>
                <w:noProof/>
                <w:webHidden/>
              </w:rPr>
              <w:fldChar w:fldCharType="end"/>
            </w:r>
          </w:hyperlink>
        </w:p>
        <w:p w:rsidR="009D56A9" w:rsidRDefault="00B57119">
          <w:pPr>
            <w:pStyle w:val="TM1"/>
            <w:tabs>
              <w:tab w:val="left" w:pos="440"/>
              <w:tab w:val="right" w:leader="dot" w:pos="8630"/>
            </w:tabs>
            <w:rPr>
              <w:rFonts w:eastAsiaTheme="minorEastAsia"/>
              <w:noProof/>
              <w:sz w:val="22"/>
              <w:lang w:eastAsia="fr-FR"/>
            </w:rPr>
          </w:pPr>
          <w:hyperlink w:anchor="_Toc312071953" w:history="1">
            <w:r w:rsidR="009D56A9" w:rsidRPr="00BF5777">
              <w:rPr>
                <w:rStyle w:val="Lienhypertexte"/>
                <w:noProof/>
              </w:rPr>
              <w:t>3.</w:t>
            </w:r>
            <w:r w:rsidR="009D56A9">
              <w:rPr>
                <w:rFonts w:eastAsiaTheme="minorEastAsia"/>
                <w:noProof/>
                <w:sz w:val="22"/>
                <w:lang w:eastAsia="fr-FR"/>
              </w:rPr>
              <w:tab/>
            </w:r>
            <w:r w:rsidR="009D56A9" w:rsidRPr="00BF5777">
              <w:rPr>
                <w:rStyle w:val="Lienhypertexte"/>
                <w:noProof/>
              </w:rPr>
              <w:t>Plan de bataille</w:t>
            </w:r>
            <w:r w:rsidR="009D56A9">
              <w:rPr>
                <w:noProof/>
                <w:webHidden/>
              </w:rPr>
              <w:tab/>
            </w:r>
            <w:r w:rsidR="009D56A9">
              <w:rPr>
                <w:noProof/>
                <w:webHidden/>
              </w:rPr>
              <w:fldChar w:fldCharType="begin"/>
            </w:r>
            <w:r w:rsidR="009D56A9">
              <w:rPr>
                <w:noProof/>
                <w:webHidden/>
              </w:rPr>
              <w:instrText xml:space="preserve"> PAGEREF _Toc312071953 \h </w:instrText>
            </w:r>
            <w:r w:rsidR="009D56A9">
              <w:rPr>
                <w:noProof/>
                <w:webHidden/>
              </w:rPr>
            </w:r>
            <w:r w:rsidR="009D56A9">
              <w:rPr>
                <w:noProof/>
                <w:webHidden/>
              </w:rPr>
              <w:fldChar w:fldCharType="separate"/>
            </w:r>
            <w:r w:rsidR="00593039">
              <w:rPr>
                <w:noProof/>
                <w:webHidden/>
              </w:rPr>
              <w:t>2</w:t>
            </w:r>
            <w:r w:rsidR="009D56A9">
              <w:rPr>
                <w:noProof/>
                <w:webHidden/>
              </w:rPr>
              <w:fldChar w:fldCharType="end"/>
            </w:r>
          </w:hyperlink>
        </w:p>
        <w:p w:rsidR="009D56A9" w:rsidRDefault="00B57119">
          <w:pPr>
            <w:pStyle w:val="TM1"/>
            <w:tabs>
              <w:tab w:val="left" w:pos="440"/>
              <w:tab w:val="right" w:leader="dot" w:pos="8630"/>
            </w:tabs>
            <w:rPr>
              <w:rFonts w:eastAsiaTheme="minorEastAsia"/>
              <w:noProof/>
              <w:sz w:val="22"/>
              <w:lang w:eastAsia="fr-FR"/>
            </w:rPr>
          </w:pPr>
          <w:hyperlink w:anchor="_Toc312071954" w:history="1">
            <w:r w:rsidR="009D56A9" w:rsidRPr="00BF5777">
              <w:rPr>
                <w:rStyle w:val="Lienhypertexte"/>
                <w:noProof/>
              </w:rPr>
              <w:t>4.</w:t>
            </w:r>
            <w:r w:rsidR="009D56A9">
              <w:rPr>
                <w:rFonts w:eastAsiaTheme="minorEastAsia"/>
                <w:noProof/>
                <w:sz w:val="22"/>
                <w:lang w:eastAsia="fr-FR"/>
              </w:rPr>
              <w:tab/>
            </w:r>
            <w:r w:rsidR="009D56A9" w:rsidRPr="00BF5777">
              <w:rPr>
                <w:rStyle w:val="Lienhypertexte"/>
                <w:noProof/>
              </w:rPr>
              <w:t>DONC et KONG</w:t>
            </w:r>
            <w:r w:rsidR="009D56A9">
              <w:rPr>
                <w:noProof/>
                <w:webHidden/>
              </w:rPr>
              <w:tab/>
            </w:r>
            <w:r w:rsidR="009D56A9">
              <w:rPr>
                <w:noProof/>
                <w:webHidden/>
              </w:rPr>
              <w:fldChar w:fldCharType="begin"/>
            </w:r>
            <w:r w:rsidR="009D56A9">
              <w:rPr>
                <w:noProof/>
                <w:webHidden/>
              </w:rPr>
              <w:instrText xml:space="preserve"> PAGEREF _Toc312071954 \h </w:instrText>
            </w:r>
            <w:r w:rsidR="009D56A9">
              <w:rPr>
                <w:noProof/>
                <w:webHidden/>
              </w:rPr>
            </w:r>
            <w:r w:rsidR="009D56A9">
              <w:rPr>
                <w:noProof/>
                <w:webHidden/>
              </w:rPr>
              <w:fldChar w:fldCharType="separate"/>
            </w:r>
            <w:r w:rsidR="00593039">
              <w:rPr>
                <w:noProof/>
                <w:webHidden/>
              </w:rPr>
              <w:t>2</w:t>
            </w:r>
            <w:r w:rsidR="009D56A9">
              <w:rPr>
                <w:noProof/>
                <w:webHidden/>
              </w:rPr>
              <w:fldChar w:fldCharType="end"/>
            </w:r>
          </w:hyperlink>
        </w:p>
        <w:p w:rsidR="009D56A9" w:rsidRDefault="00B57119">
          <w:pPr>
            <w:pStyle w:val="TM1"/>
            <w:tabs>
              <w:tab w:val="left" w:pos="440"/>
              <w:tab w:val="right" w:leader="dot" w:pos="8630"/>
            </w:tabs>
            <w:rPr>
              <w:rFonts w:eastAsiaTheme="minorEastAsia"/>
              <w:noProof/>
              <w:sz w:val="22"/>
              <w:lang w:eastAsia="fr-FR"/>
            </w:rPr>
          </w:pPr>
          <w:hyperlink w:anchor="_Toc312071955" w:history="1">
            <w:r w:rsidR="009D56A9" w:rsidRPr="00BF5777">
              <w:rPr>
                <w:rStyle w:val="Lienhypertexte"/>
                <w:noProof/>
              </w:rPr>
              <w:t>5.</w:t>
            </w:r>
            <w:r w:rsidR="009D56A9">
              <w:rPr>
                <w:rFonts w:eastAsiaTheme="minorEastAsia"/>
                <w:noProof/>
                <w:sz w:val="22"/>
                <w:lang w:eastAsia="fr-FR"/>
              </w:rPr>
              <w:tab/>
            </w:r>
            <w:r w:rsidR="009D56A9" w:rsidRPr="00BF5777">
              <w:rPr>
                <w:rStyle w:val="Lienhypertexte"/>
                <w:noProof/>
              </w:rPr>
              <w:t>Le chainon manquant : articulateurs logiques</w:t>
            </w:r>
            <w:r w:rsidR="009D56A9">
              <w:rPr>
                <w:noProof/>
                <w:webHidden/>
              </w:rPr>
              <w:tab/>
            </w:r>
            <w:r w:rsidR="009D56A9">
              <w:rPr>
                <w:noProof/>
                <w:webHidden/>
              </w:rPr>
              <w:fldChar w:fldCharType="begin"/>
            </w:r>
            <w:r w:rsidR="009D56A9">
              <w:rPr>
                <w:noProof/>
                <w:webHidden/>
              </w:rPr>
              <w:instrText xml:space="preserve"> PAGEREF _Toc312071955 \h </w:instrText>
            </w:r>
            <w:r w:rsidR="009D56A9">
              <w:rPr>
                <w:noProof/>
                <w:webHidden/>
              </w:rPr>
            </w:r>
            <w:r w:rsidR="009D56A9">
              <w:rPr>
                <w:noProof/>
                <w:webHidden/>
              </w:rPr>
              <w:fldChar w:fldCharType="separate"/>
            </w:r>
            <w:r w:rsidR="00593039">
              <w:rPr>
                <w:noProof/>
                <w:webHidden/>
              </w:rPr>
              <w:t>2</w:t>
            </w:r>
            <w:r w:rsidR="009D56A9">
              <w:rPr>
                <w:noProof/>
                <w:webHidden/>
              </w:rPr>
              <w:fldChar w:fldCharType="end"/>
            </w:r>
          </w:hyperlink>
        </w:p>
        <w:p w:rsidR="009D56A9" w:rsidRDefault="00B57119">
          <w:pPr>
            <w:pStyle w:val="TM1"/>
            <w:tabs>
              <w:tab w:val="left" w:pos="440"/>
              <w:tab w:val="right" w:leader="dot" w:pos="8630"/>
            </w:tabs>
            <w:rPr>
              <w:rFonts w:eastAsiaTheme="minorEastAsia"/>
              <w:noProof/>
              <w:sz w:val="22"/>
              <w:lang w:eastAsia="fr-FR"/>
            </w:rPr>
          </w:pPr>
          <w:hyperlink w:anchor="_Toc312071956" w:history="1">
            <w:r w:rsidR="009D56A9" w:rsidRPr="00BF5777">
              <w:rPr>
                <w:rStyle w:val="Lienhypertexte"/>
                <w:noProof/>
              </w:rPr>
              <w:t>6.</w:t>
            </w:r>
            <w:r w:rsidR="009D56A9">
              <w:rPr>
                <w:rFonts w:eastAsiaTheme="minorEastAsia"/>
                <w:noProof/>
                <w:sz w:val="22"/>
                <w:lang w:eastAsia="fr-FR"/>
              </w:rPr>
              <w:tab/>
            </w:r>
            <w:r w:rsidR="009D56A9" w:rsidRPr="00BF5777">
              <w:rPr>
                <w:rStyle w:val="Lienhypertexte"/>
                <w:noProof/>
              </w:rPr>
              <w:t>Connectez les connecteurs !</w:t>
            </w:r>
            <w:r w:rsidR="009D56A9">
              <w:rPr>
                <w:noProof/>
                <w:webHidden/>
              </w:rPr>
              <w:tab/>
            </w:r>
            <w:r w:rsidR="009D56A9">
              <w:rPr>
                <w:noProof/>
                <w:webHidden/>
              </w:rPr>
              <w:fldChar w:fldCharType="begin"/>
            </w:r>
            <w:r w:rsidR="009D56A9">
              <w:rPr>
                <w:noProof/>
                <w:webHidden/>
              </w:rPr>
              <w:instrText xml:space="preserve"> PAGEREF _Toc312071956 \h </w:instrText>
            </w:r>
            <w:r w:rsidR="009D56A9">
              <w:rPr>
                <w:noProof/>
                <w:webHidden/>
              </w:rPr>
            </w:r>
            <w:r w:rsidR="009D56A9">
              <w:rPr>
                <w:noProof/>
                <w:webHidden/>
              </w:rPr>
              <w:fldChar w:fldCharType="separate"/>
            </w:r>
            <w:r w:rsidR="00593039">
              <w:rPr>
                <w:noProof/>
                <w:webHidden/>
              </w:rPr>
              <w:t>2</w:t>
            </w:r>
            <w:r w:rsidR="009D56A9">
              <w:rPr>
                <w:noProof/>
                <w:webHidden/>
              </w:rPr>
              <w:fldChar w:fldCharType="end"/>
            </w:r>
          </w:hyperlink>
        </w:p>
        <w:p w:rsidR="009D56A9" w:rsidRDefault="00B57119">
          <w:pPr>
            <w:pStyle w:val="TM1"/>
            <w:tabs>
              <w:tab w:val="left" w:pos="440"/>
              <w:tab w:val="right" w:leader="dot" w:pos="8630"/>
            </w:tabs>
            <w:rPr>
              <w:rFonts w:eastAsiaTheme="minorEastAsia"/>
              <w:noProof/>
              <w:sz w:val="22"/>
              <w:lang w:eastAsia="fr-FR"/>
            </w:rPr>
          </w:pPr>
          <w:hyperlink w:anchor="_Toc312071957" w:history="1">
            <w:r w:rsidR="009D56A9" w:rsidRPr="00BF5777">
              <w:rPr>
                <w:rStyle w:val="Lienhypertexte"/>
                <w:noProof/>
              </w:rPr>
              <w:t>7.</w:t>
            </w:r>
            <w:r w:rsidR="009D56A9">
              <w:rPr>
                <w:rFonts w:eastAsiaTheme="minorEastAsia"/>
                <w:noProof/>
                <w:sz w:val="22"/>
                <w:lang w:eastAsia="fr-FR"/>
              </w:rPr>
              <w:tab/>
            </w:r>
            <w:r w:rsidR="009D56A9" w:rsidRPr="00BF5777">
              <w:rPr>
                <w:rStyle w:val="Lienhypertexte"/>
                <w:noProof/>
              </w:rPr>
              <w:t>Participe passé</w:t>
            </w:r>
            <w:r w:rsidR="009D56A9">
              <w:rPr>
                <w:noProof/>
                <w:webHidden/>
              </w:rPr>
              <w:tab/>
            </w:r>
            <w:r w:rsidR="009D56A9">
              <w:rPr>
                <w:noProof/>
                <w:webHidden/>
              </w:rPr>
              <w:fldChar w:fldCharType="begin"/>
            </w:r>
            <w:r w:rsidR="009D56A9">
              <w:rPr>
                <w:noProof/>
                <w:webHidden/>
              </w:rPr>
              <w:instrText xml:space="preserve"> PAGEREF _Toc312071957 \h </w:instrText>
            </w:r>
            <w:r w:rsidR="009D56A9">
              <w:rPr>
                <w:noProof/>
                <w:webHidden/>
              </w:rPr>
            </w:r>
            <w:r w:rsidR="009D56A9">
              <w:rPr>
                <w:noProof/>
                <w:webHidden/>
              </w:rPr>
              <w:fldChar w:fldCharType="separate"/>
            </w:r>
            <w:r w:rsidR="00593039">
              <w:rPr>
                <w:noProof/>
                <w:webHidden/>
              </w:rPr>
              <w:t>2</w:t>
            </w:r>
            <w:r w:rsidR="009D56A9">
              <w:rPr>
                <w:noProof/>
                <w:webHidden/>
              </w:rPr>
              <w:fldChar w:fldCharType="end"/>
            </w:r>
          </w:hyperlink>
        </w:p>
        <w:p w:rsidR="009D56A9" w:rsidRDefault="00B57119">
          <w:pPr>
            <w:pStyle w:val="TM1"/>
            <w:tabs>
              <w:tab w:val="left" w:pos="440"/>
              <w:tab w:val="right" w:leader="dot" w:pos="8630"/>
            </w:tabs>
            <w:rPr>
              <w:rFonts w:eastAsiaTheme="minorEastAsia"/>
              <w:noProof/>
              <w:sz w:val="22"/>
              <w:lang w:eastAsia="fr-FR"/>
            </w:rPr>
          </w:pPr>
          <w:hyperlink w:anchor="_Toc312071958" w:history="1">
            <w:r w:rsidR="009D56A9" w:rsidRPr="00BF5777">
              <w:rPr>
                <w:rStyle w:val="Lienhypertexte"/>
                <w:noProof/>
              </w:rPr>
              <w:t>8.</w:t>
            </w:r>
            <w:r w:rsidR="009D56A9">
              <w:rPr>
                <w:rFonts w:eastAsiaTheme="minorEastAsia"/>
                <w:noProof/>
                <w:sz w:val="22"/>
                <w:lang w:eastAsia="fr-FR"/>
              </w:rPr>
              <w:tab/>
            </w:r>
            <w:r w:rsidR="009D56A9" w:rsidRPr="00BF5777">
              <w:rPr>
                <w:rStyle w:val="Lienhypertexte"/>
                <w:noProof/>
              </w:rPr>
              <w:t>Passez au pluriel</w:t>
            </w:r>
            <w:r w:rsidR="009D56A9">
              <w:rPr>
                <w:noProof/>
                <w:webHidden/>
              </w:rPr>
              <w:tab/>
            </w:r>
            <w:r w:rsidR="009D56A9">
              <w:rPr>
                <w:noProof/>
                <w:webHidden/>
              </w:rPr>
              <w:fldChar w:fldCharType="begin"/>
            </w:r>
            <w:r w:rsidR="009D56A9">
              <w:rPr>
                <w:noProof/>
                <w:webHidden/>
              </w:rPr>
              <w:instrText xml:space="preserve"> PAGEREF _Toc312071958 \h </w:instrText>
            </w:r>
            <w:r w:rsidR="009D56A9">
              <w:rPr>
                <w:noProof/>
                <w:webHidden/>
              </w:rPr>
            </w:r>
            <w:r w:rsidR="009D56A9">
              <w:rPr>
                <w:noProof/>
                <w:webHidden/>
              </w:rPr>
              <w:fldChar w:fldCharType="separate"/>
            </w:r>
            <w:r w:rsidR="00593039">
              <w:rPr>
                <w:noProof/>
                <w:webHidden/>
              </w:rPr>
              <w:t>2</w:t>
            </w:r>
            <w:r w:rsidR="009D56A9">
              <w:rPr>
                <w:noProof/>
                <w:webHidden/>
              </w:rPr>
              <w:fldChar w:fldCharType="end"/>
            </w:r>
          </w:hyperlink>
        </w:p>
        <w:p w:rsidR="009D56A9" w:rsidRDefault="00B57119">
          <w:pPr>
            <w:pStyle w:val="TM1"/>
            <w:tabs>
              <w:tab w:val="left" w:pos="440"/>
              <w:tab w:val="right" w:leader="dot" w:pos="8630"/>
            </w:tabs>
            <w:rPr>
              <w:rFonts w:eastAsiaTheme="minorEastAsia"/>
              <w:noProof/>
              <w:sz w:val="22"/>
              <w:lang w:eastAsia="fr-FR"/>
            </w:rPr>
          </w:pPr>
          <w:hyperlink w:anchor="_Toc312071959" w:history="1">
            <w:r w:rsidR="009D56A9" w:rsidRPr="00BF5777">
              <w:rPr>
                <w:rStyle w:val="Lienhypertexte"/>
                <w:noProof/>
              </w:rPr>
              <w:t>9.</w:t>
            </w:r>
            <w:r w:rsidR="009D56A9">
              <w:rPr>
                <w:rFonts w:eastAsiaTheme="minorEastAsia"/>
                <w:noProof/>
                <w:sz w:val="22"/>
                <w:lang w:eastAsia="fr-FR"/>
              </w:rPr>
              <w:tab/>
            </w:r>
            <w:r w:rsidR="009D56A9" w:rsidRPr="00BF5777">
              <w:rPr>
                <w:rStyle w:val="Lienhypertexte"/>
                <w:noProof/>
              </w:rPr>
              <w:t>Terminaisons au féminin</w:t>
            </w:r>
            <w:r w:rsidR="009D56A9">
              <w:rPr>
                <w:noProof/>
                <w:webHidden/>
              </w:rPr>
              <w:tab/>
            </w:r>
            <w:r w:rsidR="009D56A9">
              <w:rPr>
                <w:noProof/>
                <w:webHidden/>
              </w:rPr>
              <w:fldChar w:fldCharType="begin"/>
            </w:r>
            <w:r w:rsidR="009D56A9">
              <w:rPr>
                <w:noProof/>
                <w:webHidden/>
              </w:rPr>
              <w:instrText xml:space="preserve"> PAGEREF _Toc312071959 \h </w:instrText>
            </w:r>
            <w:r w:rsidR="009D56A9">
              <w:rPr>
                <w:noProof/>
                <w:webHidden/>
              </w:rPr>
            </w:r>
            <w:r w:rsidR="009D56A9">
              <w:rPr>
                <w:noProof/>
                <w:webHidden/>
              </w:rPr>
              <w:fldChar w:fldCharType="separate"/>
            </w:r>
            <w:r w:rsidR="00593039">
              <w:rPr>
                <w:noProof/>
                <w:webHidden/>
              </w:rPr>
              <w:t>2</w:t>
            </w:r>
            <w:r w:rsidR="009D56A9">
              <w:rPr>
                <w:noProof/>
                <w:webHidden/>
              </w:rPr>
              <w:fldChar w:fldCharType="end"/>
            </w:r>
          </w:hyperlink>
        </w:p>
        <w:p w:rsidR="009D56A9" w:rsidRDefault="00B57119">
          <w:pPr>
            <w:pStyle w:val="TM1"/>
            <w:tabs>
              <w:tab w:val="left" w:pos="660"/>
              <w:tab w:val="right" w:leader="dot" w:pos="8630"/>
            </w:tabs>
            <w:rPr>
              <w:rFonts w:eastAsiaTheme="minorEastAsia"/>
              <w:noProof/>
              <w:sz w:val="22"/>
              <w:lang w:eastAsia="fr-FR"/>
            </w:rPr>
          </w:pPr>
          <w:hyperlink w:anchor="_Toc312071960" w:history="1">
            <w:r w:rsidR="009D56A9" w:rsidRPr="00BF5777">
              <w:rPr>
                <w:rStyle w:val="Lienhypertexte"/>
                <w:noProof/>
              </w:rPr>
              <w:t>10.</w:t>
            </w:r>
            <w:r w:rsidR="009D56A9">
              <w:rPr>
                <w:rFonts w:eastAsiaTheme="minorEastAsia"/>
                <w:noProof/>
                <w:sz w:val="22"/>
                <w:lang w:eastAsia="fr-FR"/>
              </w:rPr>
              <w:tab/>
            </w:r>
            <w:r w:rsidR="009D56A9" w:rsidRPr="00BF5777">
              <w:rPr>
                <w:rStyle w:val="Lienhypertexte"/>
                <w:noProof/>
              </w:rPr>
              <w:t>Transcription d’un message</w:t>
            </w:r>
            <w:r w:rsidR="009D56A9">
              <w:rPr>
                <w:noProof/>
                <w:webHidden/>
              </w:rPr>
              <w:tab/>
            </w:r>
            <w:r w:rsidR="009D56A9">
              <w:rPr>
                <w:noProof/>
                <w:webHidden/>
              </w:rPr>
              <w:fldChar w:fldCharType="begin"/>
            </w:r>
            <w:r w:rsidR="009D56A9">
              <w:rPr>
                <w:noProof/>
                <w:webHidden/>
              </w:rPr>
              <w:instrText xml:space="preserve"> PAGEREF _Toc312071960 \h </w:instrText>
            </w:r>
            <w:r w:rsidR="009D56A9">
              <w:rPr>
                <w:noProof/>
                <w:webHidden/>
              </w:rPr>
            </w:r>
            <w:r w:rsidR="009D56A9">
              <w:rPr>
                <w:noProof/>
                <w:webHidden/>
              </w:rPr>
              <w:fldChar w:fldCharType="separate"/>
            </w:r>
            <w:r w:rsidR="00593039">
              <w:rPr>
                <w:noProof/>
                <w:webHidden/>
              </w:rPr>
              <w:t>2</w:t>
            </w:r>
            <w:r w:rsidR="009D56A9">
              <w:rPr>
                <w:noProof/>
                <w:webHidden/>
              </w:rPr>
              <w:fldChar w:fldCharType="end"/>
            </w:r>
          </w:hyperlink>
        </w:p>
        <w:p w:rsidR="009D56A9" w:rsidRDefault="00B57119">
          <w:pPr>
            <w:pStyle w:val="TM1"/>
            <w:tabs>
              <w:tab w:val="left" w:pos="660"/>
              <w:tab w:val="right" w:leader="dot" w:pos="8630"/>
            </w:tabs>
            <w:rPr>
              <w:rFonts w:eastAsiaTheme="minorEastAsia"/>
              <w:noProof/>
              <w:sz w:val="22"/>
              <w:lang w:eastAsia="fr-FR"/>
            </w:rPr>
          </w:pPr>
          <w:hyperlink w:anchor="_Toc312071961" w:history="1">
            <w:r w:rsidR="009D56A9" w:rsidRPr="00BF5777">
              <w:rPr>
                <w:rStyle w:val="Lienhypertexte"/>
                <w:noProof/>
              </w:rPr>
              <w:t>11.</w:t>
            </w:r>
            <w:r w:rsidR="009D56A9">
              <w:rPr>
                <w:rFonts w:eastAsiaTheme="minorEastAsia"/>
                <w:noProof/>
                <w:sz w:val="22"/>
                <w:lang w:eastAsia="fr-FR"/>
              </w:rPr>
              <w:tab/>
            </w:r>
            <w:r w:rsidR="009D56A9" w:rsidRPr="00BF5777">
              <w:rPr>
                <w:rStyle w:val="Lienhypertexte"/>
                <w:noProof/>
              </w:rPr>
              <w:t>Texte court à corriger</w:t>
            </w:r>
            <w:r w:rsidR="009D56A9">
              <w:rPr>
                <w:noProof/>
                <w:webHidden/>
              </w:rPr>
              <w:tab/>
            </w:r>
            <w:r w:rsidR="009D56A9">
              <w:rPr>
                <w:noProof/>
                <w:webHidden/>
              </w:rPr>
              <w:fldChar w:fldCharType="begin"/>
            </w:r>
            <w:r w:rsidR="009D56A9">
              <w:rPr>
                <w:noProof/>
                <w:webHidden/>
              </w:rPr>
              <w:instrText xml:space="preserve"> PAGEREF _Toc312071961 \h </w:instrText>
            </w:r>
            <w:r w:rsidR="009D56A9">
              <w:rPr>
                <w:noProof/>
                <w:webHidden/>
              </w:rPr>
            </w:r>
            <w:r w:rsidR="009D56A9">
              <w:rPr>
                <w:noProof/>
                <w:webHidden/>
              </w:rPr>
              <w:fldChar w:fldCharType="separate"/>
            </w:r>
            <w:r w:rsidR="00593039">
              <w:rPr>
                <w:noProof/>
                <w:webHidden/>
              </w:rPr>
              <w:t>2</w:t>
            </w:r>
            <w:r w:rsidR="009D56A9">
              <w:rPr>
                <w:noProof/>
                <w:webHidden/>
              </w:rPr>
              <w:fldChar w:fldCharType="end"/>
            </w:r>
          </w:hyperlink>
        </w:p>
        <w:p w:rsidR="009D56A9" w:rsidRDefault="00B57119">
          <w:pPr>
            <w:pStyle w:val="TM1"/>
            <w:tabs>
              <w:tab w:val="left" w:pos="660"/>
              <w:tab w:val="right" w:leader="dot" w:pos="8630"/>
            </w:tabs>
            <w:rPr>
              <w:rFonts w:eastAsiaTheme="minorEastAsia"/>
              <w:noProof/>
              <w:sz w:val="22"/>
              <w:lang w:eastAsia="fr-FR"/>
            </w:rPr>
          </w:pPr>
          <w:hyperlink w:anchor="_Toc312071962" w:history="1">
            <w:r w:rsidR="009D56A9" w:rsidRPr="00BF5777">
              <w:rPr>
                <w:rStyle w:val="Lienhypertexte"/>
                <w:noProof/>
              </w:rPr>
              <w:t>12.</w:t>
            </w:r>
            <w:r w:rsidR="009D56A9">
              <w:rPr>
                <w:rFonts w:eastAsiaTheme="minorEastAsia"/>
                <w:noProof/>
                <w:sz w:val="22"/>
                <w:lang w:eastAsia="fr-FR"/>
              </w:rPr>
              <w:tab/>
            </w:r>
            <w:r w:rsidR="009D56A9" w:rsidRPr="00BF5777">
              <w:rPr>
                <w:rStyle w:val="Lienhypertexte"/>
                <w:noProof/>
              </w:rPr>
              <w:t>Doublage</w:t>
            </w:r>
            <w:r w:rsidR="009D56A9">
              <w:rPr>
                <w:noProof/>
                <w:webHidden/>
              </w:rPr>
              <w:tab/>
            </w:r>
            <w:r w:rsidR="009D56A9">
              <w:rPr>
                <w:noProof/>
                <w:webHidden/>
              </w:rPr>
              <w:fldChar w:fldCharType="begin"/>
            </w:r>
            <w:r w:rsidR="009D56A9">
              <w:rPr>
                <w:noProof/>
                <w:webHidden/>
              </w:rPr>
              <w:instrText xml:space="preserve"> PAGEREF _Toc312071962 \h </w:instrText>
            </w:r>
            <w:r w:rsidR="009D56A9">
              <w:rPr>
                <w:noProof/>
                <w:webHidden/>
              </w:rPr>
            </w:r>
            <w:r w:rsidR="009D56A9">
              <w:rPr>
                <w:noProof/>
                <w:webHidden/>
              </w:rPr>
              <w:fldChar w:fldCharType="separate"/>
            </w:r>
            <w:r w:rsidR="00593039">
              <w:rPr>
                <w:noProof/>
                <w:webHidden/>
              </w:rPr>
              <w:t>2</w:t>
            </w:r>
            <w:r w:rsidR="009D56A9">
              <w:rPr>
                <w:noProof/>
                <w:webHidden/>
              </w:rPr>
              <w:fldChar w:fldCharType="end"/>
            </w:r>
          </w:hyperlink>
        </w:p>
        <w:p w:rsidR="009D56A9" w:rsidRDefault="00B57119">
          <w:pPr>
            <w:pStyle w:val="TM1"/>
            <w:tabs>
              <w:tab w:val="left" w:pos="660"/>
              <w:tab w:val="right" w:leader="dot" w:pos="8630"/>
            </w:tabs>
            <w:rPr>
              <w:rFonts w:eastAsiaTheme="minorEastAsia"/>
              <w:noProof/>
              <w:sz w:val="22"/>
              <w:lang w:eastAsia="fr-FR"/>
            </w:rPr>
          </w:pPr>
          <w:hyperlink w:anchor="_Toc312071963" w:history="1">
            <w:r w:rsidR="009D56A9" w:rsidRPr="00BF5777">
              <w:rPr>
                <w:rStyle w:val="Lienhypertexte"/>
                <w:noProof/>
              </w:rPr>
              <w:t>13.</w:t>
            </w:r>
            <w:r w:rsidR="009D56A9">
              <w:rPr>
                <w:rFonts w:eastAsiaTheme="minorEastAsia"/>
                <w:noProof/>
                <w:sz w:val="22"/>
                <w:lang w:eastAsia="fr-FR"/>
              </w:rPr>
              <w:tab/>
            </w:r>
            <w:r w:rsidR="009D56A9" w:rsidRPr="00BF5777">
              <w:rPr>
                <w:rStyle w:val="Lienhypertexte"/>
                <w:noProof/>
              </w:rPr>
              <w:t>Bulles</w:t>
            </w:r>
            <w:r w:rsidR="009D56A9">
              <w:rPr>
                <w:noProof/>
                <w:webHidden/>
              </w:rPr>
              <w:tab/>
            </w:r>
            <w:r w:rsidR="009D56A9">
              <w:rPr>
                <w:noProof/>
                <w:webHidden/>
              </w:rPr>
              <w:fldChar w:fldCharType="begin"/>
            </w:r>
            <w:r w:rsidR="009D56A9">
              <w:rPr>
                <w:noProof/>
                <w:webHidden/>
              </w:rPr>
              <w:instrText xml:space="preserve"> PAGEREF _Toc312071963 \h </w:instrText>
            </w:r>
            <w:r w:rsidR="009D56A9">
              <w:rPr>
                <w:noProof/>
                <w:webHidden/>
              </w:rPr>
            </w:r>
            <w:r w:rsidR="009D56A9">
              <w:rPr>
                <w:noProof/>
                <w:webHidden/>
              </w:rPr>
              <w:fldChar w:fldCharType="separate"/>
            </w:r>
            <w:r w:rsidR="00593039">
              <w:rPr>
                <w:noProof/>
                <w:webHidden/>
              </w:rPr>
              <w:t>2</w:t>
            </w:r>
            <w:r w:rsidR="009D56A9">
              <w:rPr>
                <w:noProof/>
                <w:webHidden/>
              </w:rPr>
              <w:fldChar w:fldCharType="end"/>
            </w:r>
          </w:hyperlink>
        </w:p>
        <w:p w:rsidR="009D56A9" w:rsidRDefault="00B57119">
          <w:pPr>
            <w:pStyle w:val="TM1"/>
            <w:tabs>
              <w:tab w:val="left" w:pos="660"/>
              <w:tab w:val="right" w:leader="dot" w:pos="8630"/>
            </w:tabs>
            <w:rPr>
              <w:rFonts w:eastAsiaTheme="minorEastAsia"/>
              <w:noProof/>
              <w:sz w:val="22"/>
              <w:lang w:eastAsia="fr-FR"/>
            </w:rPr>
          </w:pPr>
          <w:hyperlink w:anchor="_Toc312071964" w:history="1">
            <w:r w:rsidR="009D56A9" w:rsidRPr="00BF5777">
              <w:rPr>
                <w:rStyle w:val="Lienhypertexte"/>
                <w:noProof/>
              </w:rPr>
              <w:t>14.</w:t>
            </w:r>
            <w:r w:rsidR="009D56A9">
              <w:rPr>
                <w:rFonts w:eastAsiaTheme="minorEastAsia"/>
                <w:noProof/>
                <w:sz w:val="22"/>
                <w:lang w:eastAsia="fr-FR"/>
              </w:rPr>
              <w:tab/>
            </w:r>
            <w:r w:rsidR="009D56A9" w:rsidRPr="00BF5777">
              <w:rPr>
                <w:rStyle w:val="Lienhypertexte"/>
                <w:noProof/>
              </w:rPr>
              <w:t>Télégramme</w:t>
            </w:r>
            <w:r w:rsidR="009D56A9">
              <w:rPr>
                <w:noProof/>
                <w:webHidden/>
              </w:rPr>
              <w:tab/>
            </w:r>
            <w:r w:rsidR="009D56A9">
              <w:rPr>
                <w:noProof/>
                <w:webHidden/>
              </w:rPr>
              <w:fldChar w:fldCharType="begin"/>
            </w:r>
            <w:r w:rsidR="009D56A9">
              <w:rPr>
                <w:noProof/>
                <w:webHidden/>
              </w:rPr>
              <w:instrText xml:space="preserve"> PAGEREF _Toc312071964 \h </w:instrText>
            </w:r>
            <w:r w:rsidR="009D56A9">
              <w:rPr>
                <w:noProof/>
                <w:webHidden/>
              </w:rPr>
            </w:r>
            <w:r w:rsidR="009D56A9">
              <w:rPr>
                <w:noProof/>
                <w:webHidden/>
              </w:rPr>
              <w:fldChar w:fldCharType="separate"/>
            </w:r>
            <w:r w:rsidR="00593039">
              <w:rPr>
                <w:noProof/>
                <w:webHidden/>
              </w:rPr>
              <w:t>2</w:t>
            </w:r>
            <w:r w:rsidR="009D56A9">
              <w:rPr>
                <w:noProof/>
                <w:webHidden/>
              </w:rPr>
              <w:fldChar w:fldCharType="end"/>
            </w:r>
          </w:hyperlink>
        </w:p>
        <w:p w:rsidR="009D56A9" w:rsidRDefault="00B57119">
          <w:pPr>
            <w:pStyle w:val="TM1"/>
            <w:tabs>
              <w:tab w:val="left" w:pos="660"/>
              <w:tab w:val="right" w:leader="dot" w:pos="8630"/>
            </w:tabs>
            <w:rPr>
              <w:rFonts w:eastAsiaTheme="minorEastAsia"/>
              <w:noProof/>
              <w:sz w:val="22"/>
              <w:lang w:eastAsia="fr-FR"/>
            </w:rPr>
          </w:pPr>
          <w:hyperlink w:anchor="_Toc312071965" w:history="1">
            <w:r w:rsidR="009D56A9" w:rsidRPr="00BF5777">
              <w:rPr>
                <w:rStyle w:val="Lienhypertexte"/>
                <w:noProof/>
              </w:rPr>
              <w:t>15.</w:t>
            </w:r>
            <w:r w:rsidR="009D56A9">
              <w:rPr>
                <w:rFonts w:eastAsiaTheme="minorEastAsia"/>
                <w:noProof/>
                <w:sz w:val="22"/>
                <w:lang w:eastAsia="fr-FR"/>
              </w:rPr>
              <w:tab/>
            </w:r>
            <w:r w:rsidR="009D56A9" w:rsidRPr="00BF5777">
              <w:rPr>
                <w:rStyle w:val="Lienhypertexte"/>
                <w:noProof/>
              </w:rPr>
              <w:t>Accord NOM + ADJECTIF</w:t>
            </w:r>
            <w:r w:rsidR="009D56A9">
              <w:rPr>
                <w:noProof/>
                <w:webHidden/>
              </w:rPr>
              <w:tab/>
            </w:r>
            <w:r w:rsidR="009D56A9">
              <w:rPr>
                <w:noProof/>
                <w:webHidden/>
              </w:rPr>
              <w:fldChar w:fldCharType="begin"/>
            </w:r>
            <w:r w:rsidR="009D56A9">
              <w:rPr>
                <w:noProof/>
                <w:webHidden/>
              </w:rPr>
              <w:instrText xml:space="preserve"> PAGEREF _Toc312071965 \h </w:instrText>
            </w:r>
            <w:r w:rsidR="009D56A9">
              <w:rPr>
                <w:noProof/>
                <w:webHidden/>
              </w:rPr>
            </w:r>
            <w:r w:rsidR="009D56A9">
              <w:rPr>
                <w:noProof/>
                <w:webHidden/>
              </w:rPr>
              <w:fldChar w:fldCharType="separate"/>
            </w:r>
            <w:r w:rsidR="00593039">
              <w:rPr>
                <w:noProof/>
                <w:webHidden/>
              </w:rPr>
              <w:t>2</w:t>
            </w:r>
            <w:r w:rsidR="009D56A9">
              <w:rPr>
                <w:noProof/>
                <w:webHidden/>
              </w:rPr>
              <w:fldChar w:fldCharType="end"/>
            </w:r>
          </w:hyperlink>
        </w:p>
        <w:p w:rsidR="009D56A9" w:rsidRDefault="00B57119">
          <w:pPr>
            <w:pStyle w:val="TM1"/>
            <w:tabs>
              <w:tab w:val="left" w:pos="660"/>
              <w:tab w:val="right" w:leader="dot" w:pos="8630"/>
            </w:tabs>
            <w:rPr>
              <w:rFonts w:eastAsiaTheme="minorEastAsia"/>
              <w:noProof/>
              <w:sz w:val="22"/>
              <w:lang w:eastAsia="fr-FR"/>
            </w:rPr>
          </w:pPr>
          <w:hyperlink w:anchor="_Toc312071966" w:history="1">
            <w:r w:rsidR="009D56A9" w:rsidRPr="00BF5777">
              <w:rPr>
                <w:rStyle w:val="Lienhypertexte"/>
                <w:noProof/>
              </w:rPr>
              <w:t>16.</w:t>
            </w:r>
            <w:r w:rsidR="009D56A9">
              <w:rPr>
                <w:rFonts w:eastAsiaTheme="minorEastAsia"/>
                <w:noProof/>
                <w:sz w:val="22"/>
                <w:lang w:eastAsia="fr-FR"/>
              </w:rPr>
              <w:tab/>
            </w:r>
            <w:r w:rsidR="009D56A9" w:rsidRPr="00BF5777">
              <w:rPr>
                <w:rStyle w:val="Lienhypertexte"/>
                <w:noProof/>
              </w:rPr>
              <w:t>Message codé</w:t>
            </w:r>
            <w:r w:rsidR="009D56A9">
              <w:rPr>
                <w:noProof/>
                <w:webHidden/>
              </w:rPr>
              <w:tab/>
            </w:r>
            <w:r w:rsidR="009D56A9">
              <w:rPr>
                <w:noProof/>
                <w:webHidden/>
              </w:rPr>
              <w:fldChar w:fldCharType="begin"/>
            </w:r>
            <w:r w:rsidR="009D56A9">
              <w:rPr>
                <w:noProof/>
                <w:webHidden/>
              </w:rPr>
              <w:instrText xml:space="preserve"> PAGEREF _Toc312071966 \h </w:instrText>
            </w:r>
            <w:r w:rsidR="009D56A9">
              <w:rPr>
                <w:noProof/>
                <w:webHidden/>
              </w:rPr>
            </w:r>
            <w:r w:rsidR="009D56A9">
              <w:rPr>
                <w:noProof/>
                <w:webHidden/>
              </w:rPr>
              <w:fldChar w:fldCharType="separate"/>
            </w:r>
            <w:r w:rsidR="00593039">
              <w:rPr>
                <w:noProof/>
                <w:webHidden/>
              </w:rPr>
              <w:t>2</w:t>
            </w:r>
            <w:r w:rsidR="009D56A9">
              <w:rPr>
                <w:noProof/>
                <w:webHidden/>
              </w:rPr>
              <w:fldChar w:fldCharType="end"/>
            </w:r>
          </w:hyperlink>
        </w:p>
        <w:p w:rsidR="009D56A9" w:rsidRDefault="00B57119">
          <w:pPr>
            <w:pStyle w:val="TM1"/>
            <w:tabs>
              <w:tab w:val="left" w:pos="660"/>
              <w:tab w:val="right" w:leader="dot" w:pos="8630"/>
            </w:tabs>
            <w:rPr>
              <w:rFonts w:eastAsiaTheme="minorEastAsia"/>
              <w:noProof/>
              <w:sz w:val="22"/>
              <w:lang w:eastAsia="fr-FR"/>
            </w:rPr>
          </w:pPr>
          <w:hyperlink w:anchor="_Toc312071967" w:history="1">
            <w:r w:rsidR="009D56A9" w:rsidRPr="00BF5777">
              <w:rPr>
                <w:rStyle w:val="Lienhypertexte"/>
                <w:noProof/>
              </w:rPr>
              <w:t>17.</w:t>
            </w:r>
            <w:r w:rsidR="009D56A9">
              <w:rPr>
                <w:rFonts w:eastAsiaTheme="minorEastAsia"/>
                <w:noProof/>
                <w:sz w:val="22"/>
                <w:lang w:eastAsia="fr-FR"/>
              </w:rPr>
              <w:tab/>
            </w:r>
            <w:r w:rsidR="009D56A9" w:rsidRPr="00BF5777">
              <w:rPr>
                <w:rStyle w:val="Lienhypertexte"/>
                <w:noProof/>
              </w:rPr>
              <w:t>Mail professionnel</w:t>
            </w:r>
            <w:r w:rsidR="009D56A9">
              <w:rPr>
                <w:noProof/>
                <w:webHidden/>
              </w:rPr>
              <w:tab/>
            </w:r>
            <w:r w:rsidR="009D56A9">
              <w:rPr>
                <w:noProof/>
                <w:webHidden/>
              </w:rPr>
              <w:fldChar w:fldCharType="begin"/>
            </w:r>
            <w:r w:rsidR="009D56A9">
              <w:rPr>
                <w:noProof/>
                <w:webHidden/>
              </w:rPr>
              <w:instrText xml:space="preserve"> PAGEREF _Toc312071967 \h </w:instrText>
            </w:r>
            <w:r w:rsidR="009D56A9">
              <w:rPr>
                <w:noProof/>
                <w:webHidden/>
              </w:rPr>
            </w:r>
            <w:r w:rsidR="009D56A9">
              <w:rPr>
                <w:noProof/>
                <w:webHidden/>
              </w:rPr>
              <w:fldChar w:fldCharType="separate"/>
            </w:r>
            <w:r w:rsidR="00593039">
              <w:rPr>
                <w:noProof/>
                <w:webHidden/>
              </w:rPr>
              <w:t>2</w:t>
            </w:r>
            <w:r w:rsidR="009D56A9">
              <w:rPr>
                <w:noProof/>
                <w:webHidden/>
              </w:rPr>
              <w:fldChar w:fldCharType="end"/>
            </w:r>
          </w:hyperlink>
        </w:p>
        <w:p w:rsidR="009D56A9" w:rsidRDefault="00B57119">
          <w:pPr>
            <w:pStyle w:val="TM1"/>
            <w:tabs>
              <w:tab w:val="left" w:pos="660"/>
              <w:tab w:val="right" w:leader="dot" w:pos="8630"/>
            </w:tabs>
            <w:rPr>
              <w:rFonts w:eastAsiaTheme="minorEastAsia"/>
              <w:noProof/>
              <w:sz w:val="22"/>
              <w:lang w:eastAsia="fr-FR"/>
            </w:rPr>
          </w:pPr>
          <w:hyperlink w:anchor="_Toc312071968" w:history="1">
            <w:r w:rsidR="009D56A9" w:rsidRPr="00BF5777">
              <w:rPr>
                <w:rStyle w:val="Lienhypertexte"/>
                <w:noProof/>
              </w:rPr>
              <w:t>18.</w:t>
            </w:r>
            <w:r w:rsidR="009D56A9">
              <w:rPr>
                <w:rFonts w:eastAsiaTheme="minorEastAsia"/>
                <w:noProof/>
                <w:sz w:val="22"/>
                <w:lang w:eastAsia="fr-FR"/>
              </w:rPr>
              <w:tab/>
            </w:r>
            <w:r w:rsidR="009D56A9" w:rsidRPr="00BF5777">
              <w:rPr>
                <w:rStyle w:val="Lienhypertexte"/>
                <w:noProof/>
              </w:rPr>
              <w:t>Rapport d’activité</w:t>
            </w:r>
            <w:r w:rsidR="009D56A9">
              <w:rPr>
                <w:noProof/>
                <w:webHidden/>
              </w:rPr>
              <w:tab/>
            </w:r>
            <w:r w:rsidR="009D56A9">
              <w:rPr>
                <w:noProof/>
                <w:webHidden/>
              </w:rPr>
              <w:fldChar w:fldCharType="begin"/>
            </w:r>
            <w:r w:rsidR="009D56A9">
              <w:rPr>
                <w:noProof/>
                <w:webHidden/>
              </w:rPr>
              <w:instrText xml:space="preserve"> PAGEREF _Toc312071968 \h </w:instrText>
            </w:r>
            <w:r w:rsidR="009D56A9">
              <w:rPr>
                <w:noProof/>
                <w:webHidden/>
              </w:rPr>
            </w:r>
            <w:r w:rsidR="009D56A9">
              <w:rPr>
                <w:noProof/>
                <w:webHidden/>
              </w:rPr>
              <w:fldChar w:fldCharType="separate"/>
            </w:r>
            <w:r w:rsidR="00593039">
              <w:rPr>
                <w:noProof/>
                <w:webHidden/>
              </w:rPr>
              <w:t>2</w:t>
            </w:r>
            <w:r w:rsidR="009D56A9">
              <w:rPr>
                <w:noProof/>
                <w:webHidden/>
              </w:rPr>
              <w:fldChar w:fldCharType="end"/>
            </w:r>
          </w:hyperlink>
        </w:p>
        <w:p w:rsidR="009D56A9" w:rsidRDefault="00B57119">
          <w:pPr>
            <w:pStyle w:val="TM1"/>
            <w:tabs>
              <w:tab w:val="left" w:pos="660"/>
              <w:tab w:val="right" w:leader="dot" w:pos="8630"/>
            </w:tabs>
            <w:rPr>
              <w:rFonts w:eastAsiaTheme="minorEastAsia"/>
              <w:noProof/>
              <w:sz w:val="22"/>
              <w:lang w:eastAsia="fr-FR"/>
            </w:rPr>
          </w:pPr>
          <w:hyperlink w:anchor="_Toc312071969" w:history="1">
            <w:r w:rsidR="009D56A9" w:rsidRPr="00BF5777">
              <w:rPr>
                <w:rStyle w:val="Lienhypertexte"/>
                <w:noProof/>
              </w:rPr>
              <w:t>19.</w:t>
            </w:r>
            <w:r w:rsidR="009D56A9">
              <w:rPr>
                <w:rFonts w:eastAsiaTheme="minorEastAsia"/>
                <w:noProof/>
                <w:sz w:val="22"/>
                <w:lang w:eastAsia="fr-FR"/>
              </w:rPr>
              <w:tab/>
            </w:r>
            <w:r w:rsidR="009D56A9" w:rsidRPr="00BF5777">
              <w:rPr>
                <w:rStyle w:val="Lienhypertexte"/>
                <w:noProof/>
              </w:rPr>
              <w:t>Le mystérieux texte mystère</w:t>
            </w:r>
            <w:r w:rsidR="009D56A9">
              <w:rPr>
                <w:noProof/>
                <w:webHidden/>
              </w:rPr>
              <w:tab/>
            </w:r>
            <w:r w:rsidR="009D56A9">
              <w:rPr>
                <w:noProof/>
                <w:webHidden/>
              </w:rPr>
              <w:fldChar w:fldCharType="begin"/>
            </w:r>
            <w:r w:rsidR="009D56A9">
              <w:rPr>
                <w:noProof/>
                <w:webHidden/>
              </w:rPr>
              <w:instrText xml:space="preserve"> PAGEREF _Toc312071969 \h </w:instrText>
            </w:r>
            <w:r w:rsidR="009D56A9">
              <w:rPr>
                <w:noProof/>
                <w:webHidden/>
              </w:rPr>
            </w:r>
            <w:r w:rsidR="009D56A9">
              <w:rPr>
                <w:noProof/>
                <w:webHidden/>
              </w:rPr>
              <w:fldChar w:fldCharType="separate"/>
            </w:r>
            <w:r w:rsidR="00593039">
              <w:rPr>
                <w:noProof/>
                <w:webHidden/>
              </w:rPr>
              <w:t>2</w:t>
            </w:r>
            <w:r w:rsidR="009D56A9">
              <w:rPr>
                <w:noProof/>
                <w:webHidden/>
              </w:rPr>
              <w:fldChar w:fldCharType="end"/>
            </w:r>
          </w:hyperlink>
        </w:p>
        <w:p w:rsidR="009D56A9" w:rsidRDefault="00B57119">
          <w:pPr>
            <w:pStyle w:val="TM1"/>
            <w:tabs>
              <w:tab w:val="left" w:pos="660"/>
              <w:tab w:val="right" w:leader="dot" w:pos="8630"/>
            </w:tabs>
            <w:rPr>
              <w:rFonts w:eastAsiaTheme="minorEastAsia"/>
              <w:noProof/>
              <w:sz w:val="22"/>
              <w:lang w:eastAsia="fr-FR"/>
            </w:rPr>
          </w:pPr>
          <w:hyperlink w:anchor="_Toc312071970" w:history="1">
            <w:r w:rsidR="009D56A9" w:rsidRPr="00BF5777">
              <w:rPr>
                <w:rStyle w:val="Lienhypertexte"/>
                <w:noProof/>
              </w:rPr>
              <w:t>20.</w:t>
            </w:r>
            <w:r w:rsidR="009D56A9">
              <w:rPr>
                <w:rFonts w:eastAsiaTheme="minorEastAsia"/>
                <w:noProof/>
                <w:sz w:val="22"/>
                <w:lang w:eastAsia="fr-FR"/>
              </w:rPr>
              <w:tab/>
            </w:r>
            <w:r w:rsidR="009D56A9" w:rsidRPr="00BF5777">
              <w:rPr>
                <w:rStyle w:val="Lienhypertexte"/>
                <w:noProof/>
              </w:rPr>
              <w:t>Le projet dont vous êtes l’évaluateur</w:t>
            </w:r>
            <w:r w:rsidR="009D56A9">
              <w:rPr>
                <w:noProof/>
                <w:webHidden/>
              </w:rPr>
              <w:tab/>
            </w:r>
            <w:r w:rsidR="009D56A9">
              <w:rPr>
                <w:noProof/>
                <w:webHidden/>
              </w:rPr>
              <w:fldChar w:fldCharType="begin"/>
            </w:r>
            <w:r w:rsidR="009D56A9">
              <w:rPr>
                <w:noProof/>
                <w:webHidden/>
              </w:rPr>
              <w:instrText xml:space="preserve"> PAGEREF _Toc312071970 \h </w:instrText>
            </w:r>
            <w:r w:rsidR="009D56A9">
              <w:rPr>
                <w:noProof/>
                <w:webHidden/>
              </w:rPr>
            </w:r>
            <w:r w:rsidR="009D56A9">
              <w:rPr>
                <w:noProof/>
                <w:webHidden/>
              </w:rPr>
              <w:fldChar w:fldCharType="separate"/>
            </w:r>
            <w:r w:rsidR="00593039">
              <w:rPr>
                <w:noProof/>
                <w:webHidden/>
              </w:rPr>
              <w:t>2</w:t>
            </w:r>
            <w:r w:rsidR="009D56A9">
              <w:rPr>
                <w:noProof/>
                <w:webHidden/>
              </w:rPr>
              <w:fldChar w:fldCharType="end"/>
            </w:r>
          </w:hyperlink>
        </w:p>
        <w:p w:rsidR="009D56A9" w:rsidRDefault="00B57119">
          <w:pPr>
            <w:pStyle w:val="TM1"/>
            <w:tabs>
              <w:tab w:val="left" w:pos="660"/>
              <w:tab w:val="right" w:leader="dot" w:pos="8630"/>
            </w:tabs>
            <w:rPr>
              <w:rFonts w:eastAsiaTheme="minorEastAsia"/>
              <w:noProof/>
              <w:sz w:val="22"/>
              <w:lang w:eastAsia="fr-FR"/>
            </w:rPr>
          </w:pPr>
          <w:hyperlink w:anchor="_Toc312071971" w:history="1">
            <w:r w:rsidR="009D56A9" w:rsidRPr="00BF5777">
              <w:rPr>
                <w:rStyle w:val="Lienhypertexte"/>
                <w:noProof/>
              </w:rPr>
              <w:t>21.</w:t>
            </w:r>
            <w:r w:rsidR="009D56A9">
              <w:rPr>
                <w:rFonts w:eastAsiaTheme="minorEastAsia"/>
                <w:noProof/>
                <w:sz w:val="22"/>
                <w:lang w:eastAsia="fr-FR"/>
              </w:rPr>
              <w:tab/>
            </w:r>
            <w:r w:rsidR="009D56A9" w:rsidRPr="00BF5777">
              <w:rPr>
                <w:rStyle w:val="Lienhypertexte"/>
                <w:noProof/>
              </w:rPr>
              <w:t>Rédigez votre propre cours !</w:t>
            </w:r>
            <w:r w:rsidR="009D56A9">
              <w:rPr>
                <w:noProof/>
                <w:webHidden/>
              </w:rPr>
              <w:tab/>
            </w:r>
            <w:r w:rsidR="009D56A9">
              <w:rPr>
                <w:noProof/>
                <w:webHidden/>
              </w:rPr>
              <w:fldChar w:fldCharType="begin"/>
            </w:r>
            <w:r w:rsidR="009D56A9">
              <w:rPr>
                <w:noProof/>
                <w:webHidden/>
              </w:rPr>
              <w:instrText xml:space="preserve"> PAGEREF _Toc312071971 \h </w:instrText>
            </w:r>
            <w:r w:rsidR="009D56A9">
              <w:rPr>
                <w:noProof/>
                <w:webHidden/>
              </w:rPr>
            </w:r>
            <w:r w:rsidR="009D56A9">
              <w:rPr>
                <w:noProof/>
                <w:webHidden/>
              </w:rPr>
              <w:fldChar w:fldCharType="separate"/>
            </w:r>
            <w:r w:rsidR="00593039">
              <w:rPr>
                <w:noProof/>
                <w:webHidden/>
              </w:rPr>
              <w:t>2</w:t>
            </w:r>
            <w:r w:rsidR="009D56A9">
              <w:rPr>
                <w:noProof/>
                <w:webHidden/>
              </w:rPr>
              <w:fldChar w:fldCharType="end"/>
            </w:r>
          </w:hyperlink>
        </w:p>
        <w:p w:rsidR="009D56A9" w:rsidRDefault="00B57119">
          <w:pPr>
            <w:pStyle w:val="TM1"/>
            <w:tabs>
              <w:tab w:val="left" w:pos="660"/>
              <w:tab w:val="right" w:leader="dot" w:pos="8630"/>
            </w:tabs>
            <w:rPr>
              <w:rFonts w:eastAsiaTheme="minorEastAsia"/>
              <w:noProof/>
              <w:sz w:val="22"/>
              <w:lang w:eastAsia="fr-FR"/>
            </w:rPr>
          </w:pPr>
          <w:hyperlink w:anchor="_Toc312071972" w:history="1">
            <w:r w:rsidR="009D56A9" w:rsidRPr="00BF5777">
              <w:rPr>
                <w:rStyle w:val="Lienhypertexte"/>
                <w:noProof/>
              </w:rPr>
              <w:t>22.</w:t>
            </w:r>
            <w:r w:rsidR="009D56A9">
              <w:rPr>
                <w:rFonts w:eastAsiaTheme="minorEastAsia"/>
                <w:noProof/>
                <w:sz w:val="22"/>
                <w:lang w:eastAsia="fr-FR"/>
              </w:rPr>
              <w:tab/>
            </w:r>
            <w:r w:rsidR="009D56A9" w:rsidRPr="00BF5777">
              <w:rPr>
                <w:rStyle w:val="Lienhypertexte"/>
                <w:noProof/>
              </w:rPr>
              <w:t>Trombinoscope</w:t>
            </w:r>
            <w:r w:rsidR="009D56A9">
              <w:rPr>
                <w:noProof/>
                <w:webHidden/>
              </w:rPr>
              <w:tab/>
            </w:r>
            <w:r w:rsidR="009D56A9">
              <w:rPr>
                <w:noProof/>
                <w:webHidden/>
              </w:rPr>
              <w:fldChar w:fldCharType="begin"/>
            </w:r>
            <w:r w:rsidR="009D56A9">
              <w:rPr>
                <w:noProof/>
                <w:webHidden/>
              </w:rPr>
              <w:instrText xml:space="preserve"> PAGEREF _Toc312071972 \h </w:instrText>
            </w:r>
            <w:r w:rsidR="009D56A9">
              <w:rPr>
                <w:noProof/>
                <w:webHidden/>
              </w:rPr>
            </w:r>
            <w:r w:rsidR="009D56A9">
              <w:rPr>
                <w:noProof/>
                <w:webHidden/>
              </w:rPr>
              <w:fldChar w:fldCharType="separate"/>
            </w:r>
            <w:r w:rsidR="00593039">
              <w:rPr>
                <w:noProof/>
                <w:webHidden/>
              </w:rPr>
              <w:t>2</w:t>
            </w:r>
            <w:r w:rsidR="009D56A9">
              <w:rPr>
                <w:noProof/>
                <w:webHidden/>
              </w:rPr>
              <w:fldChar w:fldCharType="end"/>
            </w:r>
          </w:hyperlink>
        </w:p>
        <w:p w:rsidR="009D56A9" w:rsidRDefault="00B57119">
          <w:pPr>
            <w:pStyle w:val="TM1"/>
            <w:tabs>
              <w:tab w:val="left" w:pos="660"/>
              <w:tab w:val="right" w:leader="dot" w:pos="8630"/>
            </w:tabs>
            <w:rPr>
              <w:rFonts w:eastAsiaTheme="minorEastAsia"/>
              <w:noProof/>
              <w:sz w:val="22"/>
              <w:lang w:eastAsia="fr-FR"/>
            </w:rPr>
          </w:pPr>
          <w:hyperlink w:anchor="_Toc312071973" w:history="1">
            <w:r w:rsidR="009D56A9" w:rsidRPr="00BF5777">
              <w:rPr>
                <w:rStyle w:val="Lienhypertexte"/>
                <w:noProof/>
              </w:rPr>
              <w:t>23.</w:t>
            </w:r>
            <w:r w:rsidR="009D56A9">
              <w:rPr>
                <w:rFonts w:eastAsiaTheme="minorEastAsia"/>
                <w:noProof/>
                <w:sz w:val="22"/>
                <w:lang w:eastAsia="fr-FR"/>
              </w:rPr>
              <w:tab/>
            </w:r>
            <w:r w:rsidR="009D56A9" w:rsidRPr="00BF5777">
              <w:rPr>
                <w:rStyle w:val="Lienhypertexte"/>
                <w:noProof/>
              </w:rPr>
              <w:t>Sondage</w:t>
            </w:r>
            <w:r w:rsidR="009D56A9">
              <w:rPr>
                <w:noProof/>
                <w:webHidden/>
              </w:rPr>
              <w:tab/>
            </w:r>
            <w:r w:rsidR="009D56A9">
              <w:rPr>
                <w:noProof/>
                <w:webHidden/>
              </w:rPr>
              <w:fldChar w:fldCharType="begin"/>
            </w:r>
            <w:r w:rsidR="009D56A9">
              <w:rPr>
                <w:noProof/>
                <w:webHidden/>
              </w:rPr>
              <w:instrText xml:space="preserve"> PAGEREF _Toc312071973 \h </w:instrText>
            </w:r>
            <w:r w:rsidR="009D56A9">
              <w:rPr>
                <w:noProof/>
                <w:webHidden/>
              </w:rPr>
            </w:r>
            <w:r w:rsidR="009D56A9">
              <w:rPr>
                <w:noProof/>
                <w:webHidden/>
              </w:rPr>
              <w:fldChar w:fldCharType="separate"/>
            </w:r>
            <w:r w:rsidR="00593039">
              <w:rPr>
                <w:noProof/>
                <w:webHidden/>
              </w:rPr>
              <w:t>2</w:t>
            </w:r>
            <w:r w:rsidR="009D56A9">
              <w:rPr>
                <w:noProof/>
                <w:webHidden/>
              </w:rPr>
              <w:fldChar w:fldCharType="end"/>
            </w:r>
          </w:hyperlink>
        </w:p>
        <w:p w:rsidR="005A4D49" w:rsidRDefault="005A4D49" w:rsidP="0097201E">
          <w:r>
            <w:fldChar w:fldCharType="end"/>
          </w:r>
        </w:p>
      </w:sdtContent>
    </w:sdt>
    <w:p w:rsidR="008B11B3" w:rsidRDefault="008B11B3" w:rsidP="0097201E">
      <w:pPr>
        <w:pStyle w:val="AdditionalInformation"/>
      </w:pPr>
    </w:p>
    <w:p w:rsidR="008B11B3" w:rsidRPr="00B90FC4" w:rsidRDefault="008B11B3" w:rsidP="0097201E">
      <w:pPr>
        <w:pStyle w:val="AdditionalInformation"/>
      </w:pPr>
    </w:p>
    <w:sectPr w:rsidR="008B11B3" w:rsidRPr="00B90FC4" w:rsidSect="003E5927">
      <w:headerReference w:type="even" r:id="rId19"/>
      <w:headerReference w:type="default" r:id="rId20"/>
      <w:footerReference w:type="even" r:id="rId21"/>
      <w:footerReference w:type="default" r:id="rId22"/>
      <w:headerReference w:type="first" r:id="rId23"/>
      <w:footerReference w:type="first" r:id="rId24"/>
      <w:pgSz w:w="12240" w:h="15840"/>
      <w:pgMar w:top="72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BAB" w:rsidRDefault="00A57BAB" w:rsidP="0097201E">
      <w:r>
        <w:separator/>
      </w:r>
    </w:p>
  </w:endnote>
  <w:endnote w:type="continuationSeparator" w:id="0">
    <w:p w:rsidR="00A57BAB" w:rsidRDefault="00A57BAB" w:rsidP="00972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BAB" w:rsidRDefault="00A57BA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1876959"/>
      <w:docPartObj>
        <w:docPartGallery w:val="Page Numbers (Bottom of Page)"/>
        <w:docPartUnique/>
      </w:docPartObj>
    </w:sdtPr>
    <w:sdtEndPr/>
    <w:sdtContent>
      <w:p w:rsidR="00A57BAB" w:rsidRDefault="00A57BAB">
        <w:pPr>
          <w:pStyle w:val="Pieddepage"/>
          <w:jc w:val="right"/>
        </w:pPr>
        <w:r>
          <w:fldChar w:fldCharType="begin"/>
        </w:r>
        <w:r>
          <w:instrText>PAGE   \* MERGEFORMAT</w:instrText>
        </w:r>
        <w:r>
          <w:fldChar w:fldCharType="separate"/>
        </w:r>
        <w:r w:rsidR="00B57119">
          <w:rPr>
            <w:noProof/>
          </w:rPr>
          <w:t>27</w:t>
        </w:r>
        <w:r>
          <w:fldChar w:fldCharType="end"/>
        </w:r>
      </w:p>
    </w:sdtContent>
  </w:sdt>
  <w:p w:rsidR="00A57BAB" w:rsidRDefault="00A57BAB">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BAB" w:rsidRDefault="00A57BA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BAB" w:rsidRDefault="00A57BAB" w:rsidP="0097201E">
      <w:r>
        <w:separator/>
      </w:r>
    </w:p>
  </w:footnote>
  <w:footnote w:type="continuationSeparator" w:id="0">
    <w:p w:rsidR="00A57BAB" w:rsidRDefault="00A57BAB" w:rsidP="009720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BAB" w:rsidRDefault="00A57BAB">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BAB" w:rsidRPr="00404F5A" w:rsidRDefault="00A57BAB" w:rsidP="0097201E">
    <w:pPr>
      <w:pStyle w:val="En-tte"/>
      <w:rPr>
        <w:lang w:val="en-US"/>
      </w:rPr>
    </w:pPr>
    <w:r>
      <w:rPr>
        <w:noProof/>
        <w:lang w:eastAsia="fr-FR"/>
      </w:rPr>
      <w:drawing>
        <wp:inline distT="0" distB="0" distL="0" distR="0" wp14:anchorId="18A7C231" wp14:editId="76D17E88">
          <wp:extent cx="2035896" cy="1005757"/>
          <wp:effectExtent l="0" t="0" r="254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LabTxT.png"/>
                  <pic:cNvPicPr/>
                </pic:nvPicPr>
                <pic:blipFill>
                  <a:blip r:embed="rId1">
                    <a:extLst>
                      <a:ext uri="{28A0092B-C50C-407E-A947-70E740481C1C}">
                        <a14:useLocalDpi xmlns:a14="http://schemas.microsoft.com/office/drawing/2010/main" val="0"/>
                      </a:ext>
                    </a:extLst>
                  </a:blip>
                  <a:stretch>
                    <a:fillRect/>
                  </a:stretch>
                </pic:blipFill>
                <pic:spPr>
                  <a:xfrm>
                    <a:off x="0" y="0"/>
                    <a:ext cx="2035896" cy="100575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BAB" w:rsidRDefault="00A57BA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BD14691_"/>
      </v:shape>
    </w:pict>
  </w:numPicBullet>
  <w:numPicBullet w:numPicBulletId="1">
    <w:pict>
      <v:shape id="_x0000_i1027" type="#_x0000_t75" style="width:11.25pt;height:11.25pt" o:bullet="t">
        <v:imagedata r:id="rId2" o:title="BD10264_"/>
      </v:shape>
    </w:pict>
  </w:numPicBullet>
  <w:abstractNum w:abstractNumId="0">
    <w:nsid w:val="FFFFFF7F"/>
    <w:multiLevelType w:val="singleLevel"/>
    <w:tmpl w:val="E808416C"/>
    <w:lvl w:ilvl="0">
      <w:start w:val="1"/>
      <w:numFmt w:val="decimal"/>
      <w:pStyle w:val="Listenumros2"/>
      <w:lvlText w:val="%1."/>
      <w:lvlJc w:val="left"/>
      <w:pPr>
        <w:tabs>
          <w:tab w:val="num" w:pos="720"/>
        </w:tabs>
        <w:ind w:left="720" w:hanging="360"/>
      </w:pPr>
    </w:lvl>
  </w:abstractNum>
  <w:abstractNum w:abstractNumId="1">
    <w:nsid w:val="FFFFFF83"/>
    <w:multiLevelType w:val="singleLevel"/>
    <w:tmpl w:val="9D80B270"/>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7C787D84"/>
    <w:lvl w:ilvl="0">
      <w:start w:val="1"/>
      <w:numFmt w:val="decimal"/>
      <w:pStyle w:val="Listenumros"/>
      <w:lvlText w:val="%1."/>
      <w:lvlJc w:val="left"/>
      <w:pPr>
        <w:tabs>
          <w:tab w:val="num" w:pos="360"/>
        </w:tabs>
        <w:ind w:left="360" w:hanging="360"/>
      </w:pPr>
    </w:lvl>
  </w:abstractNum>
  <w:abstractNum w:abstractNumId="3">
    <w:nsid w:val="FFFFFF89"/>
    <w:multiLevelType w:val="singleLevel"/>
    <w:tmpl w:val="16D8D706"/>
    <w:lvl w:ilvl="0">
      <w:start w:val="1"/>
      <w:numFmt w:val="bullet"/>
      <w:lvlText w:val=""/>
      <w:lvlJc w:val="left"/>
      <w:pPr>
        <w:tabs>
          <w:tab w:val="num" w:pos="360"/>
        </w:tabs>
        <w:ind w:left="360" w:hanging="360"/>
      </w:pPr>
      <w:rPr>
        <w:rFonts w:ascii="Symbol" w:hAnsi="Symbol" w:hint="default"/>
      </w:rPr>
    </w:lvl>
  </w:abstractNum>
  <w:abstractNum w:abstractNumId="4">
    <w:nsid w:val="073F3EC3"/>
    <w:multiLevelType w:val="hybridMultilevel"/>
    <w:tmpl w:val="03E83AA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A8E1198"/>
    <w:multiLevelType w:val="hybridMultilevel"/>
    <w:tmpl w:val="386E3854"/>
    <w:lvl w:ilvl="0" w:tplc="BAAE488A">
      <w:start w:val="11"/>
      <w:numFmt w:val="bullet"/>
      <w:lvlText w:val="-"/>
      <w:lvlJc w:val="left"/>
      <w:pPr>
        <w:ind w:left="720" w:hanging="360"/>
      </w:pPr>
      <w:rPr>
        <w:rFonts w:ascii="Calibri" w:eastAsia="MS Mincho"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AA87EB3"/>
    <w:multiLevelType w:val="hybridMultilevel"/>
    <w:tmpl w:val="0F74331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0B810562"/>
    <w:multiLevelType w:val="hybridMultilevel"/>
    <w:tmpl w:val="D5244562"/>
    <w:lvl w:ilvl="0" w:tplc="B122E69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04311FC"/>
    <w:multiLevelType w:val="hybridMultilevel"/>
    <w:tmpl w:val="4B78C90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2E62411"/>
    <w:multiLevelType w:val="hybridMultilevel"/>
    <w:tmpl w:val="9FECAF5A"/>
    <w:lvl w:ilvl="0" w:tplc="4DE0FA2A">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9B32791"/>
    <w:multiLevelType w:val="hybridMultilevel"/>
    <w:tmpl w:val="35BA6CE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08965A2"/>
    <w:multiLevelType w:val="hybridMultilevel"/>
    <w:tmpl w:val="69A6833C"/>
    <w:lvl w:ilvl="0" w:tplc="4DE0FA2A">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25F6199"/>
    <w:multiLevelType w:val="hybridMultilevel"/>
    <w:tmpl w:val="BDA4D6C2"/>
    <w:lvl w:ilvl="0" w:tplc="8D7410D2">
      <w:start w:val="1"/>
      <w:numFmt w:val="bullet"/>
      <w:pStyle w:val="Exercices"/>
      <w:lvlText w:val=""/>
      <w:lvlPicBulletId w:val="1"/>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6931A57"/>
    <w:multiLevelType w:val="hybridMultilevel"/>
    <w:tmpl w:val="5A0A87A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2442A0A"/>
    <w:multiLevelType w:val="hybridMultilevel"/>
    <w:tmpl w:val="18C23DDC"/>
    <w:lvl w:ilvl="0" w:tplc="81F86880">
      <w:start w:val="1"/>
      <w:numFmt w:val="bullet"/>
      <w:pStyle w:val="Buts"/>
      <w:lvlText w:val=""/>
      <w:lvlPicBulletId w:val="0"/>
      <w:lvlJc w:val="left"/>
      <w:pPr>
        <w:ind w:left="786" w:hanging="360"/>
      </w:pPr>
      <w:rPr>
        <w:rFonts w:ascii="Symbol" w:hAnsi="Symbol" w:hint="default"/>
        <w:color w:val="auto"/>
      </w:rPr>
    </w:lvl>
    <w:lvl w:ilvl="1" w:tplc="040C0003">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5">
    <w:nsid w:val="3D900BEE"/>
    <w:multiLevelType w:val="hybridMultilevel"/>
    <w:tmpl w:val="D1621F1A"/>
    <w:lvl w:ilvl="0" w:tplc="BAAE488A">
      <w:start w:val="11"/>
      <w:numFmt w:val="bullet"/>
      <w:lvlText w:val="-"/>
      <w:lvlJc w:val="left"/>
      <w:pPr>
        <w:ind w:left="720" w:hanging="360"/>
      </w:pPr>
      <w:rPr>
        <w:rFonts w:ascii="Calibri" w:eastAsia="MS Mincho"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3223EC1"/>
    <w:multiLevelType w:val="hybridMultilevel"/>
    <w:tmpl w:val="730CF5C8"/>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3386A8E"/>
    <w:multiLevelType w:val="hybridMultilevel"/>
    <w:tmpl w:val="21D8CBC2"/>
    <w:lvl w:ilvl="0" w:tplc="040C0011">
      <w:start w:val="1"/>
      <w:numFmt w:val="decimal"/>
      <w:lvlText w:val="%1)"/>
      <w:lvlJc w:val="left"/>
      <w:pPr>
        <w:ind w:left="644" w:hanging="360"/>
      </w:p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8">
    <w:nsid w:val="4888484E"/>
    <w:multiLevelType w:val="hybridMultilevel"/>
    <w:tmpl w:val="537295B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0370CC4"/>
    <w:multiLevelType w:val="hybridMultilevel"/>
    <w:tmpl w:val="C88AF208"/>
    <w:lvl w:ilvl="0" w:tplc="33C22910">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0F50413"/>
    <w:multiLevelType w:val="hybridMultilevel"/>
    <w:tmpl w:val="F91C4632"/>
    <w:lvl w:ilvl="0" w:tplc="33C22910">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034329"/>
    <w:multiLevelType w:val="hybridMultilevel"/>
    <w:tmpl w:val="253A8DB0"/>
    <w:lvl w:ilvl="0" w:tplc="1D025BAE">
      <w:start w:val="1"/>
      <w:numFmt w:val="decimal"/>
      <w:pStyle w:val="EXERCICE"/>
      <w:lvlText w:val="%1."/>
      <w:lvlJc w:val="left"/>
      <w:pPr>
        <w:ind w:left="4046" w:hanging="360"/>
      </w:pPr>
    </w:lvl>
    <w:lvl w:ilvl="1" w:tplc="040C0019" w:tentative="1">
      <w:start w:val="1"/>
      <w:numFmt w:val="lowerLetter"/>
      <w:lvlText w:val="%2."/>
      <w:lvlJc w:val="left"/>
      <w:pPr>
        <w:ind w:left="4766" w:hanging="360"/>
      </w:pPr>
    </w:lvl>
    <w:lvl w:ilvl="2" w:tplc="040C001B" w:tentative="1">
      <w:start w:val="1"/>
      <w:numFmt w:val="lowerRoman"/>
      <w:lvlText w:val="%3."/>
      <w:lvlJc w:val="right"/>
      <w:pPr>
        <w:ind w:left="5486" w:hanging="180"/>
      </w:pPr>
    </w:lvl>
    <w:lvl w:ilvl="3" w:tplc="040C000F" w:tentative="1">
      <w:start w:val="1"/>
      <w:numFmt w:val="decimal"/>
      <w:lvlText w:val="%4."/>
      <w:lvlJc w:val="left"/>
      <w:pPr>
        <w:ind w:left="6206" w:hanging="360"/>
      </w:pPr>
    </w:lvl>
    <w:lvl w:ilvl="4" w:tplc="040C0019" w:tentative="1">
      <w:start w:val="1"/>
      <w:numFmt w:val="lowerLetter"/>
      <w:lvlText w:val="%5."/>
      <w:lvlJc w:val="left"/>
      <w:pPr>
        <w:ind w:left="6926" w:hanging="360"/>
      </w:pPr>
    </w:lvl>
    <w:lvl w:ilvl="5" w:tplc="040C001B" w:tentative="1">
      <w:start w:val="1"/>
      <w:numFmt w:val="lowerRoman"/>
      <w:lvlText w:val="%6."/>
      <w:lvlJc w:val="right"/>
      <w:pPr>
        <w:ind w:left="7646" w:hanging="180"/>
      </w:pPr>
    </w:lvl>
    <w:lvl w:ilvl="6" w:tplc="040C000F" w:tentative="1">
      <w:start w:val="1"/>
      <w:numFmt w:val="decimal"/>
      <w:lvlText w:val="%7."/>
      <w:lvlJc w:val="left"/>
      <w:pPr>
        <w:ind w:left="8366" w:hanging="360"/>
      </w:pPr>
    </w:lvl>
    <w:lvl w:ilvl="7" w:tplc="040C0019" w:tentative="1">
      <w:start w:val="1"/>
      <w:numFmt w:val="lowerLetter"/>
      <w:lvlText w:val="%8."/>
      <w:lvlJc w:val="left"/>
      <w:pPr>
        <w:ind w:left="9086" w:hanging="360"/>
      </w:pPr>
    </w:lvl>
    <w:lvl w:ilvl="8" w:tplc="040C001B" w:tentative="1">
      <w:start w:val="1"/>
      <w:numFmt w:val="lowerRoman"/>
      <w:lvlText w:val="%9."/>
      <w:lvlJc w:val="right"/>
      <w:pPr>
        <w:ind w:left="9806" w:hanging="180"/>
      </w:pPr>
    </w:lvl>
  </w:abstractNum>
  <w:abstractNum w:abstractNumId="22">
    <w:nsid w:val="63E22A90"/>
    <w:multiLevelType w:val="hybridMultilevel"/>
    <w:tmpl w:val="0A54A18E"/>
    <w:lvl w:ilvl="0" w:tplc="33C22910">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7557D6F"/>
    <w:multiLevelType w:val="hybridMultilevel"/>
    <w:tmpl w:val="C41AD1A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D0E0E7D"/>
    <w:multiLevelType w:val="hybridMultilevel"/>
    <w:tmpl w:val="E6CA580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6D2F02BA"/>
    <w:multiLevelType w:val="hybridMultilevel"/>
    <w:tmpl w:val="829AB89A"/>
    <w:lvl w:ilvl="0" w:tplc="A29A950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BC04C1B"/>
    <w:multiLevelType w:val="hybridMultilevel"/>
    <w:tmpl w:val="D8BE9B0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C354F3A"/>
    <w:multiLevelType w:val="hybridMultilevel"/>
    <w:tmpl w:val="5A3C3FFA"/>
    <w:lvl w:ilvl="0" w:tplc="4DE0FA2A">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25"/>
  </w:num>
  <w:num w:numId="6">
    <w:abstractNumId w:val="14"/>
  </w:num>
  <w:num w:numId="7">
    <w:abstractNumId w:val="27"/>
  </w:num>
  <w:num w:numId="8">
    <w:abstractNumId w:val="9"/>
  </w:num>
  <w:num w:numId="9">
    <w:abstractNumId w:val="11"/>
  </w:num>
  <w:num w:numId="10">
    <w:abstractNumId w:val="22"/>
  </w:num>
  <w:num w:numId="11">
    <w:abstractNumId w:val="20"/>
  </w:num>
  <w:num w:numId="12">
    <w:abstractNumId w:val="12"/>
  </w:num>
  <w:num w:numId="13">
    <w:abstractNumId w:val="19"/>
  </w:num>
  <w:num w:numId="14">
    <w:abstractNumId w:val="21"/>
  </w:num>
  <w:num w:numId="15">
    <w:abstractNumId w:val="26"/>
  </w:num>
  <w:num w:numId="16">
    <w:abstractNumId w:val="16"/>
  </w:num>
  <w:num w:numId="17">
    <w:abstractNumId w:val="8"/>
  </w:num>
  <w:num w:numId="18">
    <w:abstractNumId w:val="10"/>
  </w:num>
  <w:num w:numId="19">
    <w:abstractNumId w:val="23"/>
  </w:num>
  <w:num w:numId="20">
    <w:abstractNumId w:val="7"/>
  </w:num>
  <w:num w:numId="21">
    <w:abstractNumId w:val="4"/>
  </w:num>
  <w:num w:numId="22">
    <w:abstractNumId w:val="13"/>
  </w:num>
  <w:num w:numId="23">
    <w:abstractNumId w:val="24"/>
  </w:num>
  <w:num w:numId="24">
    <w:abstractNumId w:val="6"/>
  </w:num>
  <w:num w:numId="25">
    <w:abstractNumId w:val="17"/>
  </w:num>
  <w:num w:numId="26">
    <w:abstractNumId w:val="5"/>
  </w:num>
  <w:num w:numId="27">
    <w:abstractNumId w:val="15"/>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927"/>
    <w:rsid w:val="00021D92"/>
    <w:rsid w:val="00025E61"/>
    <w:rsid w:val="00027926"/>
    <w:rsid w:val="000616B0"/>
    <w:rsid w:val="00075665"/>
    <w:rsid w:val="000A5551"/>
    <w:rsid w:val="000C1535"/>
    <w:rsid w:val="001418DF"/>
    <w:rsid w:val="00165890"/>
    <w:rsid w:val="00167B83"/>
    <w:rsid w:val="00193608"/>
    <w:rsid w:val="001A5CE3"/>
    <w:rsid w:val="001D5C32"/>
    <w:rsid w:val="00205CD3"/>
    <w:rsid w:val="00222D76"/>
    <w:rsid w:val="00295A23"/>
    <w:rsid w:val="002C033F"/>
    <w:rsid w:val="002C6FA6"/>
    <w:rsid w:val="002D2BD0"/>
    <w:rsid w:val="0030662E"/>
    <w:rsid w:val="00351016"/>
    <w:rsid w:val="003606ED"/>
    <w:rsid w:val="0036116D"/>
    <w:rsid w:val="00382264"/>
    <w:rsid w:val="00383E11"/>
    <w:rsid w:val="003877BB"/>
    <w:rsid w:val="003E5927"/>
    <w:rsid w:val="00404F5A"/>
    <w:rsid w:val="00434350"/>
    <w:rsid w:val="004347A6"/>
    <w:rsid w:val="0044436D"/>
    <w:rsid w:val="00446293"/>
    <w:rsid w:val="00551917"/>
    <w:rsid w:val="00593039"/>
    <w:rsid w:val="005969B5"/>
    <w:rsid w:val="005A4D49"/>
    <w:rsid w:val="005A521A"/>
    <w:rsid w:val="005C4CCF"/>
    <w:rsid w:val="005E50E6"/>
    <w:rsid w:val="005F2745"/>
    <w:rsid w:val="005F7256"/>
    <w:rsid w:val="00604485"/>
    <w:rsid w:val="00693C1C"/>
    <w:rsid w:val="006A07A2"/>
    <w:rsid w:val="006B18C9"/>
    <w:rsid w:val="006C3969"/>
    <w:rsid w:val="0072610B"/>
    <w:rsid w:val="007321BF"/>
    <w:rsid w:val="00741B7E"/>
    <w:rsid w:val="0075089D"/>
    <w:rsid w:val="00771FDA"/>
    <w:rsid w:val="00774535"/>
    <w:rsid w:val="007970C1"/>
    <w:rsid w:val="007A5566"/>
    <w:rsid w:val="007B2517"/>
    <w:rsid w:val="007F295D"/>
    <w:rsid w:val="007F2B8D"/>
    <w:rsid w:val="00835B16"/>
    <w:rsid w:val="00843705"/>
    <w:rsid w:val="00862488"/>
    <w:rsid w:val="00865484"/>
    <w:rsid w:val="00876B3A"/>
    <w:rsid w:val="008B11B3"/>
    <w:rsid w:val="008C3D9E"/>
    <w:rsid w:val="008C63AE"/>
    <w:rsid w:val="008F0655"/>
    <w:rsid w:val="009403AF"/>
    <w:rsid w:val="0097201E"/>
    <w:rsid w:val="0099684F"/>
    <w:rsid w:val="009B03EE"/>
    <w:rsid w:val="009B1539"/>
    <w:rsid w:val="009D56A9"/>
    <w:rsid w:val="00A57BAB"/>
    <w:rsid w:val="00AB2B85"/>
    <w:rsid w:val="00AF587B"/>
    <w:rsid w:val="00B273E2"/>
    <w:rsid w:val="00B33D60"/>
    <w:rsid w:val="00B541EC"/>
    <w:rsid w:val="00B57119"/>
    <w:rsid w:val="00B76BA9"/>
    <w:rsid w:val="00B90FC4"/>
    <w:rsid w:val="00B95777"/>
    <w:rsid w:val="00BA583B"/>
    <w:rsid w:val="00BC612C"/>
    <w:rsid w:val="00C03A89"/>
    <w:rsid w:val="00C03CC5"/>
    <w:rsid w:val="00C57DBB"/>
    <w:rsid w:val="00C70318"/>
    <w:rsid w:val="00C76EFF"/>
    <w:rsid w:val="00C850C5"/>
    <w:rsid w:val="00CA4427"/>
    <w:rsid w:val="00CB3D4A"/>
    <w:rsid w:val="00CC2333"/>
    <w:rsid w:val="00CC4531"/>
    <w:rsid w:val="00CE636B"/>
    <w:rsid w:val="00D13D43"/>
    <w:rsid w:val="00D50C7B"/>
    <w:rsid w:val="00D50C8B"/>
    <w:rsid w:val="00D63B18"/>
    <w:rsid w:val="00D720CF"/>
    <w:rsid w:val="00D8227F"/>
    <w:rsid w:val="00DA3441"/>
    <w:rsid w:val="00DD18D1"/>
    <w:rsid w:val="00DF1E88"/>
    <w:rsid w:val="00E030DE"/>
    <w:rsid w:val="00E50D31"/>
    <w:rsid w:val="00ED0AF1"/>
    <w:rsid w:val="00ED5833"/>
    <w:rsid w:val="00EE0CCC"/>
    <w:rsid w:val="00FB765D"/>
    <w:rsid w:val="00FC6FE3"/>
    <w:rsid w:val="00FD2082"/>
    <w:rsid w:val="00FD5C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Normal Indent"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0" w:unhideWhenUsed="0" w:qFormat="1"/>
    <w:lsdException w:name="Table Grid" w:semiHidden="0" w:uiPriority="1" w:unhideWhenUsed="0"/>
    <w:lsdException w:name="Placeholder Text" w:unhideWhenUsed="0"/>
    <w:lsdException w:name="Revision"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0C5"/>
    <w:pPr>
      <w:spacing w:after="0" w:line="240" w:lineRule="auto"/>
      <w:jc w:val="both"/>
    </w:pPr>
    <w:rPr>
      <w:sz w:val="24"/>
      <w:lang w:val="fr-FR"/>
    </w:rPr>
  </w:style>
  <w:style w:type="paragraph" w:styleId="Titre1">
    <w:name w:val="heading 1"/>
    <w:basedOn w:val="Normal"/>
    <w:next w:val="Normal"/>
    <w:link w:val="Titre1Car"/>
    <w:uiPriority w:val="1"/>
    <w:semiHidden/>
    <w:unhideWhenUsed/>
    <w:qFormat/>
    <w:rsid w:val="00693C1C"/>
    <w:pPr>
      <w:spacing w:after="400" w:line="360" w:lineRule="auto"/>
      <w:ind w:left="-86"/>
      <w:outlineLvl w:val="0"/>
    </w:pPr>
    <w:rPr>
      <w:color w:val="D9D9D9" w:themeColor="background1" w:themeShade="D9"/>
      <w:sz w:val="96"/>
      <w:szCs w:val="96"/>
    </w:rPr>
  </w:style>
  <w:style w:type="paragraph" w:styleId="Titre2">
    <w:name w:val="heading 2"/>
    <w:basedOn w:val="Normal"/>
    <w:next w:val="Normal"/>
    <w:link w:val="Titre2Car"/>
    <w:uiPriority w:val="1"/>
    <w:unhideWhenUsed/>
    <w:rsid w:val="00693C1C"/>
    <w:pPr>
      <w:spacing w:before="320"/>
      <w:outlineLvl w:val="1"/>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semiHidden/>
    <w:rsid w:val="00693C1C"/>
    <w:rPr>
      <w:color w:val="D9D9D9" w:themeColor="background1" w:themeShade="D9"/>
      <w:sz w:val="96"/>
      <w:szCs w:val="96"/>
    </w:rPr>
  </w:style>
  <w:style w:type="character" w:customStyle="1" w:styleId="Titre2Car">
    <w:name w:val="Titre 2 Car"/>
    <w:basedOn w:val="Policepardfaut"/>
    <w:link w:val="Titre2"/>
    <w:uiPriority w:val="1"/>
    <w:rsid w:val="00693C1C"/>
    <w:rPr>
      <w:b/>
      <w:sz w:val="18"/>
    </w:rPr>
  </w:style>
  <w:style w:type="character" w:styleId="Textedelespacerserv">
    <w:name w:val="Placeholder Text"/>
    <w:basedOn w:val="Policepardfaut"/>
    <w:uiPriority w:val="99"/>
    <w:semiHidden/>
    <w:rsid w:val="00693C1C"/>
    <w:rPr>
      <w:color w:val="808080"/>
    </w:rPr>
  </w:style>
  <w:style w:type="table" w:styleId="Grilledutableau">
    <w:name w:val="Table Grid"/>
    <w:basedOn w:val="TableauNormal"/>
    <w:uiPriority w:val="1"/>
    <w:rsid w:val="00693C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Event-Bold">
    <w:name w:val="Event - Bold"/>
    <w:basedOn w:val="Event"/>
    <w:qFormat/>
    <w:rsid w:val="00693C1C"/>
    <w:rPr>
      <w:b/>
    </w:rPr>
  </w:style>
  <w:style w:type="paragraph" w:customStyle="1" w:styleId="DateTime">
    <w:name w:val="Date &amp; Time"/>
    <w:basedOn w:val="Normal"/>
    <w:link w:val="DateTimeCar"/>
    <w:qFormat/>
    <w:rsid w:val="00693C1C"/>
    <w:pPr>
      <w:spacing w:after="300"/>
      <w:contextualSpacing/>
    </w:pPr>
  </w:style>
  <w:style w:type="paragraph" w:customStyle="1" w:styleId="AgendaInformation">
    <w:name w:val="Agenda Information"/>
    <w:basedOn w:val="Normal"/>
    <w:qFormat/>
    <w:rsid w:val="00693C1C"/>
    <w:pPr>
      <w:spacing w:after="600" w:line="336" w:lineRule="auto"/>
      <w:contextualSpacing/>
    </w:pPr>
  </w:style>
  <w:style w:type="paragraph" w:customStyle="1" w:styleId="Event">
    <w:name w:val="Event"/>
    <w:basedOn w:val="Normal"/>
    <w:link w:val="EventCar"/>
    <w:qFormat/>
    <w:rsid w:val="00693C1C"/>
    <w:pPr>
      <w:spacing w:after="80"/>
    </w:pPr>
  </w:style>
  <w:style w:type="paragraph" w:customStyle="1" w:styleId="AdditionalInformation">
    <w:name w:val="Additional Information"/>
    <w:basedOn w:val="AgendaInformation"/>
    <w:qFormat/>
    <w:rsid w:val="00693C1C"/>
    <w:pPr>
      <w:spacing w:after="120"/>
      <w:contextualSpacing w:val="0"/>
    </w:pPr>
  </w:style>
  <w:style w:type="paragraph" w:styleId="Textedebulles">
    <w:name w:val="Balloon Text"/>
    <w:basedOn w:val="Normal"/>
    <w:link w:val="TextedebullesCar"/>
    <w:uiPriority w:val="99"/>
    <w:semiHidden/>
    <w:unhideWhenUsed/>
    <w:rsid w:val="00693C1C"/>
    <w:rPr>
      <w:rFonts w:ascii="Tahoma" w:hAnsi="Tahoma" w:cs="Tahoma"/>
      <w:sz w:val="16"/>
      <w:szCs w:val="16"/>
    </w:rPr>
  </w:style>
  <w:style w:type="character" w:customStyle="1" w:styleId="TextedebullesCar">
    <w:name w:val="Texte de bulles Car"/>
    <w:basedOn w:val="Policepardfaut"/>
    <w:link w:val="Textedebulles"/>
    <w:uiPriority w:val="99"/>
    <w:semiHidden/>
    <w:rsid w:val="00693C1C"/>
    <w:rPr>
      <w:rFonts w:ascii="Tahoma" w:hAnsi="Tahoma" w:cs="Tahoma"/>
      <w:sz w:val="16"/>
      <w:szCs w:val="16"/>
    </w:rPr>
  </w:style>
  <w:style w:type="paragraph" w:customStyle="1" w:styleId="AgendaHeading">
    <w:name w:val="Agenda Heading"/>
    <w:basedOn w:val="Normal"/>
    <w:qFormat/>
    <w:rsid w:val="00693C1C"/>
    <w:pPr>
      <w:spacing w:after="400" w:line="360" w:lineRule="auto"/>
      <w:ind w:left="-86"/>
      <w:outlineLvl w:val="0"/>
    </w:pPr>
    <w:rPr>
      <w:color w:val="D9D9D9" w:themeColor="background1" w:themeShade="D9"/>
      <w:sz w:val="96"/>
      <w:szCs w:val="96"/>
    </w:rPr>
  </w:style>
  <w:style w:type="paragraph" w:customStyle="1" w:styleId="MeetingTitle">
    <w:name w:val="Meeting Title"/>
    <w:basedOn w:val="Normal"/>
    <w:qFormat/>
    <w:rsid w:val="00693C1C"/>
    <w:pPr>
      <w:spacing w:before="320"/>
      <w:outlineLvl w:val="1"/>
    </w:pPr>
    <w:rPr>
      <w:b/>
    </w:rPr>
  </w:style>
  <w:style w:type="paragraph" w:styleId="En-tte">
    <w:name w:val="header"/>
    <w:basedOn w:val="Normal"/>
    <w:link w:val="En-tteCar"/>
    <w:uiPriority w:val="99"/>
    <w:unhideWhenUsed/>
    <w:rsid w:val="00693C1C"/>
    <w:pPr>
      <w:tabs>
        <w:tab w:val="center" w:pos="4680"/>
        <w:tab w:val="right" w:pos="9360"/>
      </w:tabs>
    </w:pPr>
  </w:style>
  <w:style w:type="character" w:customStyle="1" w:styleId="En-tteCar">
    <w:name w:val="En-tête Car"/>
    <w:basedOn w:val="Policepardfaut"/>
    <w:link w:val="En-tte"/>
    <w:uiPriority w:val="99"/>
    <w:rsid w:val="00693C1C"/>
    <w:rPr>
      <w:sz w:val="18"/>
    </w:rPr>
  </w:style>
  <w:style w:type="paragraph" w:styleId="Pieddepage">
    <w:name w:val="footer"/>
    <w:basedOn w:val="Normal"/>
    <w:link w:val="PieddepageCar"/>
    <w:uiPriority w:val="99"/>
    <w:unhideWhenUsed/>
    <w:rsid w:val="00693C1C"/>
    <w:pPr>
      <w:tabs>
        <w:tab w:val="center" w:pos="4680"/>
        <w:tab w:val="right" w:pos="9360"/>
      </w:tabs>
    </w:pPr>
  </w:style>
  <w:style w:type="character" w:customStyle="1" w:styleId="PieddepageCar">
    <w:name w:val="Pied de page Car"/>
    <w:basedOn w:val="Policepardfaut"/>
    <w:link w:val="Pieddepage"/>
    <w:uiPriority w:val="99"/>
    <w:rsid w:val="00693C1C"/>
    <w:rPr>
      <w:sz w:val="18"/>
    </w:rPr>
  </w:style>
  <w:style w:type="paragraph" w:customStyle="1" w:styleId="PlaceholderAutotext58">
    <w:name w:val="PlaceholderAutotext_58"/>
    <w:rsid w:val="00693C1C"/>
    <w:rPr>
      <w:rFonts w:eastAsiaTheme="minorEastAsia"/>
    </w:rPr>
  </w:style>
  <w:style w:type="paragraph" w:styleId="Explorateurdedocuments">
    <w:name w:val="Document Map"/>
    <w:basedOn w:val="Normal"/>
    <w:link w:val="ExplorateurdedocumentsCar"/>
    <w:uiPriority w:val="99"/>
    <w:semiHidden/>
    <w:unhideWhenUsed/>
    <w:rsid w:val="00604485"/>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604485"/>
    <w:rPr>
      <w:rFonts w:ascii="Tahoma" w:hAnsi="Tahoma" w:cs="Tahoma"/>
      <w:sz w:val="16"/>
      <w:szCs w:val="16"/>
      <w:lang w:val="fr-FR"/>
    </w:rPr>
  </w:style>
  <w:style w:type="paragraph" w:customStyle="1" w:styleId="Buts">
    <w:name w:val="Buts"/>
    <w:basedOn w:val="Normal"/>
    <w:link w:val="ButsCar"/>
    <w:qFormat/>
    <w:rsid w:val="00383E11"/>
    <w:pPr>
      <w:keepNext/>
      <w:numPr>
        <w:numId w:val="6"/>
      </w:numPr>
      <w:spacing w:line="360" w:lineRule="auto"/>
      <w:ind w:left="714" w:hanging="357"/>
    </w:pPr>
    <w:rPr>
      <w:sz w:val="28"/>
    </w:rPr>
  </w:style>
  <w:style w:type="paragraph" w:customStyle="1" w:styleId="Exercices">
    <w:name w:val="Exercices"/>
    <w:basedOn w:val="Normal"/>
    <w:link w:val="ExercicesCar"/>
    <w:qFormat/>
    <w:rsid w:val="00383E11"/>
    <w:pPr>
      <w:keepNext/>
      <w:numPr>
        <w:numId w:val="12"/>
      </w:numPr>
      <w:spacing w:line="360" w:lineRule="auto"/>
      <w:ind w:left="714" w:hanging="357"/>
    </w:pPr>
    <w:rPr>
      <w:sz w:val="28"/>
    </w:rPr>
  </w:style>
  <w:style w:type="character" w:customStyle="1" w:styleId="EventCar">
    <w:name w:val="Event Car"/>
    <w:basedOn w:val="Policepardfaut"/>
    <w:link w:val="Event"/>
    <w:rsid w:val="005969B5"/>
    <w:rPr>
      <w:sz w:val="18"/>
      <w:lang w:val="fr-FR"/>
    </w:rPr>
  </w:style>
  <w:style w:type="character" w:customStyle="1" w:styleId="ButsCar">
    <w:name w:val="Buts Car"/>
    <w:basedOn w:val="EventCar"/>
    <w:link w:val="Buts"/>
    <w:rsid w:val="00383E11"/>
    <w:rPr>
      <w:sz w:val="28"/>
      <w:lang w:val="fr-FR"/>
    </w:rPr>
  </w:style>
  <w:style w:type="character" w:customStyle="1" w:styleId="ExercicesCar">
    <w:name w:val="Exercices Car"/>
    <w:basedOn w:val="EventCar"/>
    <w:link w:val="Exercices"/>
    <w:rsid w:val="00383E11"/>
    <w:rPr>
      <w:sz w:val="28"/>
      <w:lang w:val="fr-FR"/>
    </w:rPr>
  </w:style>
  <w:style w:type="paragraph" w:customStyle="1" w:styleId="Default">
    <w:name w:val="Default"/>
    <w:rsid w:val="008C3D9E"/>
    <w:pPr>
      <w:autoSpaceDE w:val="0"/>
      <w:autoSpaceDN w:val="0"/>
      <w:adjustRightInd w:val="0"/>
      <w:spacing w:after="0" w:line="240" w:lineRule="auto"/>
    </w:pPr>
    <w:rPr>
      <w:rFonts w:ascii="Calibri" w:hAnsi="Calibri" w:cs="Calibri"/>
      <w:color w:val="000000"/>
      <w:sz w:val="24"/>
      <w:szCs w:val="24"/>
      <w:lang w:val="fr-FR"/>
    </w:rPr>
  </w:style>
  <w:style w:type="character" w:styleId="Lienhypertexte">
    <w:name w:val="Hyperlink"/>
    <w:basedOn w:val="Policepardfaut"/>
    <w:uiPriority w:val="99"/>
    <w:unhideWhenUsed/>
    <w:rsid w:val="007F2B8D"/>
    <w:rPr>
      <w:color w:val="0000FF" w:themeColor="hyperlink"/>
      <w:u w:val="single"/>
    </w:rPr>
  </w:style>
  <w:style w:type="paragraph" w:customStyle="1" w:styleId="Puceverte">
    <w:name w:val="Puce verte"/>
    <w:basedOn w:val="Buts"/>
    <w:link w:val="PuceverteCar"/>
    <w:qFormat/>
    <w:rsid w:val="0097201E"/>
    <w:pPr>
      <w:keepNext w:val="0"/>
    </w:pPr>
    <w:rPr>
      <w:b/>
      <w:sz w:val="24"/>
      <w:szCs w:val="24"/>
    </w:rPr>
  </w:style>
  <w:style w:type="character" w:customStyle="1" w:styleId="PuceverteCar">
    <w:name w:val="Puce verte Car"/>
    <w:basedOn w:val="ButsCar"/>
    <w:link w:val="Puceverte"/>
    <w:rsid w:val="0097201E"/>
    <w:rPr>
      <w:b/>
      <w:sz w:val="24"/>
      <w:szCs w:val="24"/>
      <w:lang w:val="fr-FR"/>
    </w:rPr>
  </w:style>
  <w:style w:type="paragraph" w:styleId="Listenumros">
    <w:name w:val="List Number"/>
    <w:basedOn w:val="Normal"/>
    <w:uiPriority w:val="9"/>
    <w:qFormat/>
    <w:rsid w:val="00021D92"/>
    <w:pPr>
      <w:numPr>
        <w:numId w:val="2"/>
      </w:numPr>
      <w:contextualSpacing/>
    </w:pPr>
  </w:style>
  <w:style w:type="paragraph" w:styleId="Listenumros2">
    <w:name w:val="List Number 2"/>
    <w:basedOn w:val="Normal"/>
    <w:uiPriority w:val="10"/>
    <w:qFormat/>
    <w:rsid w:val="00021D92"/>
    <w:pPr>
      <w:numPr>
        <w:numId w:val="4"/>
      </w:numPr>
      <w:contextualSpacing/>
    </w:pPr>
  </w:style>
  <w:style w:type="paragraph" w:customStyle="1" w:styleId="EXERCICE">
    <w:name w:val="EXERCICE"/>
    <w:basedOn w:val="Titre1"/>
    <w:next w:val="Normal"/>
    <w:link w:val="EXERCICECar"/>
    <w:qFormat/>
    <w:rsid w:val="006A07A2"/>
    <w:pPr>
      <w:numPr>
        <w:numId w:val="14"/>
      </w:numPr>
      <w:shd w:val="clear" w:color="auto" w:fill="92CDDC" w:themeFill="accent5" w:themeFillTint="99"/>
      <w:spacing w:before="480"/>
      <w:ind w:left="714" w:hanging="357"/>
    </w:pPr>
    <w:rPr>
      <w:b/>
      <w:color w:val="auto"/>
      <w:sz w:val="28"/>
      <w:szCs w:val="28"/>
    </w:rPr>
  </w:style>
  <w:style w:type="paragraph" w:styleId="En-ttedetabledesmatires">
    <w:name w:val="TOC Heading"/>
    <w:basedOn w:val="Titre1"/>
    <w:next w:val="Normal"/>
    <w:uiPriority w:val="39"/>
    <w:unhideWhenUsed/>
    <w:qFormat/>
    <w:rsid w:val="005A4D49"/>
    <w:pPr>
      <w:keepNext/>
      <w:keepLines/>
      <w:spacing w:before="480" w:after="0" w:line="276" w:lineRule="auto"/>
      <w:ind w:left="0"/>
      <w:outlineLvl w:val="9"/>
    </w:pPr>
    <w:rPr>
      <w:rFonts w:asciiTheme="majorHAnsi" w:eastAsiaTheme="majorEastAsia" w:hAnsiTheme="majorHAnsi" w:cstheme="majorBidi"/>
      <w:b/>
      <w:bCs/>
      <w:color w:val="365F91" w:themeColor="accent1" w:themeShade="BF"/>
      <w:sz w:val="28"/>
      <w:szCs w:val="28"/>
      <w:lang w:eastAsia="fr-FR"/>
    </w:rPr>
  </w:style>
  <w:style w:type="character" w:customStyle="1" w:styleId="DateTimeCar">
    <w:name w:val="Date &amp; Time Car"/>
    <w:basedOn w:val="Policepardfaut"/>
    <w:link w:val="DateTime"/>
    <w:rsid w:val="00205CD3"/>
    <w:rPr>
      <w:sz w:val="24"/>
      <w:lang w:val="fr-FR"/>
    </w:rPr>
  </w:style>
  <w:style w:type="character" w:customStyle="1" w:styleId="EXERCICECar">
    <w:name w:val="EXERCICE Car"/>
    <w:basedOn w:val="DateTimeCar"/>
    <w:link w:val="EXERCICE"/>
    <w:rsid w:val="006A07A2"/>
    <w:rPr>
      <w:b/>
      <w:sz w:val="28"/>
      <w:szCs w:val="28"/>
      <w:shd w:val="clear" w:color="auto" w:fill="92CDDC" w:themeFill="accent5" w:themeFillTint="99"/>
      <w:lang w:val="fr-FR"/>
    </w:rPr>
  </w:style>
  <w:style w:type="paragraph" w:styleId="TM1">
    <w:name w:val="toc 1"/>
    <w:basedOn w:val="Normal"/>
    <w:next w:val="Normal"/>
    <w:autoRedefine/>
    <w:uiPriority w:val="39"/>
    <w:unhideWhenUsed/>
    <w:rsid w:val="005A4D49"/>
    <w:pPr>
      <w:spacing w:after="100"/>
    </w:pPr>
  </w:style>
  <w:style w:type="paragraph" w:styleId="Paragraphedeliste">
    <w:name w:val="List Paragraph"/>
    <w:basedOn w:val="Normal"/>
    <w:uiPriority w:val="34"/>
    <w:qFormat/>
    <w:rsid w:val="00E030DE"/>
    <w:pPr>
      <w:spacing w:after="200" w:line="276" w:lineRule="auto"/>
      <w:ind w:left="720"/>
      <w:contextualSpacing/>
    </w:pPr>
    <w:rPr>
      <w:rFonts w:eastAsiaTheme="minorEastAsia"/>
      <w:sz w:val="22"/>
      <w:lang w:eastAsia="fr-FR"/>
    </w:rPr>
  </w:style>
  <w:style w:type="character" w:styleId="Emphaseintense">
    <w:name w:val="Intense Emphasis"/>
    <w:basedOn w:val="Policepardfaut"/>
    <w:uiPriority w:val="21"/>
    <w:qFormat/>
    <w:rsid w:val="00C850C5"/>
    <w:rPr>
      <w:b/>
      <w:bCs/>
      <w:i/>
      <w:iCs/>
      <w:color w:val="365F91" w:themeColor="accent1" w:themeShade="BF"/>
    </w:rPr>
  </w:style>
  <w:style w:type="character" w:styleId="Lienhypertextesuivivisit">
    <w:name w:val="FollowedHyperlink"/>
    <w:basedOn w:val="Policepardfaut"/>
    <w:uiPriority w:val="99"/>
    <w:semiHidden/>
    <w:unhideWhenUsed/>
    <w:rsid w:val="00EE0CCC"/>
    <w:rPr>
      <w:color w:val="800080" w:themeColor="followedHyperlink"/>
      <w:u w:val="single"/>
    </w:rPr>
  </w:style>
  <w:style w:type="character" w:styleId="Accentuation">
    <w:name w:val="Emphasis"/>
    <w:basedOn w:val="Policepardfaut"/>
    <w:uiPriority w:val="20"/>
    <w:qFormat/>
    <w:rsid w:val="006B18C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Normal Indent"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0" w:unhideWhenUsed="0" w:qFormat="1"/>
    <w:lsdException w:name="Table Grid" w:semiHidden="0" w:uiPriority="1" w:unhideWhenUsed="0"/>
    <w:lsdException w:name="Placeholder Text" w:unhideWhenUsed="0"/>
    <w:lsdException w:name="Revision"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0C5"/>
    <w:pPr>
      <w:spacing w:after="0" w:line="240" w:lineRule="auto"/>
      <w:jc w:val="both"/>
    </w:pPr>
    <w:rPr>
      <w:sz w:val="24"/>
      <w:lang w:val="fr-FR"/>
    </w:rPr>
  </w:style>
  <w:style w:type="paragraph" w:styleId="Titre1">
    <w:name w:val="heading 1"/>
    <w:basedOn w:val="Normal"/>
    <w:next w:val="Normal"/>
    <w:link w:val="Titre1Car"/>
    <w:uiPriority w:val="1"/>
    <w:semiHidden/>
    <w:unhideWhenUsed/>
    <w:qFormat/>
    <w:rsid w:val="00693C1C"/>
    <w:pPr>
      <w:spacing w:after="400" w:line="360" w:lineRule="auto"/>
      <w:ind w:left="-86"/>
      <w:outlineLvl w:val="0"/>
    </w:pPr>
    <w:rPr>
      <w:color w:val="D9D9D9" w:themeColor="background1" w:themeShade="D9"/>
      <w:sz w:val="96"/>
      <w:szCs w:val="96"/>
    </w:rPr>
  </w:style>
  <w:style w:type="paragraph" w:styleId="Titre2">
    <w:name w:val="heading 2"/>
    <w:basedOn w:val="Normal"/>
    <w:next w:val="Normal"/>
    <w:link w:val="Titre2Car"/>
    <w:uiPriority w:val="1"/>
    <w:unhideWhenUsed/>
    <w:rsid w:val="00693C1C"/>
    <w:pPr>
      <w:spacing w:before="320"/>
      <w:outlineLvl w:val="1"/>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semiHidden/>
    <w:rsid w:val="00693C1C"/>
    <w:rPr>
      <w:color w:val="D9D9D9" w:themeColor="background1" w:themeShade="D9"/>
      <w:sz w:val="96"/>
      <w:szCs w:val="96"/>
    </w:rPr>
  </w:style>
  <w:style w:type="character" w:customStyle="1" w:styleId="Titre2Car">
    <w:name w:val="Titre 2 Car"/>
    <w:basedOn w:val="Policepardfaut"/>
    <w:link w:val="Titre2"/>
    <w:uiPriority w:val="1"/>
    <w:rsid w:val="00693C1C"/>
    <w:rPr>
      <w:b/>
      <w:sz w:val="18"/>
    </w:rPr>
  </w:style>
  <w:style w:type="character" w:styleId="Textedelespacerserv">
    <w:name w:val="Placeholder Text"/>
    <w:basedOn w:val="Policepardfaut"/>
    <w:uiPriority w:val="99"/>
    <w:semiHidden/>
    <w:rsid w:val="00693C1C"/>
    <w:rPr>
      <w:color w:val="808080"/>
    </w:rPr>
  </w:style>
  <w:style w:type="table" w:styleId="Grilledutableau">
    <w:name w:val="Table Grid"/>
    <w:basedOn w:val="TableauNormal"/>
    <w:uiPriority w:val="1"/>
    <w:rsid w:val="00693C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Event-Bold">
    <w:name w:val="Event - Bold"/>
    <w:basedOn w:val="Event"/>
    <w:qFormat/>
    <w:rsid w:val="00693C1C"/>
    <w:rPr>
      <w:b/>
    </w:rPr>
  </w:style>
  <w:style w:type="paragraph" w:customStyle="1" w:styleId="DateTime">
    <w:name w:val="Date &amp; Time"/>
    <w:basedOn w:val="Normal"/>
    <w:link w:val="DateTimeCar"/>
    <w:qFormat/>
    <w:rsid w:val="00693C1C"/>
    <w:pPr>
      <w:spacing w:after="300"/>
      <w:contextualSpacing/>
    </w:pPr>
  </w:style>
  <w:style w:type="paragraph" w:customStyle="1" w:styleId="AgendaInformation">
    <w:name w:val="Agenda Information"/>
    <w:basedOn w:val="Normal"/>
    <w:qFormat/>
    <w:rsid w:val="00693C1C"/>
    <w:pPr>
      <w:spacing w:after="600" w:line="336" w:lineRule="auto"/>
      <w:contextualSpacing/>
    </w:pPr>
  </w:style>
  <w:style w:type="paragraph" w:customStyle="1" w:styleId="Event">
    <w:name w:val="Event"/>
    <w:basedOn w:val="Normal"/>
    <w:link w:val="EventCar"/>
    <w:qFormat/>
    <w:rsid w:val="00693C1C"/>
    <w:pPr>
      <w:spacing w:after="80"/>
    </w:pPr>
  </w:style>
  <w:style w:type="paragraph" w:customStyle="1" w:styleId="AdditionalInformation">
    <w:name w:val="Additional Information"/>
    <w:basedOn w:val="AgendaInformation"/>
    <w:qFormat/>
    <w:rsid w:val="00693C1C"/>
    <w:pPr>
      <w:spacing w:after="120"/>
      <w:contextualSpacing w:val="0"/>
    </w:pPr>
  </w:style>
  <w:style w:type="paragraph" w:styleId="Textedebulles">
    <w:name w:val="Balloon Text"/>
    <w:basedOn w:val="Normal"/>
    <w:link w:val="TextedebullesCar"/>
    <w:uiPriority w:val="99"/>
    <w:semiHidden/>
    <w:unhideWhenUsed/>
    <w:rsid w:val="00693C1C"/>
    <w:rPr>
      <w:rFonts w:ascii="Tahoma" w:hAnsi="Tahoma" w:cs="Tahoma"/>
      <w:sz w:val="16"/>
      <w:szCs w:val="16"/>
    </w:rPr>
  </w:style>
  <w:style w:type="character" w:customStyle="1" w:styleId="TextedebullesCar">
    <w:name w:val="Texte de bulles Car"/>
    <w:basedOn w:val="Policepardfaut"/>
    <w:link w:val="Textedebulles"/>
    <w:uiPriority w:val="99"/>
    <w:semiHidden/>
    <w:rsid w:val="00693C1C"/>
    <w:rPr>
      <w:rFonts w:ascii="Tahoma" w:hAnsi="Tahoma" w:cs="Tahoma"/>
      <w:sz w:val="16"/>
      <w:szCs w:val="16"/>
    </w:rPr>
  </w:style>
  <w:style w:type="paragraph" w:customStyle="1" w:styleId="AgendaHeading">
    <w:name w:val="Agenda Heading"/>
    <w:basedOn w:val="Normal"/>
    <w:qFormat/>
    <w:rsid w:val="00693C1C"/>
    <w:pPr>
      <w:spacing w:after="400" w:line="360" w:lineRule="auto"/>
      <w:ind w:left="-86"/>
      <w:outlineLvl w:val="0"/>
    </w:pPr>
    <w:rPr>
      <w:color w:val="D9D9D9" w:themeColor="background1" w:themeShade="D9"/>
      <w:sz w:val="96"/>
      <w:szCs w:val="96"/>
    </w:rPr>
  </w:style>
  <w:style w:type="paragraph" w:customStyle="1" w:styleId="MeetingTitle">
    <w:name w:val="Meeting Title"/>
    <w:basedOn w:val="Normal"/>
    <w:qFormat/>
    <w:rsid w:val="00693C1C"/>
    <w:pPr>
      <w:spacing w:before="320"/>
      <w:outlineLvl w:val="1"/>
    </w:pPr>
    <w:rPr>
      <w:b/>
    </w:rPr>
  </w:style>
  <w:style w:type="paragraph" w:styleId="En-tte">
    <w:name w:val="header"/>
    <w:basedOn w:val="Normal"/>
    <w:link w:val="En-tteCar"/>
    <w:uiPriority w:val="99"/>
    <w:unhideWhenUsed/>
    <w:rsid w:val="00693C1C"/>
    <w:pPr>
      <w:tabs>
        <w:tab w:val="center" w:pos="4680"/>
        <w:tab w:val="right" w:pos="9360"/>
      </w:tabs>
    </w:pPr>
  </w:style>
  <w:style w:type="character" w:customStyle="1" w:styleId="En-tteCar">
    <w:name w:val="En-tête Car"/>
    <w:basedOn w:val="Policepardfaut"/>
    <w:link w:val="En-tte"/>
    <w:uiPriority w:val="99"/>
    <w:rsid w:val="00693C1C"/>
    <w:rPr>
      <w:sz w:val="18"/>
    </w:rPr>
  </w:style>
  <w:style w:type="paragraph" w:styleId="Pieddepage">
    <w:name w:val="footer"/>
    <w:basedOn w:val="Normal"/>
    <w:link w:val="PieddepageCar"/>
    <w:uiPriority w:val="99"/>
    <w:unhideWhenUsed/>
    <w:rsid w:val="00693C1C"/>
    <w:pPr>
      <w:tabs>
        <w:tab w:val="center" w:pos="4680"/>
        <w:tab w:val="right" w:pos="9360"/>
      </w:tabs>
    </w:pPr>
  </w:style>
  <w:style w:type="character" w:customStyle="1" w:styleId="PieddepageCar">
    <w:name w:val="Pied de page Car"/>
    <w:basedOn w:val="Policepardfaut"/>
    <w:link w:val="Pieddepage"/>
    <w:uiPriority w:val="99"/>
    <w:rsid w:val="00693C1C"/>
    <w:rPr>
      <w:sz w:val="18"/>
    </w:rPr>
  </w:style>
  <w:style w:type="paragraph" w:customStyle="1" w:styleId="PlaceholderAutotext58">
    <w:name w:val="PlaceholderAutotext_58"/>
    <w:rsid w:val="00693C1C"/>
    <w:rPr>
      <w:rFonts w:eastAsiaTheme="minorEastAsia"/>
    </w:rPr>
  </w:style>
  <w:style w:type="paragraph" w:styleId="Explorateurdedocuments">
    <w:name w:val="Document Map"/>
    <w:basedOn w:val="Normal"/>
    <w:link w:val="ExplorateurdedocumentsCar"/>
    <w:uiPriority w:val="99"/>
    <w:semiHidden/>
    <w:unhideWhenUsed/>
    <w:rsid w:val="00604485"/>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604485"/>
    <w:rPr>
      <w:rFonts w:ascii="Tahoma" w:hAnsi="Tahoma" w:cs="Tahoma"/>
      <w:sz w:val="16"/>
      <w:szCs w:val="16"/>
      <w:lang w:val="fr-FR"/>
    </w:rPr>
  </w:style>
  <w:style w:type="paragraph" w:customStyle="1" w:styleId="Buts">
    <w:name w:val="Buts"/>
    <w:basedOn w:val="Normal"/>
    <w:link w:val="ButsCar"/>
    <w:qFormat/>
    <w:rsid w:val="00383E11"/>
    <w:pPr>
      <w:keepNext/>
      <w:numPr>
        <w:numId w:val="6"/>
      </w:numPr>
      <w:spacing w:line="360" w:lineRule="auto"/>
      <w:ind w:left="714" w:hanging="357"/>
    </w:pPr>
    <w:rPr>
      <w:sz w:val="28"/>
    </w:rPr>
  </w:style>
  <w:style w:type="paragraph" w:customStyle="1" w:styleId="Exercices">
    <w:name w:val="Exercices"/>
    <w:basedOn w:val="Normal"/>
    <w:link w:val="ExercicesCar"/>
    <w:qFormat/>
    <w:rsid w:val="00383E11"/>
    <w:pPr>
      <w:keepNext/>
      <w:numPr>
        <w:numId w:val="12"/>
      </w:numPr>
      <w:spacing w:line="360" w:lineRule="auto"/>
      <w:ind w:left="714" w:hanging="357"/>
    </w:pPr>
    <w:rPr>
      <w:sz w:val="28"/>
    </w:rPr>
  </w:style>
  <w:style w:type="character" w:customStyle="1" w:styleId="EventCar">
    <w:name w:val="Event Car"/>
    <w:basedOn w:val="Policepardfaut"/>
    <w:link w:val="Event"/>
    <w:rsid w:val="005969B5"/>
    <w:rPr>
      <w:sz w:val="18"/>
      <w:lang w:val="fr-FR"/>
    </w:rPr>
  </w:style>
  <w:style w:type="character" w:customStyle="1" w:styleId="ButsCar">
    <w:name w:val="Buts Car"/>
    <w:basedOn w:val="EventCar"/>
    <w:link w:val="Buts"/>
    <w:rsid w:val="00383E11"/>
    <w:rPr>
      <w:sz w:val="28"/>
      <w:lang w:val="fr-FR"/>
    </w:rPr>
  </w:style>
  <w:style w:type="character" w:customStyle="1" w:styleId="ExercicesCar">
    <w:name w:val="Exercices Car"/>
    <w:basedOn w:val="EventCar"/>
    <w:link w:val="Exercices"/>
    <w:rsid w:val="00383E11"/>
    <w:rPr>
      <w:sz w:val="28"/>
      <w:lang w:val="fr-FR"/>
    </w:rPr>
  </w:style>
  <w:style w:type="paragraph" w:customStyle="1" w:styleId="Default">
    <w:name w:val="Default"/>
    <w:rsid w:val="008C3D9E"/>
    <w:pPr>
      <w:autoSpaceDE w:val="0"/>
      <w:autoSpaceDN w:val="0"/>
      <w:adjustRightInd w:val="0"/>
      <w:spacing w:after="0" w:line="240" w:lineRule="auto"/>
    </w:pPr>
    <w:rPr>
      <w:rFonts w:ascii="Calibri" w:hAnsi="Calibri" w:cs="Calibri"/>
      <w:color w:val="000000"/>
      <w:sz w:val="24"/>
      <w:szCs w:val="24"/>
      <w:lang w:val="fr-FR"/>
    </w:rPr>
  </w:style>
  <w:style w:type="character" w:styleId="Lienhypertexte">
    <w:name w:val="Hyperlink"/>
    <w:basedOn w:val="Policepardfaut"/>
    <w:uiPriority w:val="99"/>
    <w:unhideWhenUsed/>
    <w:rsid w:val="007F2B8D"/>
    <w:rPr>
      <w:color w:val="0000FF" w:themeColor="hyperlink"/>
      <w:u w:val="single"/>
    </w:rPr>
  </w:style>
  <w:style w:type="paragraph" w:customStyle="1" w:styleId="Puceverte">
    <w:name w:val="Puce verte"/>
    <w:basedOn w:val="Buts"/>
    <w:link w:val="PuceverteCar"/>
    <w:qFormat/>
    <w:rsid w:val="0097201E"/>
    <w:pPr>
      <w:keepNext w:val="0"/>
    </w:pPr>
    <w:rPr>
      <w:b/>
      <w:sz w:val="24"/>
      <w:szCs w:val="24"/>
    </w:rPr>
  </w:style>
  <w:style w:type="character" w:customStyle="1" w:styleId="PuceverteCar">
    <w:name w:val="Puce verte Car"/>
    <w:basedOn w:val="ButsCar"/>
    <w:link w:val="Puceverte"/>
    <w:rsid w:val="0097201E"/>
    <w:rPr>
      <w:b/>
      <w:sz w:val="24"/>
      <w:szCs w:val="24"/>
      <w:lang w:val="fr-FR"/>
    </w:rPr>
  </w:style>
  <w:style w:type="paragraph" w:styleId="Listenumros">
    <w:name w:val="List Number"/>
    <w:basedOn w:val="Normal"/>
    <w:uiPriority w:val="9"/>
    <w:qFormat/>
    <w:rsid w:val="00021D92"/>
    <w:pPr>
      <w:numPr>
        <w:numId w:val="2"/>
      </w:numPr>
      <w:contextualSpacing/>
    </w:pPr>
  </w:style>
  <w:style w:type="paragraph" w:styleId="Listenumros2">
    <w:name w:val="List Number 2"/>
    <w:basedOn w:val="Normal"/>
    <w:uiPriority w:val="10"/>
    <w:qFormat/>
    <w:rsid w:val="00021D92"/>
    <w:pPr>
      <w:numPr>
        <w:numId w:val="4"/>
      </w:numPr>
      <w:contextualSpacing/>
    </w:pPr>
  </w:style>
  <w:style w:type="paragraph" w:customStyle="1" w:styleId="EXERCICE">
    <w:name w:val="EXERCICE"/>
    <w:basedOn w:val="Titre1"/>
    <w:next w:val="Normal"/>
    <w:link w:val="EXERCICECar"/>
    <w:qFormat/>
    <w:rsid w:val="006A07A2"/>
    <w:pPr>
      <w:numPr>
        <w:numId w:val="14"/>
      </w:numPr>
      <w:shd w:val="clear" w:color="auto" w:fill="92CDDC" w:themeFill="accent5" w:themeFillTint="99"/>
      <w:spacing w:before="480"/>
      <w:ind w:left="714" w:hanging="357"/>
    </w:pPr>
    <w:rPr>
      <w:b/>
      <w:color w:val="auto"/>
      <w:sz w:val="28"/>
      <w:szCs w:val="28"/>
    </w:rPr>
  </w:style>
  <w:style w:type="paragraph" w:styleId="En-ttedetabledesmatires">
    <w:name w:val="TOC Heading"/>
    <w:basedOn w:val="Titre1"/>
    <w:next w:val="Normal"/>
    <w:uiPriority w:val="39"/>
    <w:unhideWhenUsed/>
    <w:qFormat/>
    <w:rsid w:val="005A4D49"/>
    <w:pPr>
      <w:keepNext/>
      <w:keepLines/>
      <w:spacing w:before="480" w:after="0" w:line="276" w:lineRule="auto"/>
      <w:ind w:left="0"/>
      <w:outlineLvl w:val="9"/>
    </w:pPr>
    <w:rPr>
      <w:rFonts w:asciiTheme="majorHAnsi" w:eastAsiaTheme="majorEastAsia" w:hAnsiTheme="majorHAnsi" w:cstheme="majorBidi"/>
      <w:b/>
      <w:bCs/>
      <w:color w:val="365F91" w:themeColor="accent1" w:themeShade="BF"/>
      <w:sz w:val="28"/>
      <w:szCs w:val="28"/>
      <w:lang w:eastAsia="fr-FR"/>
    </w:rPr>
  </w:style>
  <w:style w:type="character" w:customStyle="1" w:styleId="DateTimeCar">
    <w:name w:val="Date &amp; Time Car"/>
    <w:basedOn w:val="Policepardfaut"/>
    <w:link w:val="DateTime"/>
    <w:rsid w:val="00205CD3"/>
    <w:rPr>
      <w:sz w:val="24"/>
      <w:lang w:val="fr-FR"/>
    </w:rPr>
  </w:style>
  <w:style w:type="character" w:customStyle="1" w:styleId="EXERCICECar">
    <w:name w:val="EXERCICE Car"/>
    <w:basedOn w:val="DateTimeCar"/>
    <w:link w:val="EXERCICE"/>
    <w:rsid w:val="006A07A2"/>
    <w:rPr>
      <w:b/>
      <w:sz w:val="28"/>
      <w:szCs w:val="28"/>
      <w:shd w:val="clear" w:color="auto" w:fill="92CDDC" w:themeFill="accent5" w:themeFillTint="99"/>
      <w:lang w:val="fr-FR"/>
    </w:rPr>
  </w:style>
  <w:style w:type="paragraph" w:styleId="TM1">
    <w:name w:val="toc 1"/>
    <w:basedOn w:val="Normal"/>
    <w:next w:val="Normal"/>
    <w:autoRedefine/>
    <w:uiPriority w:val="39"/>
    <w:unhideWhenUsed/>
    <w:rsid w:val="005A4D49"/>
    <w:pPr>
      <w:spacing w:after="100"/>
    </w:pPr>
  </w:style>
  <w:style w:type="paragraph" w:styleId="Paragraphedeliste">
    <w:name w:val="List Paragraph"/>
    <w:basedOn w:val="Normal"/>
    <w:uiPriority w:val="34"/>
    <w:qFormat/>
    <w:rsid w:val="00E030DE"/>
    <w:pPr>
      <w:spacing w:after="200" w:line="276" w:lineRule="auto"/>
      <w:ind w:left="720"/>
      <w:contextualSpacing/>
    </w:pPr>
    <w:rPr>
      <w:rFonts w:eastAsiaTheme="minorEastAsia"/>
      <w:sz w:val="22"/>
      <w:lang w:eastAsia="fr-FR"/>
    </w:rPr>
  </w:style>
  <w:style w:type="character" w:styleId="Emphaseintense">
    <w:name w:val="Intense Emphasis"/>
    <w:basedOn w:val="Policepardfaut"/>
    <w:uiPriority w:val="21"/>
    <w:qFormat/>
    <w:rsid w:val="00C850C5"/>
    <w:rPr>
      <w:b/>
      <w:bCs/>
      <w:i/>
      <w:iCs/>
      <w:color w:val="365F91" w:themeColor="accent1" w:themeShade="BF"/>
    </w:rPr>
  </w:style>
  <w:style w:type="character" w:styleId="Lienhypertextesuivivisit">
    <w:name w:val="FollowedHyperlink"/>
    <w:basedOn w:val="Policepardfaut"/>
    <w:uiPriority w:val="99"/>
    <w:semiHidden/>
    <w:unhideWhenUsed/>
    <w:rsid w:val="00EE0CCC"/>
    <w:rPr>
      <w:color w:val="800080" w:themeColor="followedHyperlink"/>
      <w:u w:val="single"/>
    </w:rPr>
  </w:style>
  <w:style w:type="character" w:styleId="Accentuation">
    <w:name w:val="Emphasis"/>
    <w:basedOn w:val="Policepardfaut"/>
    <w:uiPriority w:val="20"/>
    <w:qFormat/>
    <w:rsid w:val="006B18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854906">
      <w:bodyDiv w:val="1"/>
      <w:marLeft w:val="0"/>
      <w:marRight w:val="0"/>
      <w:marTop w:val="0"/>
      <w:marBottom w:val="0"/>
      <w:divBdr>
        <w:top w:val="none" w:sz="0" w:space="0" w:color="auto"/>
        <w:left w:val="none" w:sz="0" w:space="0" w:color="auto"/>
        <w:bottom w:val="none" w:sz="0" w:space="0" w:color="auto"/>
        <w:right w:val="none" w:sz="0" w:space="0" w:color="auto"/>
      </w:divBdr>
    </w:div>
    <w:div w:id="1142887421">
      <w:bodyDiv w:val="1"/>
      <w:marLeft w:val="0"/>
      <w:marRight w:val="0"/>
      <w:marTop w:val="0"/>
      <w:marBottom w:val="0"/>
      <w:divBdr>
        <w:top w:val="none" w:sz="0" w:space="0" w:color="auto"/>
        <w:left w:val="none" w:sz="0" w:space="0" w:color="auto"/>
        <w:bottom w:val="none" w:sz="0" w:space="0" w:color="auto"/>
        <w:right w:val="none" w:sz="0" w:space="0" w:color="auto"/>
      </w:divBdr>
    </w:div>
    <w:div w:id="1847747499">
      <w:bodyDiv w:val="1"/>
      <w:marLeft w:val="0"/>
      <w:marRight w:val="0"/>
      <w:marTop w:val="0"/>
      <w:marBottom w:val="0"/>
      <w:divBdr>
        <w:top w:val="none" w:sz="0" w:space="0" w:color="auto"/>
        <w:left w:val="none" w:sz="0" w:space="0" w:color="auto"/>
        <w:bottom w:val="none" w:sz="0" w:space="0" w:color="auto"/>
        <w:right w:val="none" w:sz="0" w:space="0" w:color="auto"/>
      </w:divBdr>
      <w:divsChild>
        <w:div w:id="245842066">
          <w:marLeft w:val="0"/>
          <w:marRight w:val="0"/>
          <w:marTop w:val="0"/>
          <w:marBottom w:val="0"/>
          <w:divBdr>
            <w:top w:val="none" w:sz="0" w:space="0" w:color="auto"/>
            <w:left w:val="none" w:sz="0" w:space="0" w:color="auto"/>
            <w:bottom w:val="none" w:sz="0" w:space="0" w:color="auto"/>
            <w:right w:val="none" w:sz="0" w:space="0" w:color="auto"/>
          </w:divBdr>
        </w:div>
        <w:div w:id="1019114090">
          <w:marLeft w:val="0"/>
          <w:marRight w:val="0"/>
          <w:marTop w:val="0"/>
          <w:marBottom w:val="0"/>
          <w:divBdr>
            <w:top w:val="none" w:sz="0" w:space="0" w:color="auto"/>
            <w:left w:val="none" w:sz="0" w:space="0" w:color="auto"/>
            <w:bottom w:val="none" w:sz="0" w:space="0" w:color="auto"/>
            <w:right w:val="none" w:sz="0" w:space="0" w:color="auto"/>
          </w:divBdr>
        </w:div>
      </w:divsChild>
    </w:div>
    <w:div w:id="1875118711">
      <w:bodyDiv w:val="1"/>
      <w:marLeft w:val="0"/>
      <w:marRight w:val="0"/>
      <w:marTop w:val="0"/>
      <w:marBottom w:val="0"/>
      <w:divBdr>
        <w:top w:val="none" w:sz="0" w:space="0" w:color="auto"/>
        <w:left w:val="none" w:sz="0" w:space="0" w:color="auto"/>
        <w:bottom w:val="none" w:sz="0" w:space="0" w:color="auto"/>
        <w:right w:val="none" w:sz="0" w:space="0" w:color="auto"/>
      </w:divBdr>
    </w:div>
    <w:div w:id="214469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uliette.gibert@epitech.eu" TargetMode="External"/><Relationship Id="rId18" Type="http://schemas.openxmlformats.org/officeDocument/2006/relationships/image" Target="media/image5.jp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danielle.kaminsky@epitech.eu" TargetMode="External"/><Relationship Id="rId17" Type="http://schemas.openxmlformats.org/officeDocument/2006/relationships/image" Target="media/image4.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video.google.com/videoplay?docid=1016368681218207849" TargetMode="External"/><Relationship Id="rId20" Type="http://schemas.openxmlformats.org/officeDocument/2006/relationships/header" Target="head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3.wmf"/><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hyperlink" Target="http://www.universal-soundbank.com/messages.htm"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kaakook.fr/film-452"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bert_j\AppData\Roaming\Microsoft\Templates\Modeles-Epitech-EE\W1-Consign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2011-09-15T00:00:00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C438A-78A2-42AE-9D89-B1233EE6ACFA}">
  <ds:schemaRefs>
    <ds:schemaRef ds:uri="http://schemas.microsoft.com/sharepoint/v3/contenttype/forms"/>
  </ds:schemaRefs>
</ds:datastoreItem>
</file>

<file path=customXml/itemProps3.xml><?xml version="1.0" encoding="utf-8"?>
<ds:datastoreItem xmlns:ds="http://schemas.openxmlformats.org/officeDocument/2006/customXml" ds:itemID="{C9D5611A-4E77-4219-BDAC-132AC169B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W1-Consignes</Template>
  <TotalTime>0</TotalTime>
  <Pages>27</Pages>
  <Words>4482</Words>
  <Characters>24653</Characters>
  <Application>Microsoft Office Word</Application>
  <DocSecurity>4</DocSecurity>
  <Lines>205</Lines>
  <Paragraphs>58</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
      <vt:lpstr>
	</vt:lpstr>
      <vt:lpstr>    &lt;[Titre de la réunion]&gt;</vt:lpstr>
      <vt:lpstr>    Informations supplémentaires :</vt:lpstr>
    </vt:vector>
  </TitlesOfParts>
  <Company/>
  <LinksUpToDate>false</LinksUpToDate>
  <CharactersWithSpaces>29077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 GIBERT</dc:creator>
  <cp:lastModifiedBy>Danielle KAMINSKY</cp:lastModifiedBy>
  <cp:revision>2</cp:revision>
  <cp:lastPrinted>2006-08-01T17:47:00Z</cp:lastPrinted>
  <dcterms:created xsi:type="dcterms:W3CDTF">2011-12-19T14:51:00Z</dcterms:created>
  <dcterms:modified xsi:type="dcterms:W3CDTF">2011-12-19T14:51:00Z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TC101695579990</vt:lpwstr>
  </property>
</Properties>
</file>